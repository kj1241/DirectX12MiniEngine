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A118" w14:textId="31C3276F" w:rsidR="00E279B8" w:rsidRPr="00A86C4E" w:rsidRDefault="00000000" w:rsidP="00E279B8">
      <w:pPr>
        <w:pStyle w:val="a8"/>
      </w:pPr>
      <w:sdt>
        <w:sdtPr>
          <w:rPr>
            <w:rFonts w:hint="eastAsia"/>
          </w:rPr>
          <w:alias w:val="버전:"/>
          <w:tag w:val="버전:"/>
          <w:id w:val="-907991857"/>
          <w:placeholder>
            <w:docPart w:val="5E2F57E9021C4C4BB8B8F6D5E2C7E3A2"/>
          </w:placeholder>
          <w:temporary/>
          <w:showingPlcHdr/>
          <w15:appearance w15:val="hidden"/>
        </w:sdtPr>
        <w:sdtContent>
          <w:r w:rsidR="00B87079" w:rsidRPr="00A86C4E">
            <w:rPr>
              <w:rFonts w:hint="eastAsia"/>
              <w:lang w:val="ko-KR" w:bidi="ko-KR"/>
            </w:rPr>
            <w:t>버전</w:t>
          </w:r>
        </w:sdtContent>
      </w:sdt>
      <w:r w:rsidR="00E279B8" w:rsidRPr="00A86C4E">
        <w:rPr>
          <w:rFonts w:hint="eastAsia"/>
          <w:lang w:val="ko-KR" w:bidi="ko-KR"/>
        </w:rPr>
        <w:t xml:space="preserve"> </w:t>
      </w:r>
      <w:r w:rsidR="0086794D">
        <w:t>1.</w:t>
      </w:r>
      <w:r w:rsidR="00297D84">
        <w:t>0</w:t>
      </w:r>
    </w:p>
    <w:p w14:paraId="5B970335" w14:textId="57E1D3B1" w:rsidR="00B65B63" w:rsidRDefault="0086794D" w:rsidP="00B65B63">
      <w:pPr>
        <w:pStyle w:val="a8"/>
      </w:pPr>
      <w:r>
        <w:t>2022.</w:t>
      </w:r>
      <w:r w:rsidR="00297D84">
        <w:t>10</w:t>
      </w:r>
      <w:r w:rsidR="00494B8A">
        <w:t>.</w:t>
      </w:r>
      <w:r w:rsidR="00297D84">
        <w:t>23</w:t>
      </w:r>
    </w:p>
    <w:p w14:paraId="3DD5B102" w14:textId="49F46E18" w:rsidR="00B65B63" w:rsidRDefault="00B65B63" w:rsidP="00B65B63"/>
    <w:p w14:paraId="41307CCA" w14:textId="7C3024B3" w:rsidR="00B65B63" w:rsidRDefault="00B65B63" w:rsidP="00B65B63"/>
    <w:p w14:paraId="5DFCE6A1" w14:textId="4A289537" w:rsidR="00B65B63" w:rsidRDefault="00B65B63" w:rsidP="00B65B63"/>
    <w:p w14:paraId="11F139F2" w14:textId="6E48C005" w:rsidR="00B65B63" w:rsidRDefault="00B65B63" w:rsidP="00B65B63"/>
    <w:p w14:paraId="77FB681D" w14:textId="02D61ABF" w:rsidR="00B65B63" w:rsidRDefault="00B65B63" w:rsidP="00B65B63"/>
    <w:p w14:paraId="6ACCCEC0" w14:textId="4E2492E3" w:rsidR="00B65B63" w:rsidRDefault="00B65B63" w:rsidP="00B65B63"/>
    <w:p w14:paraId="6C23F809" w14:textId="086C9497" w:rsidR="00B65B63" w:rsidRDefault="00B65B63" w:rsidP="00B65B63">
      <w:pPr>
        <w:jc w:val="right"/>
      </w:pPr>
      <w:r w:rsidRPr="00A86C4E">
        <w:rPr>
          <w:rFonts w:hint="eastAsia"/>
          <w:noProof/>
        </w:rPr>
        <w:drawing>
          <wp:inline distT="0" distB="0" distL="0" distR="0" wp14:anchorId="488D0F7D" wp14:editId="57645DFB">
            <wp:extent cx="4358513" cy="2095237"/>
            <wp:effectExtent l="0" t="0" r="444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513" cy="20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6529" w14:textId="55417FB4" w:rsidR="00B65B63" w:rsidRDefault="00B65B63" w:rsidP="00B65B63"/>
    <w:p w14:paraId="7AA81598" w14:textId="244CB5BD" w:rsidR="00B65B63" w:rsidRDefault="00B65B63" w:rsidP="00B65B63"/>
    <w:p w14:paraId="02349982" w14:textId="77777777" w:rsidR="000B4E29" w:rsidRDefault="000B4E29" w:rsidP="00B65B63"/>
    <w:p w14:paraId="53EC8DEA" w14:textId="1562B8B0" w:rsidR="00B65B63" w:rsidRDefault="00B65B63" w:rsidP="00B65B63"/>
    <w:p w14:paraId="33AFD71F" w14:textId="3F8D961C" w:rsidR="000B4E29" w:rsidRDefault="000B4E29" w:rsidP="00B65B63"/>
    <w:p w14:paraId="53F42FB4" w14:textId="59D6DF1C" w:rsidR="00B65B63" w:rsidRDefault="00B65B63" w:rsidP="00B65B63"/>
    <w:p w14:paraId="18345620" w14:textId="6D7BE481" w:rsidR="001A50ED" w:rsidRDefault="00404B8A" w:rsidP="001A50ED">
      <w:pPr>
        <w:ind w:left="0"/>
      </w:pPr>
      <w:r>
        <w:rPr>
          <w:noProof/>
        </w:rPr>
        <mc:AlternateContent>
          <mc:Choice Requires="wps">
            <w:drawing>
              <wp:inline distT="0" distB="0" distL="0" distR="0" wp14:anchorId="4DF57D86" wp14:editId="664B2FF6">
                <wp:extent cx="5668645" cy="594995"/>
                <wp:effectExtent l="0" t="0" r="0" b="0"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864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D5379" w14:textId="2775642D" w:rsidR="000B4E29" w:rsidRPr="000B4E29" w:rsidRDefault="000B4E29" w:rsidP="000B4E29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※현재 포토폴리오에서는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코드를 작성한 이유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 xml:space="preserve">와 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‘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설계</w:t>
                            </w:r>
                            <w:r w:rsidRPr="000B4E29">
                              <w:rPr>
                                <w:color w:val="FF0000"/>
                                <w:sz w:val="16"/>
                                <w:szCs w:val="16"/>
                              </w:rPr>
                              <w:t>’</w:t>
                            </w:r>
                            <w:r w:rsidRPr="000B4E29">
                              <w:rPr>
                                <w:rFonts w:hint="eastAsia"/>
                                <w:color w:val="FF0000"/>
                                <w:sz w:val="16"/>
                                <w:szCs w:val="16"/>
                              </w:rPr>
                              <w:t>에 관해서 중점적으로 작성하였습니다.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F57D8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6.3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" stroked="f">
                <v:textbox>
                  <w:txbxContent>
                    <w:p w14:paraId="5DDD5379" w14:textId="2775642D" w:rsidR="000B4E29" w:rsidRPr="000B4E29" w:rsidRDefault="000B4E29" w:rsidP="000B4E29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※현재 포토폴리오에서는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코드를 작성한 이유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 xml:space="preserve">와 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‘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설계</w:t>
                      </w:r>
                      <w:r w:rsidRPr="000B4E29">
                        <w:rPr>
                          <w:color w:val="FF0000"/>
                          <w:sz w:val="16"/>
                          <w:szCs w:val="16"/>
                        </w:rPr>
                        <w:t>’</w:t>
                      </w:r>
                      <w:r w:rsidRPr="000B4E29">
                        <w:rPr>
                          <w:rFonts w:hint="eastAsia"/>
                          <w:color w:val="FF0000"/>
                          <w:sz w:val="16"/>
                          <w:szCs w:val="16"/>
                        </w:rPr>
                        <w:t>에 관해서 중점적으로 작성하였습니다.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7B8DCF" w14:textId="77777777" w:rsidR="000B4E29" w:rsidRPr="00B65B63" w:rsidRDefault="000B4E29" w:rsidP="001A50ED">
      <w:pPr>
        <w:ind w:left="0"/>
      </w:pPr>
    </w:p>
    <w:p w14:paraId="0F711306" w14:textId="54B66D15" w:rsidR="00E279B8" w:rsidRPr="00A86C4E" w:rsidRDefault="001A50ED" w:rsidP="00E279B8">
      <w:pPr>
        <w:pStyle w:val="a8"/>
      </w:pPr>
      <w:r>
        <w:rPr>
          <w:rFonts w:hint="eastAsia"/>
        </w:rPr>
        <w:t>작성자:</w:t>
      </w:r>
      <w:r w:rsidR="00E279B8" w:rsidRPr="00A86C4E">
        <w:rPr>
          <w:rFonts w:hint="eastAsia"/>
          <w:lang w:val="ko-KR" w:bidi="ko-KR"/>
        </w:rPr>
        <w:t xml:space="preserve"> </w:t>
      </w:r>
      <w:sdt>
        <w:sdtPr>
          <w:rPr>
            <w:rFonts w:hint="eastAsia"/>
          </w:rPr>
          <w:alias w:val="이름 입력:"/>
          <w:tag w:val="이름 입력:"/>
          <w:id w:val="-679964544"/>
          <w:placeholder>
            <w:docPart w:val="D7324360C8F5405DA138C2B2CCA4381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B85D33">
            <w:rPr>
              <w:rFonts w:hint="eastAsia"/>
            </w:rPr>
            <w:t>김경주</w:t>
          </w:r>
        </w:sdtContent>
      </w:sdt>
    </w:p>
    <w:p w14:paraId="3BBF372E" w14:textId="05727F22" w:rsidR="004D5F69" w:rsidRDefault="001A50ED">
      <w:pPr>
        <w:spacing w:after="240" w:line="252" w:lineRule="auto"/>
        <w:ind w:left="0" w:right="0"/>
      </w:pPr>
      <w:r>
        <w:br w:type="page"/>
      </w:r>
      <w:r w:rsidR="004D5F69">
        <w:lastRenderedPageBreak/>
        <w:br w:type="page"/>
      </w:r>
    </w:p>
    <w:p w14:paraId="565D46D3" w14:textId="421FC43D" w:rsidR="00361AB8" w:rsidRDefault="004D5F69" w:rsidP="00361AB8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W</w:t>
      </w:r>
      <w:r>
        <w:t>InAPI</w:t>
      </w:r>
      <w:r w:rsidR="00F45562">
        <w:t>(</w:t>
      </w:r>
      <w:r w:rsidR="00F45562">
        <w:rPr>
          <w:rFonts w:hint="eastAsia"/>
        </w:rPr>
        <w:t>윈도우 창)</w:t>
      </w:r>
    </w:p>
    <w:p w14:paraId="1112D85F" w14:textId="70FAD69D" w:rsidR="00172768" w:rsidRDefault="00460E40" w:rsidP="00172768">
      <w:pPr>
        <w:pStyle w:val="31"/>
        <w:numPr>
          <w:ilvl w:val="0"/>
          <w:numId w:val="26"/>
        </w:numPr>
      </w:pPr>
      <w:r>
        <w:t xml:space="preserve">WinAPI </w:t>
      </w:r>
      <w:r>
        <w:rPr>
          <w:rFonts w:hint="eastAsia"/>
        </w:rPr>
        <w:t>클래스를</w:t>
      </w:r>
      <w:r>
        <w:t xml:space="preserve"> </w:t>
      </w:r>
      <w:r>
        <w:rPr>
          <w:rFonts w:hint="eastAsia"/>
        </w:rPr>
        <w:t>m</w:t>
      </w:r>
      <w:r>
        <w:t>ain.</w:t>
      </w:r>
      <w:r>
        <w:rPr>
          <w:rFonts w:hint="eastAsia"/>
        </w:rPr>
        <w:t>c</w:t>
      </w:r>
      <w:r>
        <w:t>pp</w:t>
      </w:r>
      <w:r>
        <w:rPr>
          <w:rFonts w:hint="eastAsia"/>
        </w:rPr>
        <w:t>에서 분리한 이유:</w:t>
      </w:r>
    </w:p>
    <w:p w14:paraId="6D01FF33" w14:textId="296892A5" w:rsidR="00460E40" w:rsidRDefault="00460E40" w:rsidP="00727022">
      <w:r>
        <w:rPr>
          <w:rFonts w:hint="eastAsia"/>
        </w:rPr>
        <w:t xml:space="preserve">→ 코드의 </w:t>
      </w:r>
      <w:r w:rsidRPr="00172768">
        <w:rPr>
          <w:rFonts w:hint="eastAsia"/>
          <w:b/>
          <w:bCs/>
        </w:rPr>
        <w:t>재사용성</w:t>
      </w:r>
      <w:r>
        <w:rPr>
          <w:rFonts w:hint="eastAsia"/>
        </w:rPr>
        <w:t>을 위해.</w:t>
      </w:r>
      <w:r>
        <w:t xml:space="preserve"> </w:t>
      </w:r>
      <w:r>
        <w:rPr>
          <w:rFonts w:hint="eastAsia"/>
        </w:rPr>
        <w:t xml:space="preserve">멀티 플랫폼이 대세이고, 혹시 </w:t>
      </w:r>
      <w:r>
        <w:t>WinAPI</w:t>
      </w:r>
      <w:r>
        <w:rPr>
          <w:rFonts w:hint="eastAsia"/>
        </w:rPr>
        <w:t>를 제외한 다른 플랫폼을 이용하고 싶을 수도 있기 때문에 코드를 분리하여서 사용</w:t>
      </w:r>
      <w:r w:rsidR="00BA5F3D">
        <w:rPr>
          <w:rFonts w:hint="eastAsia"/>
        </w:rPr>
        <w:t>합니다.</w:t>
      </w:r>
    </w:p>
    <w:p w14:paraId="2BDA5B32" w14:textId="36BF80E8" w:rsidR="00172768" w:rsidRDefault="00460E40" w:rsidP="00172768">
      <w:pPr>
        <w:pStyle w:val="31"/>
        <w:numPr>
          <w:ilvl w:val="0"/>
          <w:numId w:val="26"/>
        </w:numPr>
      </w:pPr>
      <w:r>
        <w:rPr>
          <w:rFonts w:hint="eastAsia"/>
        </w:rPr>
        <w:t>힘들었던 점:</w:t>
      </w:r>
      <w:r>
        <w:t xml:space="preserve"> </w:t>
      </w:r>
    </w:p>
    <w:p w14:paraId="7ABD6CEF" w14:textId="48523EF8" w:rsidR="00460E40" w:rsidRDefault="00460E40" w:rsidP="00727022">
      <w:pPr>
        <w:ind w:left="0"/>
      </w:pPr>
      <w:r>
        <w:rPr>
          <w:rFonts w:hint="eastAsia"/>
        </w:rPr>
        <w:t>졸업과제로 당시</w:t>
      </w:r>
      <w:r>
        <w:t xml:space="preserve"> directx9</w:t>
      </w:r>
      <w:r>
        <w:rPr>
          <w:rFonts w:hint="eastAsia"/>
        </w:rPr>
        <w:t>으로 엔진 만들</w:t>
      </w:r>
      <w:r>
        <w:t xml:space="preserve"> </w:t>
      </w:r>
      <w:r>
        <w:rPr>
          <w:rFonts w:hint="eastAsia"/>
        </w:rPr>
        <w:t>당시</w:t>
      </w:r>
      <w:r>
        <w:t xml:space="preserve">, </w:t>
      </w:r>
      <w:r>
        <w:rPr>
          <w:rFonts w:hint="eastAsia"/>
        </w:rPr>
        <w:t xml:space="preserve">이런 구조의 코드를 작성하고 싶어서 </w:t>
      </w:r>
      <w:r>
        <w:t xml:space="preserve">mfc </w:t>
      </w:r>
      <w:r>
        <w:rPr>
          <w:rFonts w:hint="eastAsia"/>
        </w:rPr>
        <w:t xml:space="preserve">코드를 뜯어서 적용시켜 봤으나 링크 에러로 고민을 많이 </w:t>
      </w:r>
      <w:r w:rsidR="0002632A">
        <w:rPr>
          <w:rFonts w:hint="eastAsia"/>
        </w:rPr>
        <w:t>했습니다.</w:t>
      </w:r>
    </w:p>
    <w:p w14:paraId="34B4D2DC" w14:textId="2082817B" w:rsidR="00172768" w:rsidRDefault="000E690D" w:rsidP="00172768">
      <w:pPr>
        <w:pStyle w:val="31"/>
        <w:numPr>
          <w:ilvl w:val="0"/>
          <w:numId w:val="26"/>
        </w:numPr>
      </w:pPr>
      <w:r>
        <w:rPr>
          <w:rFonts w:hint="eastAsia"/>
        </w:rPr>
        <w:t xml:space="preserve">에러 및 </w:t>
      </w:r>
      <w:r w:rsidR="00460E40">
        <w:rPr>
          <w:rFonts w:hint="eastAsia"/>
        </w:rPr>
        <w:t>해결방법:</w:t>
      </w:r>
    </w:p>
    <w:p w14:paraId="3AE97A39" w14:textId="1804E587" w:rsidR="000E690D" w:rsidRDefault="000E690D" w:rsidP="00727022">
      <w:pPr>
        <w:ind w:left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 w:rsidRPr="000E690D">
        <w:t>WindowProc</w:t>
      </w:r>
      <w:r>
        <w:t xml:space="preserve"> </w:t>
      </w:r>
      <w:r>
        <w:rPr>
          <w:rFonts w:hint="eastAsia"/>
        </w:rPr>
        <w:t>링크 에러</w:t>
      </w:r>
      <w:r w:rsidR="00460E40">
        <w:br/>
      </w:r>
      <w:r>
        <w:rPr>
          <w:rFonts w:hint="eastAsia"/>
        </w:rPr>
        <w:t>→</w:t>
      </w:r>
      <w:r>
        <w:t xml:space="preserve"> </w:t>
      </w:r>
      <w:r w:rsidR="00460E40">
        <w:rPr>
          <w:rFonts w:hint="eastAsia"/>
        </w:rPr>
        <w:t>w</w:t>
      </w:r>
      <w:r w:rsidR="00460E40">
        <w:t xml:space="preserve">in </w:t>
      </w:r>
      <w:r w:rsidR="00460E40">
        <w:rPr>
          <w:rFonts w:hint="eastAsia"/>
        </w:rPr>
        <w:t xml:space="preserve">프로시저 함수에 </w:t>
      </w:r>
      <w:r w:rsidR="00460E40">
        <w:t>static</w:t>
      </w:r>
      <w:r w:rsidR="00460E40">
        <w:rPr>
          <w:rFonts w:hint="eastAsia"/>
        </w:rPr>
        <w:t xml:space="preserve">을 적용하여서 </w:t>
      </w:r>
      <w:r w:rsidR="00460E40">
        <w:t xml:space="preserve">this-&gt; </w:t>
      </w:r>
      <w:r w:rsidR="00460E40">
        <w:rPr>
          <w:rFonts w:hint="eastAsia"/>
        </w:rPr>
        <w:t>라는 포인트를 제거함으로 해결</w:t>
      </w:r>
      <w:r>
        <w:br/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>
        <w:t xml:space="preserve"> </w:t>
      </w:r>
      <w:r w:rsidRPr="000E690D">
        <w:t>lnk2019 error</w:t>
      </w:r>
      <w:r>
        <w:br/>
      </w:r>
      <w:r>
        <w:rPr>
          <w:rFonts w:hint="eastAsia"/>
        </w:rPr>
        <w:t>→ (속성</w:t>
      </w:r>
      <w:r>
        <w:t>/</w:t>
      </w:r>
      <w:r>
        <w:rPr>
          <w:rFonts w:hint="eastAsia"/>
        </w:rPr>
        <w:t>링커/시스템) 하위 시스템을 콘솔에서 창으로 변경</w:t>
      </w:r>
      <w:r w:rsidR="008A6074">
        <w:rPr>
          <w:rFonts w:hint="eastAsia"/>
        </w:rPr>
        <w:t>합니다</w:t>
      </w:r>
    </w:p>
    <w:p w14:paraId="6687D742" w14:textId="66DD25CA" w:rsidR="0051297B" w:rsidRDefault="002A1203" w:rsidP="00727022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2FCA8F6" wp14:editId="4CFFB65C">
                <wp:simplePos x="0" y="0"/>
                <wp:positionH relativeFrom="margin">
                  <wp:align>left</wp:align>
                </wp:positionH>
                <wp:positionV relativeFrom="paragraph">
                  <wp:posOffset>138916</wp:posOffset>
                </wp:positionV>
                <wp:extent cx="5766435" cy="0"/>
                <wp:effectExtent l="0" t="19050" r="24765" b="19050"/>
                <wp:wrapNone/>
                <wp:docPr id="1" name="직선 화살표 연결선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F22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" o:spid="_x0000_s1026" type="#_x0000_t32" style="position:absolute;left:0;text-align:left;margin-left:0;margin-top:10.95pt;width:454.05pt;height:0;z-index:251652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01EC5FAD" w14:textId="13825585" w:rsidR="000E690D" w:rsidRDefault="002A1203" w:rsidP="002A1203">
      <w:pPr>
        <w:pStyle w:val="31"/>
        <w:numPr>
          <w:ilvl w:val="0"/>
          <w:numId w:val="26"/>
        </w:numPr>
      </w:pPr>
      <w:r>
        <w:rPr>
          <w:rFonts w:hint="eastAsia"/>
        </w:rPr>
        <w:t>코드</w:t>
      </w:r>
      <w:r w:rsidR="00D327BC">
        <w:rPr>
          <w:rFonts w:hint="eastAsia"/>
        </w:rPr>
        <w:t xml:space="preserve"> 및 설계</w:t>
      </w:r>
    </w:p>
    <w:p w14:paraId="2D31FB3A" w14:textId="3952F2AA" w:rsidR="0006220B" w:rsidRDefault="000F4FF0" w:rsidP="000E690D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7499464B" wp14:editId="04089551">
                <wp:extent cx="5729269" cy="1667866"/>
                <wp:effectExtent l="0" t="0" r="24130" b="27940"/>
                <wp:docPr id="6" name="그룹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9" cy="1667866"/>
                          <a:chOff x="0" y="0"/>
                          <a:chExt cx="5729269" cy="1667866"/>
                        </a:xfrm>
                      </wpg:grpSpPr>
                      <wps:wsp>
                        <wps:cNvPr id="2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9" y="289507"/>
                            <a:ext cx="5717540" cy="13783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C0E21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미리컴파일된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해더</w:t>
                              </w:r>
                            </w:p>
                            <w:p w14:paraId="36AE4EAB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80CC671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#ifndef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STDAFX_H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있다면</w:t>
                              </w:r>
                            </w:p>
                            <w:p w14:paraId="7D25D276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#define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STDAFX_H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STDAFX_H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2F07EAE9" w14:textId="7632C291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#endif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가정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(pragma once)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비슷한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효과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헤더파일이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중복되어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읽어도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괜찮도록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만들어</w:t>
                              </w:r>
                              <w:r w:rsidR="00625ADC"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줌</w:t>
                              </w:r>
                            </w:p>
                            <w:p w14:paraId="5DCBB1CD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70F869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&lt;windows.h&gt;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//winAPI</w:t>
                              </w:r>
                            </w:p>
                            <w:p w14:paraId="0AF6C66A" w14:textId="77777777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FCA012A" w14:textId="51D77143" w:rsidR="000F4FF0" w:rsidRPr="00B66C52" w:rsidRDefault="000F4FF0" w:rsidP="000F4FF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&lt;string&gt;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string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39B5DFB" w14:textId="00898E95" w:rsidR="000F4FF0" w:rsidRPr="000F4FF0" w:rsidRDefault="000F4FF0" w:rsidP="000F4FF0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stdafx.h(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99464B" id="그룹 6" o:spid="_x0000_s1027" style="width:451.1pt;height:131.35pt;mso-position-horizontal-relative:char;mso-position-vertical-relative:line" coordsize="57292,16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">
                <v:shape id="Text Box 13" o:spid="_x0000_s1028" type="#_x0000_t202" style="position:absolute;left:117;top:2895;width:57175;height:13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44C0E21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미리컴파일된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해더</w:t>
                        </w:r>
                      </w:p>
                      <w:p w14:paraId="36AE4EAB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80CC671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#ifndef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STDAFX_H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있다면</w:t>
                        </w:r>
                      </w:p>
                      <w:p w14:paraId="7D25D276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#define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STDAFX_H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STDAFX_H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2F07EAE9" w14:textId="7632C291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#endif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가정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(pragma once)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비슷한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효과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헤더파일이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중복되어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읽어도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괜찮도록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만들어</w:t>
                        </w:r>
                        <w:r w:rsidR="00625ADC"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줌</w:t>
                        </w:r>
                      </w:p>
                      <w:p w14:paraId="5DCBB1CD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70F869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&lt;windows.h&gt;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//winAPI</w:t>
                        </w:r>
                      </w:p>
                      <w:p w14:paraId="0AF6C66A" w14:textId="77777777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FCA012A" w14:textId="51D77143" w:rsidR="000F4FF0" w:rsidRPr="00B66C52" w:rsidRDefault="000F4FF0" w:rsidP="000F4FF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&lt;string&gt;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string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변수</w:t>
                        </w:r>
                      </w:p>
                    </w:txbxContent>
                  </v:textbox>
                </v:shape>
                <v:shape id="Text Box 14" o:spid="_x0000_s102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39B5DFB" w14:textId="00898E95" w:rsidR="000F4FF0" w:rsidRPr="000F4FF0" w:rsidRDefault="000F4FF0" w:rsidP="000F4FF0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stdafx.h(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06220B">
        <w:rPr>
          <w:noProof/>
        </w:rPr>
        <mc:AlternateContent>
          <mc:Choice Requires="wpg">
            <w:drawing>
              <wp:inline distT="0" distB="0" distL="0" distR="0" wp14:anchorId="5E78C8AB" wp14:editId="4D90712F">
                <wp:extent cx="5728335" cy="2589581"/>
                <wp:effectExtent l="0" t="0" r="24765" b="20320"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589581"/>
                          <a:chOff x="0" y="0"/>
                          <a:chExt cx="5728640" cy="2465747"/>
                        </a:xfrm>
                      </wpg:grpSpPr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7"/>
                            <a:ext cx="5716905" cy="2300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8A1185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#pragma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once</w:t>
                              </w:r>
                            </w:p>
                            <w:p w14:paraId="2CCF00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#include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5"/>
                                  <w:szCs w:val="15"/>
                                </w:rPr>
                                <w:t>"DirectX12Base.h"</w:t>
                              </w:r>
                            </w:p>
                            <w:p w14:paraId="1C54BD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79F870A8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class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WinAPI</w:t>
                              </w:r>
                            </w:p>
                            <w:p w14:paraId="4B06E43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{</w:t>
                              </w:r>
                            </w:p>
                            <w:p w14:paraId="626D6C7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public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1AE604D1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WinAPI();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생성자</w:t>
                              </w:r>
                            </w:p>
                            <w:p w14:paraId="055390A2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~WinAPI();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소멸자</w:t>
                              </w:r>
                            </w:p>
                            <w:p w14:paraId="71E04DF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bool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Init(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hInstance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nCmdShow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초기화</w:t>
                              </w:r>
                            </w:p>
                            <w:p w14:paraId="451D23DA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Run();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실행</w:t>
                              </w:r>
                            </w:p>
                            <w:p w14:paraId="09F5318C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GetHwnd();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//window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얻기</w:t>
                              </w:r>
                            </w:p>
                            <w:p w14:paraId="1E7A890D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5DE86C3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protected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388D9364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LRESULT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5"/>
                                  <w:szCs w:val="15"/>
                                </w:rPr>
                                <w:t>CALLBACK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WindowProc(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UINT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message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wParam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5"/>
                                  <w:szCs w:val="15"/>
                                </w:rPr>
                                <w:t>lParam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);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프로시져</w:t>
                              </w:r>
                            </w:p>
                            <w:p w14:paraId="2A5C2963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</w:p>
                            <w:p w14:paraId="2CAC8E70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private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:</w:t>
                              </w:r>
                            </w:p>
                            <w:p w14:paraId="72E11F7F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  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5"/>
                                  <w:szCs w:val="15"/>
                                </w:rPr>
                                <w:t>static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5"/>
                                  <w:szCs w:val="15"/>
                                </w:rPr>
                                <w:t>HWND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 xml:space="preserve"> WinAPI_hwnd; 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//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윈도우</w:t>
                              </w: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6220B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5"/>
                                  <w:szCs w:val="15"/>
                                </w:rPr>
                                <w:t>핸들</w:t>
                              </w:r>
                            </w:p>
                            <w:p w14:paraId="41824FE9" w14:textId="77777777" w:rsidR="0006220B" w:rsidRPr="0006220B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06220B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5"/>
                                  <w:szCs w:val="15"/>
                                </w:rPr>
                                <w:t>};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3F407264" w14:textId="33DFA3A8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78C8AB" id="그룹 10" o:spid="_x0000_s1030" style="width:451.05pt;height:203.9pt;mso-position-horizontal-relative:char;mso-position-vertical-relative:line" coordsize="57286,2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">
                <v:shape id="Text Box 13" o:spid="_x0000_s1031" type="#_x0000_t202" style="position:absolute;left:117;top:1653;width:57169;height:230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558A1185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#pragma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once</w:t>
                        </w:r>
                      </w:p>
                      <w:p w14:paraId="2CCF00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#include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5"/>
                            <w:szCs w:val="15"/>
                          </w:rPr>
                          <w:t>"DirectX12Base.h"</w:t>
                        </w:r>
                      </w:p>
                      <w:p w14:paraId="1C54BD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79F870A8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class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WinAPI</w:t>
                        </w:r>
                      </w:p>
                      <w:p w14:paraId="4B06E43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{</w:t>
                        </w:r>
                      </w:p>
                      <w:p w14:paraId="626D6C7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public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1AE604D1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WinAPI();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생성자</w:t>
                        </w:r>
                      </w:p>
                      <w:p w14:paraId="055390A2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~WinAPI();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소멸자</w:t>
                        </w:r>
                      </w:p>
                      <w:p w14:paraId="71E04DF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bool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Init(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hInstance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nCmdShow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초기화</w:t>
                        </w:r>
                      </w:p>
                      <w:p w14:paraId="451D23DA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Run();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실행</w:t>
                        </w:r>
                      </w:p>
                      <w:p w14:paraId="09F5318C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GetHwnd();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//window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얻기</w:t>
                        </w:r>
                      </w:p>
                      <w:p w14:paraId="1E7A890D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5DE86C3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protected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388D9364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LRESULT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5"/>
                            <w:szCs w:val="15"/>
                          </w:rPr>
                          <w:t>CALLBACK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WindowProc(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UINT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message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wParam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,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5"/>
                            <w:szCs w:val="15"/>
                          </w:rPr>
                          <w:t>lParam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);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프로시져</w:t>
                        </w:r>
                      </w:p>
                      <w:p w14:paraId="2A5C2963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</w:p>
                      <w:p w14:paraId="2CAC8E70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private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:</w:t>
                        </w:r>
                      </w:p>
                      <w:p w14:paraId="72E11F7F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  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5"/>
                            <w:szCs w:val="15"/>
                          </w:rPr>
                          <w:t>static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5"/>
                            <w:szCs w:val="15"/>
                          </w:rPr>
                          <w:t>HWND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 xml:space="preserve"> WinAPI_hwnd; 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>//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윈도우</w:t>
                        </w:r>
                        <w:r w:rsidRPr="0006220B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5"/>
                            <w:szCs w:val="15"/>
                          </w:rPr>
                          <w:t xml:space="preserve"> </w:t>
                        </w:r>
                        <w:r w:rsidRPr="0006220B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5"/>
                            <w:szCs w:val="15"/>
                          </w:rPr>
                          <w:t>핸들</w:t>
                        </w:r>
                      </w:p>
                      <w:p w14:paraId="41824FE9" w14:textId="77777777" w:rsidR="0006220B" w:rsidRPr="0006220B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</w:pPr>
                        <w:r w:rsidRPr="0006220B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5"/>
                            <w:szCs w:val="15"/>
                          </w:rPr>
                          <w:t>};</w:t>
                        </w:r>
                      </w:p>
                    </w:txbxContent>
                  </v:textbox>
                </v:shape>
                <v:shape id="Text Box 14" o:spid="_x0000_s1032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" strokecolor="gray [1629]">
                  <v:shadow on="t" opacity=".5" offset="6pt,6pt"/>
                  <v:textbox>
                    <w:txbxContent>
                      <w:p w14:paraId="3F407264" w14:textId="33DFA3A8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81917F9" w14:textId="7F73B16E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1A8B177" wp14:editId="0F27F804">
                <wp:extent cx="5728335" cy="7022590"/>
                <wp:effectExtent l="0" t="0" r="24765" b="26035"/>
                <wp:docPr id="12" name="그룹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7022590"/>
                          <a:chOff x="0" y="0"/>
                          <a:chExt cx="5728640" cy="6093035"/>
                        </a:xfrm>
                      </wpg:grpSpPr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322"/>
                            <a:ext cx="5716905" cy="59277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FAD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"stdafx.h"</w:t>
                              </w:r>
                            </w:p>
                            <w:p w14:paraId="7787B27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#include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"WinAPI.h"</w:t>
                              </w:r>
                            </w:p>
                            <w:p w14:paraId="2BD5A8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63377EA" w14:textId="2F930EEA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::WinAPI_hwnd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6F8C145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::WinAPI()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생성자</w:t>
                              </w:r>
                            </w:p>
                            <w:p w14:paraId="1059AED7" w14:textId="0490517E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B95317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0597876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1319CA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::~WinAPI()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소멸자</w:t>
                              </w:r>
                            </w:p>
                            <w:p w14:paraId="57EA0691" w14:textId="238D7363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80AE01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6444808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041D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bool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::Init(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초기값</w:t>
                              </w:r>
                            </w:p>
                            <w:p w14:paraId="3FE5E84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720C873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명령줄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매게변수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구분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65AC354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argc;</w:t>
                              </w:r>
                            </w:p>
                            <w:p w14:paraId="1A83C43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LPWSTR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* argv = CommandLineToArgvW(GetCommandLineW(), &amp;argc);</w:t>
                              </w:r>
                            </w:p>
                            <w:p w14:paraId="4C0B8EB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LocalFree(argv);</w:t>
                              </w:r>
                            </w:p>
                            <w:p w14:paraId="726F757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클라스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초기화</w:t>
                              </w:r>
                            </w:p>
                            <w:p w14:paraId="38FA7F1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windowClass = { 0 };</w:t>
                              </w:r>
                            </w:p>
                            <w:p w14:paraId="7CEB8BE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windowClass.cbSize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sizeof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WNDCLASSEX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63B7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windowClass.style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CS_HREDRAW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|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CS_VREDRAW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37F95C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windowClass.lpfnWndProc = WindowProc;</w:t>
                              </w:r>
                            </w:p>
                            <w:p w14:paraId="60A2B9E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windowClass.hInstance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5DC2CA5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windowClass.hCursor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LoadCursor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IDC_ARROW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14D9CD1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windowClass.lpszClassName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029CC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RegisterClassEx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(&amp;windowClass);</w:t>
                              </w:r>
                            </w:p>
                            <w:p w14:paraId="5497EB7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331B5D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RECT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windowRect = { 0, 0, 1200, 900 };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창범위</w:t>
                              </w:r>
                            </w:p>
                            <w:p w14:paraId="0519AFA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AdjustWindowRect(&amp;windowRect,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FALSE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732678A5" w14:textId="2A8F834F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3DB81A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32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만듦</w:t>
                              </w:r>
                            </w:p>
                            <w:p w14:paraId="0709389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WinAPI_hwnd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CreateWindow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</w:p>
                            <w:p w14:paraId="07CC9B5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windowClass.lpszClassName,</w:t>
                              </w:r>
                            </w:p>
                            <w:p w14:paraId="4F6F87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6"/>
                                  <w:szCs w:val="16"/>
                                </w:rPr>
                                <w:t>L"DirectX12MiniEngine"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04BDB7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WS_OVERLAPPEDWINDOW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7D32E33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4443A5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CW_USEDEFAULT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687E97E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windowRect.right - windowRect.left,</w:t>
                              </w:r>
                            </w:p>
                            <w:p w14:paraId="5B97897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windowRect.bottom - windowRect.top,</w:t>
                              </w:r>
                            </w:p>
                            <w:p w14:paraId="5F8235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부모창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없음</w:t>
                              </w:r>
                            </w:p>
                            <w:p w14:paraId="215819C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않음</w:t>
                              </w:r>
                            </w:p>
                            <w:p w14:paraId="4BE1A24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hInstance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,</w:t>
                              </w:r>
                            </w:p>
                            <w:p w14:paraId="2A1ABC4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nullptr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5EB6DF9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8AD7DB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ShowWindow(WinAPI_hwnd,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nCmdShow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);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보여주기</w:t>
                              </w:r>
                            </w:p>
                            <w:p w14:paraId="22BD0D6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true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;</w:t>
                              </w:r>
                            </w:p>
                            <w:p w14:paraId="49B90C0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EAD27C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403014A" w14:textId="122AE931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A8B177" id="그룹 12" o:spid="_x0000_s1033" style="width:451.05pt;height:552.95pt;mso-position-horizontal-relative:char;mso-position-vertical-relative:line" coordsize="57286,60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">
                <v:shape id="Text Box 13" o:spid="_x0000_s1034" type="#_x0000_t202" style="position:absolute;left:117;top:1653;width:57169;height:59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7E3FFAD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"stdafx.h"</w:t>
                        </w:r>
                      </w:p>
                      <w:p w14:paraId="7787B27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#include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"WinAPI.h"</w:t>
                        </w:r>
                      </w:p>
                      <w:p w14:paraId="2BD5A8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63377EA" w14:textId="2F930EEA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::WinAPI_hwnd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6F8C145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::WinAPI()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생성자</w:t>
                        </w:r>
                      </w:p>
                      <w:p w14:paraId="1059AED7" w14:textId="0490517E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B95317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0597876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1319CA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::~WinAPI()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소멸자</w:t>
                        </w:r>
                      </w:p>
                      <w:p w14:paraId="57EA0691" w14:textId="238D7363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80AE01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6444808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041D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bool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::Init(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초기값</w:t>
                        </w:r>
                      </w:p>
                      <w:p w14:paraId="3FE5E84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720C873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명령줄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매게변수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구분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65AC354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argc;</w:t>
                        </w:r>
                      </w:p>
                      <w:p w14:paraId="1A83C43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LPWSTR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* argv = CommandLineToArgvW(GetCommandLineW(), &amp;argc);</w:t>
                        </w:r>
                      </w:p>
                      <w:p w14:paraId="4C0B8EB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LocalFree(argv);</w:t>
                        </w:r>
                      </w:p>
                      <w:p w14:paraId="726F757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클라스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초기화</w:t>
                        </w:r>
                      </w:p>
                      <w:p w14:paraId="38FA7F1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windowClass = { 0 };</w:t>
                        </w:r>
                      </w:p>
                      <w:p w14:paraId="7CEB8BE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windowClass.cbSize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sizeof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WNDCLASSEX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63B7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windowClass.style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CS_HREDRAW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|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CS_VREDRAW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37F95C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windowClass.lpfnWndProc = WindowProc;</w:t>
                        </w:r>
                      </w:p>
                      <w:p w14:paraId="60A2B9E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windowClass.hInstance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5DC2CA5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windowClass.hCursor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LoadCursor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IDC_ARROW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14D9CD1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windowClass.lpszClassName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029CC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RegisterClassEx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(&amp;windowClass);</w:t>
                        </w:r>
                      </w:p>
                      <w:p w14:paraId="5497EB7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331B5D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RECT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windowRect = { 0, 0, 1200, 900 };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창범위</w:t>
                        </w:r>
                      </w:p>
                      <w:p w14:paraId="0519AFA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AdjustWindowRect(&amp;windowRect,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FALSE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732678A5" w14:textId="2A8F834F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3DB81A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32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만듦</w:t>
                        </w:r>
                      </w:p>
                      <w:p w14:paraId="0709389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WinAPI_hwnd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CreateWindow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</w:p>
                      <w:p w14:paraId="07CC9B5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windowClass.lpszClassName,</w:t>
                        </w:r>
                      </w:p>
                      <w:p w14:paraId="4F6F87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6"/>
                            <w:szCs w:val="16"/>
                          </w:rPr>
                          <w:t>L"DirectX12MiniEngine"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04BDB7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WS_OVERLAPPEDWINDOW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7D32E33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4443A5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CW_USEDEFAULT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687E97E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windowRect.right - windowRect.left,</w:t>
                        </w:r>
                      </w:p>
                      <w:p w14:paraId="5B97897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windowRect.bottom - windowRect.top,</w:t>
                        </w:r>
                      </w:p>
                      <w:p w14:paraId="5F8235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부모창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없음</w:t>
                        </w:r>
                      </w:p>
                      <w:p w14:paraId="215819C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않음</w:t>
                        </w:r>
                      </w:p>
                      <w:p w14:paraId="4BE1A24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hInstance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,</w:t>
                        </w:r>
                      </w:p>
                      <w:p w14:paraId="2A1ABC4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nullptr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5EB6DF9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8AD7DB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ShowWindow(WinAPI_hwnd,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nCmdShow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);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보여주기</w:t>
                        </w:r>
                      </w:p>
                      <w:p w14:paraId="22BD0D6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true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;</w:t>
                        </w:r>
                      </w:p>
                      <w:p w14:paraId="49B90C0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EAD27C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2403014A" w14:textId="122AE931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AB6BC" w14:textId="3025C6D8" w:rsidR="0006220B" w:rsidRDefault="0006220B" w:rsidP="000E690D">
      <w:pPr>
        <w:ind w:lef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D29A62" wp14:editId="163CB4AA">
                <wp:extent cx="5728335" cy="8727034"/>
                <wp:effectExtent l="0" t="0" r="24765" b="17145"/>
                <wp:docPr id="1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8727034"/>
                          <a:chOff x="0" y="0"/>
                          <a:chExt cx="5728640" cy="8636660"/>
                        </a:xfrm>
                      </wpg:grpSpPr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292"/>
                            <a:ext cx="5716905" cy="84713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73B3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2742ADA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440C98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//WinAPI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실행</w:t>
                              </w:r>
                            </w:p>
                            <w:p w14:paraId="32365B7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::Run( )</w:t>
                              </w:r>
                            </w:p>
                            <w:p w14:paraId="6A5F1C9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DD900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904B0A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메인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루프</w:t>
                              </w:r>
                            </w:p>
                            <w:p w14:paraId="73F8DCF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MSG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msg = { 0 };</w:t>
                              </w:r>
                            </w:p>
                            <w:p w14:paraId="2D42C13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4FAEC4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while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(msg.message !=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WM_QUIT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winAPI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종료가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아니라면</w:t>
                              </w:r>
                            </w:p>
                            <w:p w14:paraId="5947AB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2D7DA9B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if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PeekMessage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(&amp;msg,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NULL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0, 0,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PM_REMOVE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))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48E5CF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334962B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TranslateMessage(&amp;msg);</w:t>
                              </w:r>
                            </w:p>
                            <w:p w14:paraId="215DB664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DispatchMessage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(&amp;msg);</w:t>
                              </w:r>
                            </w:p>
                            <w:p w14:paraId="232AE9F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405EF8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else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그렇지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않으면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에니메이션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게임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작업을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수행</w:t>
                              </w:r>
                            </w:p>
                            <w:p w14:paraId="167EC08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{</w:t>
                              </w:r>
                            </w:p>
                            <w:p w14:paraId="17ABFCD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}</w:t>
                              </w:r>
                            </w:p>
                            <w:p w14:paraId="3C10889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156098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3CB8BB7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WM_QUIT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반환</w:t>
                              </w:r>
                            </w:p>
                            <w:p w14:paraId="15FB9C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static_cast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char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&gt;(msg.wParam);</w:t>
                              </w:r>
                            </w:p>
                            <w:p w14:paraId="70AB86F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7F6575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246F8C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핸들값을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얻기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위해서</w:t>
                              </w:r>
                            </w:p>
                            <w:p w14:paraId="27C32B3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::GetHwnd()</w:t>
                              </w:r>
                            </w:p>
                            <w:p w14:paraId="055E6C2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1267AEF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WinAPI_hwnd;</w:t>
                              </w:r>
                            </w:p>
                            <w:p w14:paraId="2EB1212A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5C52086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5218F71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프로시져</w:t>
                              </w:r>
                            </w:p>
                            <w:p w14:paraId="22CCE70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LRESULT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WinAPI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::WindowProc(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UINT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9C6F8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{</w:t>
                              </w:r>
                            </w:p>
                            <w:p w14:paraId="5139A48B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</w:p>
                            <w:p w14:paraId="2B6A3D3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switch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25BC37B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40B1FFD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WM_CREATE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창이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만들어졌으면</w:t>
                              </w:r>
                            </w:p>
                            <w:p w14:paraId="07B0697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{</w:t>
                              </w:r>
                            </w:p>
                            <w:p w14:paraId="15CBDBD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윈도우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만들시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DirectX12Base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를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저장</w:t>
                              </w:r>
                            </w:p>
                            <w:p w14:paraId="48BCC0FC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pCreateStruct =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LPCREATESTRUCT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0C44582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SetWindowLongPtr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GWLP_USERDATA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reinterpret_cast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&lt;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6"/>
                                  <w:szCs w:val="16"/>
                                </w:rPr>
                                <w:t>LONG_PTR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&gt;(pCreateStruct-&gt;lpCreateParams));</w:t>
                              </w:r>
                            </w:p>
                            <w:p w14:paraId="34F639B1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6510024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32337857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7B9C7DB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WM_KEYDOWN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눌렸으면</w:t>
                              </w:r>
                            </w:p>
                            <w:p w14:paraId="2B230C1A" w14:textId="31EB931C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941AE8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WM_KEYUP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키버튼이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때어젔으면</w:t>
                              </w:r>
                            </w:p>
                            <w:p w14:paraId="0D59CCD1" w14:textId="3577593D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49131AE2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//case WM_PAINT: 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사용하지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않는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이함수는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다시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그리는용인데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run()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함수에서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처리하고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있기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때문</w:t>
                              </w:r>
                            </w:p>
                            <w:p w14:paraId="4A6DD542" w14:textId="3EA73840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    return 0;</w:t>
                              </w:r>
                            </w:p>
                            <w:p w14:paraId="729B191E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case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WM_DESTROY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//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파괴되었을때</w:t>
                              </w:r>
                            </w:p>
                            <w:p w14:paraId="431F936D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PostQuitMessage(0);</w:t>
                              </w:r>
                            </w:p>
                            <w:p w14:paraId="2D679C6F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0;</w:t>
                              </w:r>
                            </w:p>
                            <w:p w14:paraId="7AE90E03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}</w:t>
                              </w:r>
                            </w:p>
                            <w:p w14:paraId="59CB7210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  <w:p w14:paraId="6CE3BC15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//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디폴트값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대신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모든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메시지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6"/>
                                  <w:szCs w:val="16"/>
                                </w:rPr>
                                <w:t>처리</w:t>
                              </w:r>
                            </w:p>
                            <w:p w14:paraId="77B35D8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6"/>
                                  <w:szCs w:val="16"/>
                                </w:rPr>
                                <w:t>return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6"/>
                                  <w:szCs w:val="16"/>
                                </w:rPr>
                                <w:t>DefWindowProc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hWnd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message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wParam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6"/>
                                  <w:szCs w:val="16"/>
                                </w:rPr>
                                <w:t>lParam</w:t>
                              </w: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);</w:t>
                              </w:r>
                            </w:p>
                            <w:p w14:paraId="3717CD19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  <w:r w:rsidRPr="00B66C52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  <w:t>}</w:t>
                              </w:r>
                            </w:p>
                            <w:p w14:paraId="378E6D56" w14:textId="77777777" w:rsidR="0006220B" w:rsidRPr="00B66C52" w:rsidRDefault="0006220B" w:rsidP="0006220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05534E" w14:textId="77777777" w:rsidR="0006220B" w:rsidRPr="000F4FF0" w:rsidRDefault="0006220B" w:rsidP="0006220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WinAPI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D29A62" id="그룹 17" o:spid="_x0000_s1036" style="width:451.05pt;height:687.15pt;mso-position-horizontal-relative:char;mso-position-vertical-relative:line" coordsize="57286,86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">
                <v:shape id="Text Box 18" o:spid="_x0000_s1037" type="#_x0000_t202" style="position:absolute;left:117;top:1652;width:57169;height:84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36473B3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2742ADA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440C98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//WinAPI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실행</w:t>
                        </w:r>
                      </w:p>
                      <w:p w14:paraId="32365B7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::Run( )</w:t>
                        </w:r>
                      </w:p>
                      <w:p w14:paraId="6A5F1C9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DD900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904B0A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메인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루프</w:t>
                        </w:r>
                      </w:p>
                      <w:p w14:paraId="73F8DCF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MSG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msg = { 0 };</w:t>
                        </w:r>
                      </w:p>
                      <w:p w14:paraId="2D42C13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4FAEC4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while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(msg.message !=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WM_QUIT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winAPI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종료가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아니라면</w:t>
                        </w:r>
                      </w:p>
                      <w:p w14:paraId="5947AB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2D7DA9B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if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PeekMessage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(&amp;msg,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NULL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0, 0,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PM_REMOVE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))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48E5CF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334962B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TranslateMessage(&amp;msg);</w:t>
                        </w:r>
                      </w:p>
                      <w:p w14:paraId="215DB664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DispatchMessage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(&amp;msg);</w:t>
                        </w:r>
                      </w:p>
                      <w:p w14:paraId="232AE9F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405EF8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else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그렇지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않으면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에니메이션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게임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작업을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수행</w:t>
                        </w:r>
                      </w:p>
                      <w:p w14:paraId="167EC08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{</w:t>
                        </w:r>
                      </w:p>
                      <w:p w14:paraId="17ABFCD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}</w:t>
                        </w:r>
                      </w:p>
                      <w:p w14:paraId="3C10889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156098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3CB8BB7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WM_QUIT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반환</w:t>
                        </w:r>
                      </w:p>
                      <w:p w14:paraId="15FB9C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static_cast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char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&gt;(msg.wParam);</w:t>
                        </w:r>
                      </w:p>
                      <w:p w14:paraId="70AB86F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7F6575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246F8C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핸들값을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얻기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위해서</w:t>
                        </w:r>
                      </w:p>
                      <w:p w14:paraId="27C32B3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::GetHwnd()</w:t>
                        </w:r>
                      </w:p>
                      <w:p w14:paraId="055E6C2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1267AEF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WinAPI_hwnd;</w:t>
                        </w:r>
                      </w:p>
                      <w:p w14:paraId="2EB1212A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5C52086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5218F71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프로시져</w:t>
                        </w:r>
                      </w:p>
                      <w:p w14:paraId="22CCE70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LRESULT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WinAPI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::WindowProc(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UINT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9C6F8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{</w:t>
                        </w:r>
                      </w:p>
                      <w:p w14:paraId="5139A48B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</w:p>
                      <w:p w14:paraId="2B6A3D3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switch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</w:t>
                        </w:r>
                      </w:p>
                      <w:p w14:paraId="25BC37B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40B1FFD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WM_CREATE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창이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만들어졌으면</w:t>
                        </w:r>
                      </w:p>
                      <w:p w14:paraId="07B0697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{</w:t>
                        </w:r>
                      </w:p>
                      <w:p w14:paraId="15CBDBD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윈도우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만들시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DirectX12Base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를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저장</w:t>
                        </w:r>
                      </w:p>
                      <w:p w14:paraId="48BCC0FC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pCreateStruct =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LPCREATESTRUCT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0C44582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SetWindowLongPtr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GWLP_USERDATA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reinterpret_cast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&lt;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6"/>
                            <w:szCs w:val="16"/>
                          </w:rPr>
                          <w:t>LONG_PTR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&gt;(pCreateStruct-&gt;lpCreateParams));</w:t>
                        </w:r>
                      </w:p>
                      <w:p w14:paraId="34F639B1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6510024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32337857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7B9C7DB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WM_KEYDOWN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눌렸으면</w:t>
                        </w:r>
                      </w:p>
                      <w:p w14:paraId="2B230C1A" w14:textId="31EB931C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941AE8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WM_KEYUP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키버튼이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때어젔으면</w:t>
                        </w:r>
                      </w:p>
                      <w:p w14:paraId="0D59CCD1" w14:textId="3577593D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49131AE2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//case WM_PAINT: 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사용하지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않는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이함수는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다시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그리는용인데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run()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함수에서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처리하고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있기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때문</w:t>
                        </w:r>
                      </w:p>
                      <w:p w14:paraId="4A6DD542" w14:textId="3EA73840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    return 0;</w:t>
                        </w:r>
                      </w:p>
                      <w:p w14:paraId="729B191E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case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WM_DESTROY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: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>//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파괴되었을때</w:t>
                        </w:r>
                      </w:p>
                      <w:p w14:paraId="431F936D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PostQuitMessage(0);</w:t>
                        </w:r>
                      </w:p>
                      <w:p w14:paraId="2D679C6F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0;</w:t>
                        </w:r>
                      </w:p>
                      <w:p w14:paraId="7AE90E03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}</w:t>
                        </w:r>
                      </w:p>
                      <w:p w14:paraId="59CB7210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  <w:p w14:paraId="6CE3BC15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//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디폴트값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대신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모든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메시지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6"/>
                            <w:szCs w:val="16"/>
                          </w:rPr>
                          <w:t>처리</w:t>
                        </w:r>
                      </w:p>
                      <w:p w14:paraId="77B35D8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  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6"/>
                            <w:szCs w:val="16"/>
                          </w:rPr>
                          <w:t>return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6"/>
                            <w:szCs w:val="16"/>
                          </w:rPr>
                          <w:t>DefWindowProc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(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hWnd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message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wParam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 xml:space="preserve">, 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6"/>
                            <w:szCs w:val="16"/>
                          </w:rPr>
                          <w:t>lParam</w:t>
                        </w: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);</w:t>
                        </w:r>
                      </w:p>
                      <w:p w14:paraId="3717CD19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  <w:r w:rsidRPr="00B66C52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  <w:t>}</w:t>
                        </w:r>
                      </w:p>
                      <w:p w14:paraId="378E6D56" w14:textId="77777777" w:rsidR="0006220B" w:rsidRPr="00B66C52" w:rsidRDefault="0006220B" w:rsidP="0006220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E05534E" w14:textId="77777777" w:rsidR="0006220B" w:rsidRPr="000F4FF0" w:rsidRDefault="0006220B" w:rsidP="0006220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WinAPI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4A0CE8" w14:textId="29407EF6" w:rsidR="00B66C52" w:rsidRDefault="005F23B6" w:rsidP="000E690D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7FA60EF" wp14:editId="1DD5AC52">
                <wp:extent cx="4667098" cy="738835"/>
                <wp:effectExtent l="0" t="0" r="95885" b="99695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098" cy="7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C6FF0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::WindowProc(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431F9C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694A6C39" w14:textId="23A41110" w:rsidR="005F23B6" w:rsidRP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FA60EF" id="Text Box 20" o:spid="_x0000_s1039" type="#_x0000_t202" style="width:367.5pt;height:5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">
                <v:shadow on="t" opacity=".5" offset="6pt,6pt"/>
                <v:textbox>
                  <w:txbxContent>
                    <w:p w14:paraId="03C6FF0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::WindowProc(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431F9C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694A6C39" w14:textId="23A41110" w:rsidR="005F23B6" w:rsidRP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536D8C" w14:textId="409DBB80" w:rsidR="005F23B6" w:rsidRDefault="005F23B6" w:rsidP="005F23B6">
      <w:r>
        <w:rPr>
          <w:rFonts w:hint="eastAsia"/>
        </w:rPr>
        <w:t xml:space="preserve">한동안 윈 프로시저 안에 메시지를 처리하는 </w:t>
      </w:r>
      <w:r w:rsidRPr="005F23B6">
        <w:t>switch</w:t>
      </w:r>
      <w:r>
        <w:rPr>
          <w:rFonts w:hint="eastAsia"/>
        </w:rPr>
        <w:t xml:space="preserve">문에서 </w:t>
      </w:r>
      <w:r>
        <w:t>break</w:t>
      </w:r>
      <w:r>
        <w:rPr>
          <w:rFonts w:hint="eastAsia"/>
        </w:rPr>
        <w:t xml:space="preserve">와 </w:t>
      </w:r>
      <w:r>
        <w:t>return</w:t>
      </w:r>
      <w:r>
        <w:rPr>
          <w:rFonts w:hint="eastAsia"/>
        </w:rPr>
        <w:t>을 사용하는 문제에 대해서 시끄러웠을 때가 있었습니다.</w:t>
      </w:r>
    </w:p>
    <w:p w14:paraId="29219005" w14:textId="3750577A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58DDC934" wp14:editId="01E5B832">
                <wp:extent cx="5716601" cy="2958237"/>
                <wp:effectExtent l="19050" t="19050" r="17780" b="13970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9582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61AD77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</w:p>
                          <w:p w14:paraId="4EC8CFEA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::WindowProc(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DD27A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2745D0A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C62AB54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3053776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D17911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3B108C6E" w14:textId="645B67B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04E81C26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578C9C8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485D7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</w:p>
                          <w:p w14:paraId="446ED20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6A7B506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//case WM_PAINT: 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사용하지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않는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이함수는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다시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그리는용인데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run()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함수에서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처리하고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있기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때문</w:t>
                            </w:r>
                          </w:p>
                          <w:p w14:paraId="17C913D5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    return 0;</w:t>
                            </w:r>
                          </w:p>
                          <w:p w14:paraId="180A88A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</w:p>
                          <w:p w14:paraId="67284F7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PostQuitMessage(0);</w:t>
                            </w:r>
                          </w:p>
                          <w:p w14:paraId="107CA2C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22E5D425" w14:textId="21A775E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6608604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디폴트값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대신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모든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처리</w:t>
                            </w:r>
                          </w:p>
                          <w:p w14:paraId="6A62D058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0129F1AE" w14:textId="215E11EE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DDC934" id="Text Box 23" o:spid="_x0000_s1040" type="#_x0000_t202" style="width:450.15pt;height:23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061AD77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</w:p>
                    <w:p w14:paraId="4EC8CFEA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::WindowProc(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8DD27A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2745D0A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C62AB54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3053776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D17911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3B108C6E" w14:textId="645B67B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04E81C26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578C9C8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485D7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</w:p>
                    <w:p w14:paraId="446ED20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6A7B506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//case WM_PAINT: 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사용하지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않는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이함수는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다시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그리는용인데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run()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함수에서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처리하고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있기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때문</w:t>
                      </w:r>
                    </w:p>
                    <w:p w14:paraId="17C913D5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    return 0;</w:t>
                      </w:r>
                    </w:p>
                    <w:p w14:paraId="180A88A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</w:p>
                    <w:p w14:paraId="67284F7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PostQuitMessage(0);</w:t>
                      </w:r>
                    </w:p>
                    <w:p w14:paraId="107CA2C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0;</w:t>
                      </w:r>
                    </w:p>
                    <w:p w14:paraId="22E5D425" w14:textId="21A775E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6608604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//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디폴트값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대신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모든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처리</w:t>
                      </w:r>
                    </w:p>
                    <w:p w14:paraId="6A62D058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0129F1AE" w14:textId="215E11EE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38C328" w14:textId="173A3F07" w:rsidR="005F23B6" w:rsidRDefault="005F23B6" w:rsidP="005F23B6">
      <w:r>
        <w:rPr>
          <w:rFonts w:hint="eastAsia"/>
        </w:rPr>
        <w:t>위의 r</w:t>
      </w:r>
      <w:r>
        <w:t xml:space="preserve">eturn </w:t>
      </w:r>
      <w:r>
        <w:rPr>
          <w:rFonts w:hint="eastAsia"/>
        </w:rPr>
        <w:t xml:space="preserve">사용되신 아래 </w:t>
      </w:r>
      <w:r>
        <w:t>break</w:t>
      </w:r>
      <w:r>
        <w:rPr>
          <w:rFonts w:hint="eastAsia"/>
        </w:rPr>
        <w:t>사용으로 바꿀 수 있습니다.</w:t>
      </w:r>
    </w:p>
    <w:p w14:paraId="3090A3D8" w14:textId="398ECE5C" w:rsidR="005F23B6" w:rsidRDefault="005F23B6" w:rsidP="005F23B6">
      <w:r>
        <w:rPr>
          <w:noProof/>
        </w:rPr>
        <mc:AlternateContent>
          <mc:Choice Requires="wps">
            <w:drawing>
              <wp:inline distT="0" distB="0" distL="0" distR="0" wp14:anchorId="3E22E57C" wp14:editId="40B35E16">
                <wp:extent cx="5716601" cy="2782671"/>
                <wp:effectExtent l="19050" t="19050" r="17780" b="1778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601" cy="27826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7EA6711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윈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프로시져</w:t>
                            </w:r>
                          </w:p>
                          <w:p w14:paraId="3680C99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LRESULT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WinAPI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::WindowProc(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UINT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5C2C4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1C09A9D7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메시지</w:t>
                            </w:r>
                          </w:p>
                          <w:p w14:paraId="39C56C9B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switch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65E4456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{</w:t>
                            </w:r>
                          </w:p>
                          <w:p w14:paraId="014885F9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WM_CREATE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창이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만들어졌으면</w:t>
                            </w:r>
                          </w:p>
                          <w:p w14:paraId="77B396B0" w14:textId="4372ABFF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FA8CBEF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WM_KEYDOWN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눌렸으면</w:t>
                            </w:r>
                          </w:p>
                          <w:p w14:paraId="445BA118" w14:textId="0FB08E98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17107B5" w14:textId="0A3FF39C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WM_KEYUP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키버튼이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때어젔으면</w:t>
                            </w:r>
                          </w:p>
                          <w:p w14:paraId="035B16FE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5BCF944D" w14:textId="588DC37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 w:firstLineChars="200" w:firstLine="32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case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WM_DESTROY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B66C52">
                              <w:rPr>
                                <w:rFonts w:ascii="돋움체" w:eastAsia="돋움체" w:hAnsiTheme="minorHAnsi" w:cs="돋움체" w:hint="eastAsia"/>
                                <w:color w:val="008000"/>
                                <w:kern w:val="0"/>
                                <w:sz w:val="16"/>
                                <w:szCs w:val="16"/>
                              </w:rPr>
                              <w:t>파괴되었을때</w:t>
                            </w:r>
                          </w:p>
                          <w:p w14:paraId="5190D172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BAD64EF" w14:textId="673FBE2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default:</w:t>
                            </w:r>
                          </w:p>
                          <w:p w14:paraId="3605EE7B" w14:textId="3124C3DB" w:rsidR="005F23B6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ab/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DefWindowProc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hWnd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message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wParam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A7A6938" w14:textId="6DF941B2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right="0" w:firstLineChars="400" w:firstLine="64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 w:hint="eastAsia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reak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C9AAD5E" w14:textId="3A541119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74F9A9F7" w14:textId="6EE627FA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return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  <w:p w14:paraId="28FA5920" w14:textId="77777777" w:rsidR="005F23B6" w:rsidRPr="00B66C52" w:rsidRDefault="005F23B6" w:rsidP="005F23B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2E57C" id="Text Box 24" o:spid="_x0000_s1041" type="#_x0000_t202" style="width:450.15pt;height:2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" strokecolor="gray [1629]" strokeweight="2.25pt">
                <v:shadow opacity=".5" offset="6pt,6pt"/>
                <v:textbox>
                  <w:txbxContent>
                    <w:p w14:paraId="37EA6711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윈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프로시져</w:t>
                      </w:r>
                    </w:p>
                    <w:p w14:paraId="3680C99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LRESULT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WinAPI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::WindowProc(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UINT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05C2C4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{</w:t>
                      </w:r>
                    </w:p>
                    <w:p w14:paraId="1C09A9D7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메시지</w:t>
                      </w:r>
                    </w:p>
                    <w:p w14:paraId="39C56C9B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switch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14:paraId="65E4456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{</w:t>
                      </w:r>
                    </w:p>
                    <w:p w14:paraId="014885F9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WM_CREATE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창이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만들어졌으면</w:t>
                      </w:r>
                    </w:p>
                    <w:p w14:paraId="77B396B0" w14:textId="4372ABFF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3FA8CBEF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WM_KEYDOWN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눌렸으면</w:t>
                      </w:r>
                    </w:p>
                    <w:p w14:paraId="445BA118" w14:textId="0FB08E98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417107B5" w14:textId="0A3FF39C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WM_KEYUP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키버튼이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때어젔으면</w:t>
                      </w:r>
                    </w:p>
                    <w:p w14:paraId="035B16FE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5BCF944D" w14:textId="588DC37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 w:firstLineChars="200" w:firstLine="32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case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WM_DESTROY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8000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B66C52">
                        <w:rPr>
                          <w:rFonts w:ascii="돋움체" w:eastAsia="돋움체" w:hAnsiTheme="minorHAnsi" w:cs="돋움체" w:hint="eastAsia"/>
                          <w:color w:val="008000"/>
                          <w:kern w:val="0"/>
                          <w:sz w:val="16"/>
                          <w:szCs w:val="16"/>
                        </w:rPr>
                        <w:t>파괴되었을때</w:t>
                      </w:r>
                    </w:p>
                    <w:p w14:paraId="5190D172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2BAD64EF" w14:textId="673FBE2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default:</w:t>
                      </w:r>
                    </w:p>
                    <w:p w14:paraId="3605EE7B" w14:textId="3124C3DB" w:rsidR="005F23B6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ab/>
                      </w:r>
                      <w:r w:rsidRPr="00B66C52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DefWindowProc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hWnd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message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wParam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  <w:p w14:paraId="6A7A6938" w14:textId="6DF941B2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right="0" w:firstLineChars="400" w:firstLine="64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 w:hint="eastAsia"/>
                          <w:color w:val="0000FF"/>
                          <w:kern w:val="0"/>
                          <w:sz w:val="16"/>
                          <w:szCs w:val="16"/>
                        </w:rPr>
                        <w:t>b</w:t>
                      </w:r>
                      <w:r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reak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;</w:t>
                      </w:r>
                    </w:p>
                    <w:p w14:paraId="1C9AAD5E" w14:textId="3A541119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74F9A9F7" w14:textId="6EE627FA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  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return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0</w:t>
                      </w:r>
                    </w:p>
                    <w:p w14:paraId="28FA5920" w14:textId="77777777" w:rsidR="005F23B6" w:rsidRPr="00B66C52" w:rsidRDefault="005F23B6" w:rsidP="005F23B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2B4EF0" w14:textId="6AB9EBA2" w:rsidR="009A210A" w:rsidRDefault="00522A55" w:rsidP="00864564">
      <w:r>
        <w:t>return, break</w:t>
      </w:r>
      <w:r>
        <w:rPr>
          <w:rFonts w:hint="eastAsia"/>
        </w:rPr>
        <w:t xml:space="preserve">를 사용하는 입장의 차가 첨예하게 대립하는데 </w:t>
      </w:r>
      <w:r>
        <w:t>return</w:t>
      </w:r>
      <w:r>
        <w:rPr>
          <w:rFonts w:hint="eastAsia"/>
        </w:rPr>
        <w:t>의 경우는 함수의 종료를 신경 쓰고,</w:t>
      </w:r>
      <w:r>
        <w:t xml:space="preserve"> break</w:t>
      </w:r>
      <w:r>
        <w:rPr>
          <w:rFonts w:hint="eastAsia"/>
        </w:rPr>
        <w:t xml:space="preserve">의 경우에는 </w:t>
      </w:r>
      <w:r>
        <w:t>switch</w:t>
      </w:r>
      <w:r>
        <w:rPr>
          <w:rFonts w:hint="eastAsia"/>
        </w:rPr>
        <w:t>의 종료를 신경 쓰는 편입니다.</w:t>
      </w:r>
      <w:r>
        <w:t xml:space="preserve"> </w:t>
      </w:r>
      <w:r w:rsidR="009A210A">
        <w:rPr>
          <w:rFonts w:hint="eastAsia"/>
        </w:rPr>
        <w:t xml:space="preserve">개인적인 생각으로는 </w:t>
      </w:r>
      <w:r w:rsidR="009A210A">
        <w:t xml:space="preserve">return, </w:t>
      </w:r>
      <w:r w:rsidR="009A210A">
        <w:rPr>
          <w:rFonts w:hint="eastAsia"/>
        </w:rPr>
        <w:t>b</w:t>
      </w:r>
      <w:r w:rsidR="009A210A">
        <w:t xml:space="preserve">reak </w:t>
      </w:r>
      <w:r w:rsidR="009A210A">
        <w:rPr>
          <w:rFonts w:hint="eastAsia"/>
        </w:rPr>
        <w:t>둘의</w:t>
      </w:r>
      <w:r>
        <w:rPr>
          <w:rFonts w:hint="eastAsia"/>
        </w:rPr>
        <w:t xml:space="preserve"> 명확한</w:t>
      </w:r>
      <w:r w:rsidR="009A210A">
        <w:rPr>
          <w:rFonts w:hint="eastAsia"/>
        </w:rPr>
        <w:t xml:space="preserve"> 사용법만 알고 있으면 된다고 생각</w:t>
      </w:r>
      <w:r>
        <w:rPr>
          <w:rFonts w:hint="eastAsia"/>
        </w:rPr>
        <w:t>합니다 또한</w:t>
      </w:r>
      <w:r>
        <w:t xml:space="preserve"> </w:t>
      </w:r>
      <w:r>
        <w:rPr>
          <w:rFonts w:hint="eastAsia"/>
        </w:rPr>
        <w:t>s</w:t>
      </w:r>
      <w:r>
        <w:t xml:space="preserve">witch </w:t>
      </w:r>
      <w:r>
        <w:rPr>
          <w:rFonts w:hint="eastAsia"/>
        </w:rPr>
        <w:t>문에 하나로 같이 쓰지 않으면 된다고 생각합니다.</w:t>
      </w:r>
    </w:p>
    <w:p w14:paraId="7991A214" w14:textId="53E8E641" w:rsidR="00864564" w:rsidRDefault="00864564" w:rsidP="00864564">
      <w:r>
        <w:rPr>
          <w:noProof/>
        </w:rPr>
        <w:lastRenderedPageBreak/>
        <mc:AlternateContent>
          <mc:Choice Requires="wps">
            <w:drawing>
              <wp:inline distT="0" distB="0" distL="0" distR="0" wp14:anchorId="793A7E0B" wp14:editId="5B187261">
                <wp:extent cx="3928263" cy="446227"/>
                <wp:effectExtent l="0" t="0" r="91440" b="87630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8263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91AD75B" w14:textId="12240571" w:rsidR="00864564" w:rsidRPr="005F23B6" w:rsidRDefault="00864564" w:rsidP="0086456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pCreateStruct = 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reinterpret_cast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LPCREATESTRUCT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&gt;(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lParam</w:t>
                            </w:r>
                            <w:r w:rsidRPr="00B66C52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3A7E0B" id="Text Box 25" o:spid="_x0000_s1042" type="#_x0000_t202" style="width:309.3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">
                <v:shadow on="t" opacity=".5" offset="6pt,6pt"/>
                <v:textbox>
                  <w:txbxContent>
                    <w:p w14:paraId="591AD75B" w14:textId="12240571" w:rsidR="00864564" w:rsidRPr="005F23B6" w:rsidRDefault="00864564" w:rsidP="0086456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pCreateStruct = 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reinterpret_cast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LPCREATESTRUCT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&gt;(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lParam</w:t>
                      </w:r>
                      <w:r w:rsidRPr="00B66C52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A87CF4" w14:textId="7CC533A1" w:rsidR="0052032C" w:rsidRDefault="009D037A" w:rsidP="00AC3ABC">
      <w:r>
        <w:rPr>
          <w:rFonts w:hint="eastAsia"/>
        </w:rPr>
        <w:t xml:space="preserve">원래 </w:t>
      </w:r>
      <w:r>
        <w:t>c</w:t>
      </w:r>
      <w:r>
        <w:rPr>
          <w:rFonts w:hint="eastAsia"/>
        </w:rPr>
        <w:t>를 쓰던 유저라 강제 캐스트를 c</w:t>
      </w:r>
      <w:r>
        <w:t>++</w:t>
      </w:r>
      <w:r>
        <w:rPr>
          <w:rFonts w:hint="eastAsia"/>
        </w:rPr>
        <w:t>스타일로 쓰는 걸 별로 좋아하지는 않습니다.</w:t>
      </w:r>
      <w:r>
        <w:t xml:space="preserve"> </w:t>
      </w:r>
      <w:r>
        <w:rPr>
          <w:rFonts w:hint="eastAsia"/>
        </w:rPr>
        <w:t xml:space="preserve">예전부터 코드작업을 했기에 </w:t>
      </w:r>
      <w:r>
        <w:t xml:space="preserve">c </w:t>
      </w:r>
      <w:r>
        <w:rPr>
          <w:rFonts w:hint="eastAsia"/>
        </w:rPr>
        <w:t>스타일에 코드를 읽는데도 무리는 없다고 생각합니다.</w:t>
      </w:r>
      <w:r>
        <w:t xml:space="preserve"> </w:t>
      </w:r>
      <w:r>
        <w:rPr>
          <w:rFonts w:hint="eastAsia"/>
        </w:rPr>
        <w:t>하지만</w:t>
      </w:r>
      <w:r>
        <w:t xml:space="preserve"> c++ </w:t>
      </w:r>
      <w:r>
        <w:rPr>
          <w:rFonts w:hint="eastAsia"/>
        </w:rPr>
        <w:t xml:space="preserve">스타일로 바꾸려는 것은 </w:t>
      </w:r>
      <w:r w:rsidR="00AE09F5">
        <w:rPr>
          <w:rFonts w:hint="eastAsia"/>
        </w:rPr>
        <w:t>이 코드를 읽는 사람이 내가 아닌 다른 사람일 수도 있기 때문입니다.</w:t>
      </w:r>
      <w:r w:rsidR="00AE09F5">
        <w:t xml:space="preserve"> </w:t>
      </w:r>
      <w:r w:rsidR="00AE09F5">
        <w:rPr>
          <w:rFonts w:hint="eastAsia"/>
        </w:rPr>
        <w:t>연습하지 않으면 외워지지 않음으로 코드 연습 겸 정리합니다.</w:t>
      </w:r>
      <w:r>
        <w:br/>
      </w:r>
      <w:r w:rsidRPr="008A6074">
        <w:rPr>
          <w:rFonts w:hint="eastAsia"/>
          <w:b/>
          <w:bCs/>
        </w:rPr>
        <w:t xml:space="preserve">명시적 타입 </w:t>
      </w:r>
      <w:r w:rsidRPr="008A6074">
        <w:rPr>
          <w:b/>
          <w:bCs/>
        </w:rPr>
        <w:t>4</w:t>
      </w:r>
      <w:r w:rsidRPr="008A6074">
        <w:rPr>
          <w:rFonts w:hint="eastAsia"/>
          <w:b/>
          <w:bCs/>
        </w:rPr>
        <w:t>가지</w:t>
      </w:r>
      <w:r>
        <w:br/>
        <w:t xml:space="preserve">1) </w:t>
      </w:r>
      <w:r w:rsidR="00AE09F5">
        <w:rPr>
          <w:rFonts w:hint="eastAsia"/>
        </w:rPr>
        <w:t>s</w:t>
      </w:r>
      <w:r w:rsidR="00AE09F5">
        <w:t>tatic_cast&lt;&gt; /</w:t>
      </w:r>
      <w:r w:rsidR="00AC3ABC">
        <w:t>/</w:t>
      </w:r>
      <w:r w:rsidR="00AE09F5">
        <w:t xml:space="preserve"> </w:t>
      </w:r>
      <w:r w:rsidR="00AE09F5">
        <w:rPr>
          <w:rFonts w:hint="eastAsia"/>
        </w:rPr>
        <w:t>정적 캐스팅</w:t>
      </w:r>
      <w:r w:rsidR="00AE09F5">
        <w:t xml:space="preserve">, </w:t>
      </w:r>
      <w:r w:rsidR="00AE09F5">
        <w:rPr>
          <w:rFonts w:hint="eastAsia"/>
        </w:rPr>
        <w:t>컴파일시 검사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</w:t>
      </w:r>
      <w:r w:rsidR="00AE09F5">
        <w:rPr>
          <w:rFonts w:hint="eastAsia"/>
        </w:rPr>
        <w:t xml:space="preserve">) </w:t>
      </w:r>
      <w:r w:rsidR="00AE09F5">
        <w:t>float a = 1.0f / int b = (int)a;</w:t>
      </w:r>
      <w:r w:rsidR="00AE09F5">
        <w:br/>
      </w:r>
      <w:r w:rsidR="00AE09F5">
        <w:rPr>
          <w:rFonts w:hint="eastAsia"/>
        </w:rPr>
        <w:t xml:space="preserve">→ </w:t>
      </w:r>
      <w:r w:rsidR="00AE09F5">
        <w:t>(c++</w:t>
      </w:r>
      <w:r w:rsidR="00AE09F5">
        <w:rPr>
          <w:rFonts w:hint="eastAsia"/>
        </w:rPr>
        <w:t>)</w:t>
      </w:r>
      <w:r w:rsidR="00AE09F5">
        <w:t xml:space="preserve"> </w:t>
      </w:r>
      <w:r w:rsidR="00AE09F5">
        <w:rPr>
          <w:rFonts w:hint="eastAsia"/>
        </w:rPr>
        <w:t>f</w:t>
      </w:r>
      <w:r w:rsidR="00AE09F5">
        <w:t>loat a = 1.0f / int b = static_cast&lt;int&gt;a;</w:t>
      </w:r>
      <w:r w:rsidR="00AE09F5">
        <w:br/>
        <w:t xml:space="preserve">⇒ </w:t>
      </w:r>
      <w:r w:rsidR="00AE09F5">
        <w:rPr>
          <w:rFonts w:hint="eastAsia"/>
        </w:rPr>
        <w:t>값,</w:t>
      </w:r>
      <w:r w:rsidR="00AE09F5">
        <w:t xml:space="preserve"> </w:t>
      </w:r>
      <w:r w:rsidR="00AE09F5">
        <w:rPr>
          <w:rFonts w:hint="eastAsia"/>
        </w:rPr>
        <w:t>객체의 타입을 변환시킬 때 사용합니다.</w:t>
      </w:r>
      <w:r w:rsidR="0052032C">
        <w:br/>
        <w:t xml:space="preserve">2) </w:t>
      </w:r>
      <w:r w:rsidR="0052032C">
        <w:rPr>
          <w:rFonts w:hint="eastAsia"/>
        </w:rPr>
        <w:t>r</w:t>
      </w:r>
      <w:r w:rsidR="0052032C">
        <w:t>einterpret_cast&lt;&gt; /</w:t>
      </w:r>
      <w:r w:rsidR="00AC3ABC">
        <w:t>/</w:t>
      </w:r>
      <w:r w:rsidR="0052032C">
        <w:t xml:space="preserve"> </w:t>
      </w:r>
      <w:r w:rsidR="0052032C">
        <w:rPr>
          <w:rFonts w:hint="eastAsia"/>
        </w:rPr>
        <w:t>포인트 안</w:t>
      </w:r>
      <w:r w:rsidR="0052032C">
        <w:t xml:space="preserve"> </w:t>
      </w:r>
      <w:r w:rsidR="0052032C">
        <w:rPr>
          <w:rFonts w:hint="eastAsia"/>
        </w:rPr>
        <w:t>데이터를 변환시킬 시</w:t>
      </w:r>
      <w:r w:rsidR="0052032C">
        <w:br/>
      </w:r>
      <w:r w:rsidR="0052032C">
        <w:rPr>
          <w:rFonts w:hint="eastAsia"/>
        </w:rPr>
        <w:t>e</w:t>
      </w:r>
      <w:r w:rsidR="0052032C">
        <w:t>x)</w:t>
      </w:r>
      <w:r w:rsidR="0052032C">
        <w:br/>
        <w:t>temp* a = new Temp(0,0);</w:t>
      </w:r>
      <w:r w:rsidR="0052032C">
        <w:br/>
        <w:t>unsigned int b = reinterpret_cast&lt;unsigned int&gt;(a); /</w:t>
      </w:r>
      <w:r w:rsidR="0052032C">
        <w:rPr>
          <w:rFonts w:hint="eastAsia"/>
        </w:rPr>
        <w:t>/주소값으로 변경</w:t>
      </w:r>
      <w:r w:rsidR="0052032C">
        <w:br/>
      </w:r>
      <w:r w:rsidR="0052032C">
        <w:rPr>
          <w:rFonts w:hint="eastAsia"/>
        </w:rPr>
        <w:t>t</w:t>
      </w:r>
      <w:r w:rsidR="0052032C">
        <w:t>emp *c = reinterpret_cast&lt;temp *&gt;(b); //</w:t>
      </w:r>
      <w:r w:rsidR="0052032C">
        <w:rPr>
          <w:rFonts w:hint="eastAsia"/>
        </w:rPr>
        <w:t>다시 포인트로 변경</w:t>
      </w:r>
      <w:r w:rsidR="0052032C">
        <w:br/>
      </w:r>
      <w:r w:rsidR="0052032C">
        <w:rPr>
          <w:rFonts w:hint="eastAsia"/>
        </w:rPr>
        <w:t xml:space="preserve">⇒ </w:t>
      </w:r>
      <w:r w:rsidR="00AC3ABC">
        <w:rPr>
          <w:rFonts w:hint="eastAsia"/>
        </w:rPr>
        <w:t>포인터 사이 형변환</w:t>
      </w:r>
      <w:r w:rsidR="00AC3ABC">
        <w:t xml:space="preserve">, </w:t>
      </w:r>
      <w:r w:rsidR="00AC3ABC">
        <w:rPr>
          <w:rFonts w:hint="eastAsia"/>
        </w:rPr>
        <w:t>포인터와 변수로 변환시킬 시 사용합니다.</w:t>
      </w:r>
      <w:r w:rsidR="00AC3ABC">
        <w:br/>
        <w:t xml:space="preserve">3) </w:t>
      </w:r>
      <w:r w:rsidR="00AC3ABC">
        <w:rPr>
          <w:rFonts w:hint="eastAsia"/>
        </w:rPr>
        <w:t>c</w:t>
      </w:r>
      <w:r w:rsidR="00AC3ABC">
        <w:t>onst_cast&lt;&gt; // c</w:t>
      </w:r>
      <w:r w:rsidR="00AC3ABC">
        <w:rPr>
          <w:rFonts w:hint="eastAsia"/>
        </w:rPr>
        <w:t>o</w:t>
      </w:r>
      <w:r w:rsidR="00AC3ABC">
        <w:t xml:space="preserve">nst </w:t>
      </w:r>
      <w:r w:rsidR="00AC3ABC">
        <w:rPr>
          <w:rFonts w:hint="eastAsia"/>
        </w:rPr>
        <w:t>함수 제거할 시</w:t>
      </w:r>
      <w:r w:rsidR="00AC3ABC">
        <w:br/>
      </w:r>
      <w:r w:rsidR="00AC3ABC">
        <w:rPr>
          <w:rFonts w:hint="eastAsia"/>
        </w:rPr>
        <w:t>⇒</w:t>
      </w:r>
      <w:r w:rsidR="00AC3ABC">
        <w:t xml:space="preserve"> </w:t>
      </w:r>
      <w:r w:rsidR="00AC3ABC">
        <w:rPr>
          <w:rFonts w:hint="eastAsia"/>
        </w:rPr>
        <w:t xml:space="preserve">변경권이 없는 외부 </w:t>
      </w:r>
      <w:r w:rsidR="00AC3ABC">
        <w:t>DLL</w:t>
      </w:r>
      <w:r w:rsidR="00AC3ABC">
        <w:rPr>
          <w:rFonts w:hint="eastAsia"/>
        </w:rPr>
        <w:t xml:space="preserve">함수라던가 </w:t>
      </w:r>
      <w:r w:rsidR="00AC3ABC">
        <w:t xml:space="preserve">const </w:t>
      </w:r>
      <w:r w:rsidR="00AC3ABC">
        <w:rPr>
          <w:rFonts w:hint="eastAsia"/>
        </w:rPr>
        <w:t>함수를 제거 할 시 사용</w:t>
      </w:r>
      <w:r w:rsidR="003B1123">
        <w:rPr>
          <w:rFonts w:hint="eastAsia"/>
        </w:rPr>
        <w:t>합니다.</w:t>
      </w:r>
      <w:r w:rsidR="00AC3ABC">
        <w:br/>
        <w:t xml:space="preserve">4) </w:t>
      </w:r>
      <w:r w:rsidR="00AC3ABC">
        <w:rPr>
          <w:rFonts w:hint="eastAsia"/>
        </w:rPr>
        <w:t>d</w:t>
      </w:r>
      <w:r w:rsidR="00AC3ABC">
        <w:t xml:space="preserve">ynamic_cast&lt;&gt; // </w:t>
      </w:r>
      <w:r w:rsidR="003D2B9F">
        <w:rPr>
          <w:rFonts w:hint="eastAsia"/>
        </w:rPr>
        <w:t>런타임시 판별</w:t>
      </w:r>
      <w:r w:rsidR="003D2B9F">
        <w:br/>
      </w:r>
      <w:r w:rsidR="003D2B9F">
        <w:rPr>
          <w:rFonts w:hint="eastAsia"/>
        </w:rPr>
        <w:t>⇒ 포인터는 참조형을 캐스팅할 때만 사용가능</w:t>
      </w:r>
      <w:r w:rsidR="003D2B9F">
        <w:t xml:space="preserve">. </w:t>
      </w:r>
      <w:r w:rsidR="003D2B9F">
        <w:rPr>
          <w:rFonts w:hint="eastAsia"/>
        </w:rPr>
        <w:t xml:space="preserve">호환되지 않는 자식형으로 캐스팅되면 </w:t>
      </w:r>
      <w:r w:rsidR="003D2B9F">
        <w:t>NULL</w:t>
      </w:r>
      <w:r w:rsidR="003D2B9F">
        <w:rPr>
          <w:rFonts w:hint="eastAsia"/>
        </w:rPr>
        <w:t xml:space="preserve">로 반환 </w:t>
      </w:r>
      <w:r w:rsidR="003D2B9F" w:rsidRPr="003D2B9F">
        <w:t>RTTI</w:t>
      </w:r>
      <w:r w:rsidR="003D2B9F">
        <w:t>(</w:t>
      </w:r>
      <w:r w:rsidR="003D2B9F">
        <w:rPr>
          <w:rFonts w:hint="eastAsia"/>
        </w:rPr>
        <w:t>r</w:t>
      </w:r>
      <w:r w:rsidR="003D2B9F">
        <w:t>eal time type information</w:t>
      </w:r>
      <w:r w:rsidR="003D2B9F">
        <w:rPr>
          <w:rFonts w:hint="eastAsia"/>
        </w:rPr>
        <w:t xml:space="preserve">)을 사용하지 않으면 </w:t>
      </w:r>
      <w:r w:rsidR="003D2B9F">
        <w:t>static_</w:t>
      </w:r>
      <w:r w:rsidR="003D2B9F">
        <w:rPr>
          <w:rFonts w:hint="eastAsia"/>
        </w:rPr>
        <w:t>c</w:t>
      </w:r>
      <w:r w:rsidR="003D2B9F">
        <w:t>ast&lt;&gt;</w:t>
      </w:r>
      <w:r w:rsidR="003D2B9F">
        <w:rPr>
          <w:rFonts w:hint="eastAsia"/>
        </w:rPr>
        <w:t xml:space="preserve">와 동일 </w:t>
      </w:r>
      <w:r w:rsidR="009645A1">
        <w:rPr>
          <w:rFonts w:hint="eastAsia"/>
        </w:rPr>
        <w:t>합니다.</w:t>
      </w:r>
      <w:r w:rsidR="003D2B9F">
        <w:br/>
      </w:r>
      <w:r w:rsidR="003D2B9F">
        <w:rPr>
          <w:rFonts w:hint="eastAsia"/>
        </w:rPr>
        <w:t xml:space="preserve">c의 강제 캐스팅 </w:t>
      </w:r>
      <w:r w:rsidR="003D2B9F">
        <w:t xml:space="preserve">( ) </w:t>
      </w:r>
      <w:r w:rsidR="003D2B9F">
        <w:rPr>
          <w:rFonts w:hint="eastAsia"/>
        </w:rPr>
        <w:t>와 c</w:t>
      </w:r>
      <w:r w:rsidR="003D2B9F">
        <w:t xml:space="preserve">++ </w:t>
      </w:r>
      <w:r w:rsidR="003D2B9F">
        <w:rPr>
          <w:rFonts w:hint="eastAsia"/>
        </w:rPr>
        <w:t>명시적 캐스팅의 차이점</w:t>
      </w:r>
      <w:r w:rsidR="003D2B9F">
        <w:t>:</w:t>
      </w:r>
      <w:r w:rsidR="003D2B9F">
        <w:br/>
      </w:r>
      <w:r w:rsidR="003D2B9F">
        <w:rPr>
          <w:rFonts w:hint="eastAsia"/>
        </w:rPr>
        <w:t xml:space="preserve">구글링으로 확인해보면 가끔 </w:t>
      </w:r>
      <w:r w:rsidR="003D2B9F">
        <w:t>c++</w:t>
      </w:r>
      <w:r w:rsidR="003D2B9F">
        <w:rPr>
          <w:rFonts w:hint="eastAsia"/>
        </w:rPr>
        <w:t>이 안전하다고 적어 놓은 사이트들이 있는데</w:t>
      </w:r>
      <w:r w:rsidR="003D2B9F">
        <w:t xml:space="preserve">, </w:t>
      </w:r>
      <w:r w:rsidR="009645A1">
        <w:rPr>
          <w:rFonts w:hint="eastAsia"/>
        </w:rPr>
        <w:t>토이 프로젝트로</w:t>
      </w:r>
      <w:r w:rsidR="003D2B9F">
        <w:rPr>
          <w:rFonts w:hint="eastAsia"/>
        </w:rPr>
        <w:t xml:space="preserve"> 진행해보면 똑같이 런타임시 크래쉬 나는 경우가 대부분</w:t>
      </w:r>
      <w:r w:rsidR="001F1DAD">
        <w:rPr>
          <w:rFonts w:hint="eastAsia"/>
        </w:rPr>
        <w:t>입니다.</w:t>
      </w:r>
      <w:r w:rsidR="003D2B9F">
        <w:t xml:space="preserve"> </w:t>
      </w:r>
      <w:r w:rsidR="003D2B9F">
        <w:rPr>
          <w:rFonts w:hint="eastAsia"/>
        </w:rPr>
        <w:t>따라서 안전성은 똑같다고 생각</w:t>
      </w:r>
      <w:r w:rsidR="001F1DAD">
        <w:rPr>
          <w:rFonts w:hint="eastAsia"/>
        </w:rPr>
        <w:t>합니다.</w:t>
      </w:r>
      <w:r w:rsidR="003D2B9F">
        <w:t xml:space="preserve"> </w:t>
      </w:r>
      <w:r w:rsidR="003D2B9F">
        <w:rPr>
          <w:rFonts w:hint="eastAsia"/>
        </w:rPr>
        <w:t>하지만</w:t>
      </w:r>
      <w:r w:rsidR="003D2B9F">
        <w:t xml:space="preserve"> c++</w:t>
      </w:r>
      <w:r w:rsidR="003D2B9F">
        <w:rPr>
          <w:rFonts w:hint="eastAsia"/>
        </w:rPr>
        <w:t xml:space="preserve">의 장점은 프로젝트 검색할 때 </w:t>
      </w:r>
      <w:r w:rsidR="001F1DAD">
        <w:t xml:space="preserve">ctrl + f </w:t>
      </w:r>
      <w:r w:rsidR="001F1DAD">
        <w:rPr>
          <w:rFonts w:hint="eastAsia"/>
        </w:rPr>
        <w:t>로 검색할 쉽게 검색하여 찾을 수 있고,</w:t>
      </w:r>
      <w:r w:rsidR="001F1DAD">
        <w:t xml:space="preserve"> </w:t>
      </w:r>
      <w:r w:rsidR="001F1DAD">
        <w:rPr>
          <w:rFonts w:hint="eastAsia"/>
        </w:rPr>
        <w:t>가독성이 좋다는 장점이 있습니다.</w:t>
      </w:r>
      <w:r w:rsidR="001F1DAD">
        <w:br/>
        <w:t>(</w:t>
      </w:r>
      <w:r w:rsidR="001F1DAD">
        <w:rPr>
          <w:rFonts w:hint="eastAsia"/>
        </w:rPr>
        <w:t>관련 글)</w:t>
      </w:r>
      <w:r w:rsidR="001F1DAD">
        <w:t xml:space="preserve"> </w:t>
      </w:r>
      <w:hyperlink r:id="rId9" w:history="1">
        <w:r w:rsidR="001F1DAD" w:rsidRPr="002F5509">
          <w:rPr>
            <w:rStyle w:val="af7"/>
          </w:rPr>
          <w:t>https://stackoverflow.com/questions/103512/why-use-static-castintx-instead-of-intx</w:t>
        </w:r>
      </w:hyperlink>
    </w:p>
    <w:p w14:paraId="7D60871C" w14:textId="24287A1F" w:rsidR="00CD5D2B" w:rsidRDefault="00CD5D2B" w:rsidP="00CD5D2B">
      <w:pPr>
        <w:spacing w:after="240" w:line="252" w:lineRule="auto"/>
        <w:ind w:left="0" w:right="0"/>
      </w:pPr>
    </w:p>
    <w:p w14:paraId="3FE1B1A2" w14:textId="5601ECDC" w:rsidR="00CD5D2B" w:rsidRDefault="00CD5D2B" w:rsidP="00CD5D2B">
      <w:pPr>
        <w:spacing w:after="240" w:line="252" w:lineRule="auto"/>
        <w:ind w:left="0" w:right="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27D94E7" wp14:editId="6C21568A">
                <wp:extent cx="5728335" cy="2326235"/>
                <wp:effectExtent l="0" t="0" r="24765" b="17145"/>
                <wp:docPr id="26" name="그룹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8335" cy="2326235"/>
                          <a:chOff x="0" y="0"/>
                          <a:chExt cx="5728640" cy="2302146"/>
                        </a:xfrm>
                      </wpg:grpSpPr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5" y="165176"/>
                            <a:ext cx="5716905" cy="21369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485C9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"stdafx.h"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B148E81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9"/>
                                  <w:szCs w:val="19"/>
                                </w:rPr>
                                <w:t>#include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9"/>
                                  <w:szCs w:val="19"/>
                                </w:rPr>
                                <w:t>"WinAPI.h"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다이렉트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x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파이프라인</w:t>
                              </w:r>
                            </w:p>
                            <w:p w14:paraId="3EABC48E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</w:p>
                            <w:p w14:paraId="5EA03F52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_Use_decl_annotations_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//error c28213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해결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이유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: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정적분석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도구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에서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주석을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가져오도록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사용</w:t>
                              </w:r>
                            </w:p>
                            <w:p w14:paraId="44AA0E6C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 WinMain(HINSTANCE hInstance, HINSTANCE, LPSTR,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int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nCmdShow)</w:t>
                              </w:r>
                            </w:p>
                            <w:p w14:paraId="4AF812B6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{</w:t>
                              </w:r>
                            </w:p>
                            <w:p w14:paraId="29F2A2EA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if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(!WinAPI::Init( hInstance, nCmdShow))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초기화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실패하면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5C60B9D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0;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 0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으로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리턴</w:t>
                              </w:r>
                            </w:p>
                            <w:p w14:paraId="05C5FD85" w14:textId="77777777" w:rsidR="00931D7B" w:rsidRDefault="00931D7B" w:rsidP="00931D7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9"/>
                                  <w:szCs w:val="19"/>
                                </w:rPr>
                                <w:t>return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 xml:space="preserve"> WinAPI::Run( ); 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//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성공시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run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코드</w:t>
                              </w:r>
                              <w:r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9"/>
                                  <w:szCs w:val="19"/>
                                </w:rPr>
                                <w:t>실행</w:t>
                              </w:r>
                            </w:p>
                            <w:p w14:paraId="0A031D6E" w14:textId="58AE2371" w:rsidR="00CD5D2B" w:rsidRPr="00931D7B" w:rsidRDefault="00931D7B" w:rsidP="00CD5D2B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9"/>
                                  <w:szCs w:val="19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133" cy="3295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6360ABB" w14:textId="583BBF0C" w:rsidR="00CD5D2B" w:rsidRPr="000F4FF0" w:rsidRDefault="00CD5D2B" w:rsidP="00CD5D2B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Main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7D94E7" id="그룹 26" o:spid="_x0000_s1043" style="width:451.05pt;height:183.15pt;mso-position-horizontal-relative:char;mso-position-vertical-relative:line" coordsize="57286,23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">
                <v:shape id="Text Box 27" o:spid="_x0000_s1044" type="#_x0000_t202" style="position:absolute;left:117;top:1651;width:57169;height:213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" strokecolor="gray [1629]" strokeweight="2.25pt">
                  <v:shadow opacity=".5" offset="6pt,6pt"/>
                  <v:textbox>
                    <w:txbxContent>
                      <w:p w14:paraId="08485C9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"stdafx.h"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B148E81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9"/>
                            <w:szCs w:val="19"/>
                          </w:rPr>
                          <w:t>#include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9"/>
                            <w:szCs w:val="19"/>
                          </w:rPr>
                          <w:t>"WinAPI.h"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다이렉트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x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파이프라인</w:t>
                        </w:r>
                      </w:p>
                      <w:p w14:paraId="3EABC48E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</w:p>
                      <w:p w14:paraId="5EA03F52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_Use_decl_annotations_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//error c28213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해결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이유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: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정적분석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도구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에서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주석을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가져오도록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사용</w:t>
                        </w:r>
                      </w:p>
                      <w:p w14:paraId="44AA0E6C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 WinMain(HINSTANCE hInstance, HINSTANCE, LPSTR,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int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nCmdShow)</w:t>
                        </w:r>
                      </w:p>
                      <w:p w14:paraId="4AF812B6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{</w:t>
                        </w:r>
                      </w:p>
                      <w:p w14:paraId="29F2A2EA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if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(!WinAPI::Init( hInstance, nCmdShow))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초기화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실패하면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5C60B9D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0;  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 0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으로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리턴</w:t>
                        </w:r>
                      </w:p>
                      <w:p w14:paraId="05C5FD85" w14:textId="77777777" w:rsidR="00931D7B" w:rsidRDefault="00931D7B" w:rsidP="00931D7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   </w:t>
                        </w:r>
                        <w:r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9"/>
                            <w:szCs w:val="19"/>
                          </w:rPr>
                          <w:t>return</w:t>
                        </w: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 xml:space="preserve"> WinAPI::Run( ); 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>//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성공시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run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코드</w:t>
                        </w:r>
                        <w:r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9"/>
                            <w:szCs w:val="19"/>
                          </w:rPr>
                          <w:t>실행</w:t>
                        </w:r>
                      </w:p>
                      <w:p w14:paraId="0A031D6E" w14:textId="58AE2371" w:rsidR="00CD5D2B" w:rsidRPr="00931D7B" w:rsidRDefault="00931D7B" w:rsidP="00CD5D2B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</w:pPr>
                        <w:r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9"/>
                            <w:szCs w:val="19"/>
                          </w:rPr>
                          <w:t>}</w:t>
                        </w:r>
                      </w:p>
                    </w:txbxContent>
                  </v:textbox>
                </v:shape>
                <v:shape id="Text Box 28" o:spid="_x0000_s1045" type="#_x0000_t202" style="position:absolute;width:16331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6360ABB" w14:textId="583BBF0C" w:rsidR="00CD5D2B" w:rsidRPr="000F4FF0" w:rsidRDefault="00CD5D2B" w:rsidP="00CD5D2B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Main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E89029" w14:textId="45CDC956" w:rsidR="00931D7B" w:rsidRDefault="00617300" w:rsidP="00CD5D2B">
      <w:pPr>
        <w:spacing w:after="240" w:line="252" w:lineRule="auto"/>
        <w:ind w:left="0" w:right="0"/>
      </w:pPr>
      <w:r>
        <w:rPr>
          <w:noProof/>
        </w:rPr>
        <mc:AlternateContent>
          <mc:Choice Requires="wps">
            <w:drawing>
              <wp:inline distT="0" distB="0" distL="0" distR="0" wp14:anchorId="4BCEE801" wp14:editId="463CA438">
                <wp:extent cx="1917865" cy="446227"/>
                <wp:effectExtent l="0" t="0" r="101600" b="87630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865" cy="4462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2B59EA5" w14:textId="34915099" w:rsidR="00617300" w:rsidRPr="005F23B6" w:rsidRDefault="00617300" w:rsidP="0061730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_Use_decl_annotations</w:t>
                            </w:r>
                            <w:r w:rsidR="00D46C87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EE801" id="Text Box 29" o:spid="_x0000_s1046" type="#_x0000_t202" style="width:151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">
                <v:shadow on="t" opacity=".5" offset="6pt,6pt"/>
                <v:textbox>
                  <w:txbxContent>
                    <w:p w14:paraId="12B59EA5" w14:textId="34915099" w:rsidR="00617300" w:rsidRPr="005F23B6" w:rsidRDefault="00617300" w:rsidP="0061730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_Use_decl_annotations</w:t>
                      </w:r>
                      <w:r w:rsidR="00D46C87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7BB90C4" w14:textId="0FA82DA7" w:rsidR="0051297B" w:rsidRPr="0051297B" w:rsidRDefault="00D46C87" w:rsidP="009A6F67">
      <w:pPr>
        <w:spacing w:after="240" w:line="252" w:lineRule="auto"/>
        <w:ind w:left="0" w:right="0"/>
      </w:pPr>
      <w:r w:rsidRPr="00D46C87">
        <w:rPr>
          <w:b/>
          <w:bCs/>
        </w:rPr>
        <w:t xml:space="preserve">Warning C28213 </w:t>
      </w:r>
      <w:r w:rsidRPr="00D46C87">
        <w:rPr>
          <w:rFonts w:hint="eastAsia"/>
          <w:b/>
          <w:bCs/>
        </w:rPr>
        <w:t>해결</w:t>
      </w:r>
      <w:r>
        <w:br/>
      </w:r>
      <w:r>
        <w:rPr>
          <w:rFonts w:hint="eastAsia"/>
        </w:rPr>
        <w:t xml:space="preserve">함수의 주석을 가저오도록 정적 코드 분석도구에 지시. 바이너리에 제공되는 </w:t>
      </w:r>
      <w:r>
        <w:t>API</w:t>
      </w:r>
      <w:r>
        <w:rPr>
          <w:rFonts w:hint="eastAsia"/>
        </w:rPr>
        <w:t>의 주석 중복 되어있는 것을 방지하기 위해서 사용</w:t>
      </w:r>
      <w:r w:rsidR="00A94B9F">
        <w:rPr>
          <w:rFonts w:hint="eastAsia"/>
        </w:rPr>
        <w:t>합니다.</w:t>
      </w:r>
    </w:p>
    <w:p w14:paraId="123E3051" w14:textId="55D77C0F" w:rsidR="00172768" w:rsidRDefault="00D46C87" w:rsidP="0051297B">
      <w:pPr>
        <w:pStyle w:val="31"/>
        <w:numPr>
          <w:ilvl w:val="0"/>
          <w:numId w:val="26"/>
        </w:numPr>
      </w:pPr>
      <w:r>
        <w:rPr>
          <w:rFonts w:hint="eastAsia"/>
        </w:rPr>
        <w:t>결과</w:t>
      </w:r>
    </w:p>
    <w:p w14:paraId="601A440C" w14:textId="47F79679" w:rsidR="00D46C87" w:rsidRDefault="009A6F67" w:rsidP="00172768">
      <w:r>
        <w:rPr>
          <w:noProof/>
        </w:rPr>
        <w:drawing>
          <wp:inline distT="0" distB="0" distL="0" distR="0" wp14:anchorId="00548DA8" wp14:editId="0B48F2A9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DAA0" w14:textId="77777777" w:rsidR="00D46C87" w:rsidRDefault="00D46C87">
      <w:pPr>
        <w:spacing w:after="240" w:line="252" w:lineRule="auto"/>
        <w:ind w:left="0" w:right="0"/>
      </w:pPr>
      <w:r>
        <w:br w:type="page"/>
      </w:r>
    </w:p>
    <w:p w14:paraId="6A7D4EA9" w14:textId="3C25E484" w:rsidR="00D46C87" w:rsidRDefault="00172768" w:rsidP="009C2959">
      <w:pPr>
        <w:pStyle w:val="21"/>
        <w:numPr>
          <w:ilvl w:val="0"/>
          <w:numId w:val="24"/>
        </w:numPr>
      </w:pPr>
      <w:r>
        <w:rPr>
          <w:rFonts w:hint="eastAsia"/>
        </w:rPr>
        <w:lastRenderedPageBreak/>
        <w:t>d</w:t>
      </w:r>
      <w:r>
        <w:t xml:space="preserve">irectX </w:t>
      </w:r>
      <w:r>
        <w:rPr>
          <w:rFonts w:hint="eastAsia"/>
        </w:rPr>
        <w:t>초기화</w:t>
      </w:r>
    </w:p>
    <w:p w14:paraId="5D4F3E7E" w14:textId="0A94B5E5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이 파트를 정리하는 이유</w:t>
      </w:r>
    </w:p>
    <w:p w14:paraId="25562C8E" w14:textId="71802306" w:rsidR="00FC56F9" w:rsidRDefault="00FC56F9" w:rsidP="00FC56F9">
      <w:r>
        <w:rPr>
          <w:rFonts w:hint="eastAsia"/>
        </w:rPr>
        <w:t>→ 졸업과제에서는 점수를 위해 구현하기 바빠서 생각보다 하드웨어에 대해서 깊게 생각해 볼 수 없</w:t>
      </w:r>
      <w:r w:rsidR="001126AD">
        <w:rPr>
          <w:rFonts w:hint="eastAsia"/>
        </w:rPr>
        <w:t>음.</w:t>
      </w:r>
      <w:r w:rsidR="001126AD">
        <w:t xml:space="preserve"> Directx12의 </w:t>
      </w:r>
      <w:r w:rsidR="001126AD">
        <w:rPr>
          <w:rFonts w:hint="eastAsia"/>
        </w:rPr>
        <w:t xml:space="preserve">장점은 하드웨어 연동이라고 생각하기 때문에 좀더 심도 깊게 탐구해보려고 </w:t>
      </w:r>
      <w:r w:rsidR="00F21956">
        <w:rPr>
          <w:rFonts w:hint="eastAsia"/>
        </w:rPr>
        <w:t>합니다</w:t>
      </w:r>
    </w:p>
    <w:p w14:paraId="176D327C" w14:textId="53366A94" w:rsidR="00FC56F9" w:rsidRDefault="00FC56F9" w:rsidP="00FC56F9"/>
    <w:p w14:paraId="69A39E0F" w14:textId="50C6547D" w:rsidR="00FC56F9" w:rsidRDefault="00FC56F9" w:rsidP="00FC56F9">
      <w:pPr>
        <w:pStyle w:val="31"/>
        <w:numPr>
          <w:ilvl w:val="0"/>
          <w:numId w:val="28"/>
        </w:numPr>
      </w:pPr>
      <w:r>
        <w:rPr>
          <w:rFonts w:hint="eastAsia"/>
        </w:rPr>
        <w:t>에러 및 해결 방법</w:t>
      </w:r>
    </w:p>
    <w:p w14:paraId="7D7C722C" w14:textId="7B64E60C" w:rsidR="00ED0964" w:rsidRPr="00FC56F9" w:rsidRDefault="00ED0964" w:rsidP="00FC56F9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t xml:space="preserve"> </w:t>
      </w:r>
      <w:r>
        <w:rPr>
          <w:rFonts w:hint="eastAsia"/>
        </w:rPr>
        <w:t>c</w:t>
      </w:r>
      <w:r>
        <w:t>2102 error</w:t>
      </w:r>
      <w:r w:rsidR="00D43D52">
        <w:br/>
      </w:r>
      <w:r>
        <w:rPr>
          <w:rFonts w:hint="eastAsia"/>
        </w:rPr>
        <w:t xml:space="preserve">→ </w:t>
      </w:r>
      <w:r w:rsidR="00D43D52" w:rsidRPr="00D43D52">
        <w:t>noexpcet</w:t>
      </w:r>
      <w:r w:rsidR="00D43D52">
        <w:rPr>
          <w:rFonts w:hint="eastAsia"/>
        </w:rPr>
        <w:t>의 제너릭 함수를 만들어서 예외 처리</w:t>
      </w:r>
    </w:p>
    <w:p w14:paraId="4C6458F0" w14:textId="6FEB558D" w:rsidR="00FC56F9" w:rsidRDefault="00B80AEC" w:rsidP="00FC56F9">
      <w:pPr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35B4D" wp14:editId="323DFE9B">
                <wp:simplePos x="0" y="0"/>
                <wp:positionH relativeFrom="margin">
                  <wp:align>left</wp:align>
                </wp:positionH>
                <wp:positionV relativeFrom="paragraph">
                  <wp:posOffset>122564</wp:posOffset>
                </wp:positionV>
                <wp:extent cx="5766435" cy="0"/>
                <wp:effectExtent l="0" t="19050" r="24765" b="19050"/>
                <wp:wrapNone/>
                <wp:docPr id="30" name="직선 화살표 연결선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643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27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89B6E" id="직선 화살표 연결선 30" o:spid="_x0000_s1026" type="#_x0000_t32" style="position:absolute;left:0;text-align:left;margin-left:0;margin-top:9.65pt;width:454.0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" strokecolor="#9ea0a8 [2414]" strokeweight="2.25pt">
                <v:shadow opacity=".5" offset="6pt,6pt"/>
                <w10:wrap anchorx="margin"/>
              </v:shape>
            </w:pict>
          </mc:Fallback>
        </mc:AlternateContent>
      </w:r>
    </w:p>
    <w:p w14:paraId="78D4DC31" w14:textId="33ABE0AB" w:rsidR="001126AD" w:rsidRDefault="00B80AEC" w:rsidP="00B80AEC">
      <w:pPr>
        <w:pStyle w:val="31"/>
        <w:numPr>
          <w:ilvl w:val="0"/>
          <w:numId w:val="28"/>
        </w:numPr>
      </w:pPr>
      <w:r>
        <w:rPr>
          <w:rFonts w:hint="eastAsia"/>
        </w:rPr>
        <w:t>코드</w:t>
      </w:r>
      <w:r w:rsidR="001B7EAE">
        <w:rPr>
          <w:rFonts w:hint="eastAsia"/>
        </w:rPr>
        <w:t xml:space="preserve"> 및 설계</w:t>
      </w:r>
    </w:p>
    <w:p w14:paraId="1C7210D2" w14:textId="4E0BCEE6" w:rsidR="00D43D52" w:rsidRDefault="001126AD" w:rsidP="00FC56F9">
      <w:pPr>
        <w:ind w:left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360D32C9" wp14:editId="58A4FD15">
                <wp:extent cx="5729266" cy="5557652"/>
                <wp:effectExtent l="0" t="0" r="24130" b="24130"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6" cy="5557652"/>
                          <a:chOff x="0" y="0"/>
                          <a:chExt cx="5729266" cy="5557652"/>
                        </a:xfrm>
                      </wpg:grpSpPr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6" y="289372"/>
                            <a:ext cx="5717540" cy="5268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EC7B82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5EF17B6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"DirectX12Function.h"</w:t>
                              </w:r>
                            </w:p>
                            <w:p w14:paraId="7118DFB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"WinAPI.h"</w:t>
                              </w:r>
                            </w:p>
                            <w:p w14:paraId="624B1E2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6D0EB06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47D5471B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15AF7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6F8A40C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DirectX12Base(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4BBA2EF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~DirectX12Base();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</w:p>
                            <w:p w14:paraId="40A85B9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CEDA5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OnInit()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초기값</w:t>
                              </w:r>
                            </w:p>
                            <w:p w14:paraId="3B9A382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OnUpdate()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266A25F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OnRender()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</w:p>
                            <w:p w14:paraId="5140164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OnDestroy() = 0;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</w:t>
                              </w:r>
                            </w:p>
                            <w:p w14:paraId="22A2900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7D5E2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핸들러를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재정의하여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메시지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</w:t>
                              </w:r>
                            </w:p>
                            <w:p w14:paraId="5190C0D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OnKeyDown(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</w:p>
                            <w:p w14:paraId="3942384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OnKeyUp(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매개변수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키값</w:t>
                              </w:r>
                            </w:p>
                            <w:p w14:paraId="3C756BD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FB6B021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접근자</w:t>
                              </w:r>
                            </w:p>
                            <w:p w14:paraId="1E8FD57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GetWidth()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</w:p>
                            <w:p w14:paraId="0EFC99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GetHeight()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</w:p>
                            <w:p w14:paraId="0B9AE0C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GetTitle()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4FAF15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AEAFB2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ParseCommandLineArgs(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_In_reads_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(argc)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3B2C1A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BBB97AE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protected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6B6C5A7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GetAssetFullPath(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CC9708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GetHardwareAdapter(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_Outptr_result_maybenull_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6EEFB95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SetCustomWindowText(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936455D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0FF08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뷰포트</w:t>
                              </w:r>
                            </w:p>
                            <w:p w14:paraId="188A5809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 = 0;</w:t>
                              </w:r>
                            </w:p>
                            <w:p w14:paraId="0E601C9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 = 0;</w:t>
                              </w:r>
                            </w:p>
                            <w:p w14:paraId="1834FBF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directX12_aspectRatio = 0.0f;</w:t>
                              </w:r>
                            </w:p>
                            <w:p w14:paraId="43B1D31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7FB2BD0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정보</w:t>
                              </w:r>
                            </w:p>
                            <w:p w14:paraId="19CC8EFA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directX12_useWarpDevice =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795BA13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106004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D404F9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루트자산경로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073B5C42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std::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directX12_title;  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1126AD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</w:p>
                            <w:p w14:paraId="0B4F0D1F" w14:textId="77777777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1126AD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58735BB3" w14:textId="32CBC816" w:rsidR="001126AD" w:rsidRPr="001126AD" w:rsidRDefault="001126AD" w:rsidP="001126A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0FA61A0" w14:textId="271213C7" w:rsidR="001126AD" w:rsidRPr="000F4FF0" w:rsidRDefault="001126AD" w:rsidP="001126AD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.h(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D32C9" id="그룹 11" o:spid="_x0000_s1047" style="width:451.1pt;height:437.6pt;mso-position-horizontal-relative:char;mso-position-vertical-relative:line" coordsize="57292,55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">
                <v:shape id="Text Box 13" o:spid="_x0000_s1048" type="#_x0000_t202" style="position:absolute;left:117;top:2893;width:57175;height:52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" strokecolor="gray [1629]" strokeweight="2.25pt">
                  <v:shadow opacity=".5" offset="6pt,6pt"/>
                  <v:textbox>
                    <w:txbxContent>
                      <w:p w14:paraId="4EC7B82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5EF17B6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"DirectX12Function.h"</w:t>
                        </w:r>
                      </w:p>
                      <w:p w14:paraId="7118DFB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"WinAPI.h"</w:t>
                        </w:r>
                      </w:p>
                      <w:p w14:paraId="624B1E2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6D0EB06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47D5471B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15AF7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6F8A40C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DirectX12Base(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4BBA2EF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~DirectX12Base();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</w:p>
                      <w:p w14:paraId="40A85B9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CEDA5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OnInit()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초기값</w:t>
                        </w:r>
                      </w:p>
                      <w:p w14:paraId="3B9A382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OnUpdate()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266A25F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OnRender()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</w:p>
                      <w:p w14:paraId="5140164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OnDestroy() = 0;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</w:t>
                        </w:r>
                      </w:p>
                      <w:p w14:paraId="22A2900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7D5E2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핸들러를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재정의하여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메시지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</w:t>
                        </w:r>
                      </w:p>
                      <w:p w14:paraId="5190C0D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OnKeyDown(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</w:p>
                      <w:p w14:paraId="3942384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OnKeyUp(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매개변수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키값</w:t>
                        </w:r>
                      </w:p>
                      <w:p w14:paraId="3C756BD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FB6B021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접근자</w:t>
                        </w:r>
                      </w:p>
                      <w:p w14:paraId="1E8FD57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GetWidth()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</w:p>
                      <w:p w14:paraId="0EFC99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GetHeight()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</w:p>
                      <w:p w14:paraId="0B9AE0C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GetTitle()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4FAF15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AEAFB2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ParseCommandLineArgs(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_In_reads_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(argc)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3B2C1A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BBB97AE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protected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6B6C5A7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GetAssetFullPath(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CC9708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GetHardwareAdapter(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_Outptr_result_maybenull_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6EEFB95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SetCustomWindowText(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936455D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0FF08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뷰포트</w:t>
                        </w:r>
                      </w:p>
                      <w:p w14:paraId="188A5809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 = 0;</w:t>
                        </w:r>
                      </w:p>
                      <w:p w14:paraId="0E601C9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 = 0;</w:t>
                        </w:r>
                      </w:p>
                      <w:p w14:paraId="1834FBF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directX12_aspectRatio = 0.0f;</w:t>
                        </w:r>
                      </w:p>
                      <w:p w14:paraId="43B1D31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7FB2BD0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정보</w:t>
                        </w:r>
                      </w:p>
                      <w:p w14:paraId="19CC8EFA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directX12_useWarpDevice =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795BA13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106004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D404F9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루트자산경로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073B5C42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std::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directX12_title;  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1126AD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1126AD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</w:p>
                      <w:p w14:paraId="0B4F0D1F" w14:textId="77777777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1126AD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58735BB3" w14:textId="32CBC816" w:rsidR="001126AD" w:rsidRPr="001126AD" w:rsidRDefault="001126AD" w:rsidP="001126A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49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60FA61A0" w14:textId="271213C7" w:rsidR="001126AD" w:rsidRPr="000F4FF0" w:rsidRDefault="001126AD" w:rsidP="001126AD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.h(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D975AA" w14:textId="780D80CA" w:rsidR="00D43D52" w:rsidRDefault="001126AD" w:rsidP="00FC56F9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4A92662" wp14:editId="5FFAB484">
                <wp:extent cx="4577938" cy="486888"/>
                <wp:effectExtent l="0" t="0" r="89535" b="104140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7938" cy="486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3F8BD7D" w14:textId="4D590F18" w:rsidR="001126AD" w:rsidRPr="00716BCE" w:rsidRDefault="00716BCE" w:rsidP="001126A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void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GetHardwareAdapter(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_In_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IDXGIFactory1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pFactory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6F008A"/>
                                <w:kern w:val="0"/>
                                <w:sz w:val="16"/>
                                <w:szCs w:val="16"/>
                              </w:rPr>
                              <w:t>_Outptr_result_maybenull_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**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ppAdapter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bool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808080"/>
                                <w:kern w:val="0"/>
                                <w:sz w:val="16"/>
                                <w:szCs w:val="16"/>
                              </w:rPr>
                              <w:t>requestHighPerformanceAdapter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 xml:space="preserve"> = 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FF"/>
                                <w:kern w:val="0"/>
                                <w:sz w:val="16"/>
                                <w:szCs w:val="16"/>
                              </w:rPr>
                              <w:t>false</w:t>
                            </w:r>
                            <w:r w:rsidRPr="00716BC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A92662" id="Text Box 31" o:spid="_x0000_s1050" type="#_x0000_t202" style="width:360.45pt;height:3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">
                <v:shadow on="t" opacity=".5" offset="6pt,6pt"/>
                <v:textbox>
                  <w:txbxContent>
                    <w:p w14:paraId="03F8BD7D" w14:textId="4D590F18" w:rsidR="001126AD" w:rsidRPr="00716BCE" w:rsidRDefault="00716BCE" w:rsidP="001126A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void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GetHardwareAdapter(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_In_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IDXGIFactory1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pFactory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6F008A"/>
                          <w:kern w:val="0"/>
                          <w:sz w:val="16"/>
                          <w:szCs w:val="16"/>
                        </w:rPr>
                        <w:t>_Outptr_result_maybenull_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**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ppAdapter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bool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808080"/>
                          <w:kern w:val="0"/>
                          <w:sz w:val="16"/>
                          <w:szCs w:val="16"/>
                        </w:rPr>
                        <w:t>requestHighPerformanceAdapter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 xml:space="preserve"> = 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FF"/>
                          <w:kern w:val="0"/>
                          <w:sz w:val="16"/>
                          <w:szCs w:val="16"/>
                        </w:rPr>
                        <w:t>false</w:t>
                      </w:r>
                      <w:r w:rsidRPr="00716BC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673DF8" w14:textId="51FF007D" w:rsidR="00716BCE" w:rsidRDefault="001126AD" w:rsidP="00716BCE">
      <w:pPr>
        <w:ind w:left="0"/>
      </w:pPr>
      <w:r w:rsidRPr="001126AD">
        <w:rPr>
          <w:rFonts w:hint="eastAsia"/>
          <w:b/>
          <w:bCs/>
        </w:rPr>
        <w:t>포인트 관련된 주석</w:t>
      </w:r>
      <w:r>
        <w:rPr>
          <w:rFonts w:hint="eastAsia"/>
          <w:b/>
          <w:bCs/>
        </w:rPr>
        <w:t>(매개변수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구조체 버퍼)</w:t>
      </w:r>
      <w:r>
        <w:br/>
      </w:r>
      <w:r>
        <w:rPr>
          <w:rFonts w:hint="eastAsia"/>
        </w:rPr>
        <w:t xml:space="preserve">이 주석을 추가하면 포인터가 </w:t>
      </w:r>
      <w:r>
        <w:t>null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오류를 알려줌 원래는 잘 안 사용했으나</w:t>
      </w:r>
      <w:r>
        <w:t xml:space="preserve">, </w:t>
      </w:r>
      <w:r>
        <w:rPr>
          <w:rFonts w:hint="eastAsia"/>
        </w:rPr>
        <w:t>연습하기 위해서 사용</w:t>
      </w:r>
      <w:r>
        <w:t xml:space="preserve">. </w:t>
      </w:r>
      <w:r>
        <w:rPr>
          <w:rFonts w:hint="eastAsia"/>
        </w:rPr>
        <w:t xml:space="preserve">이러한 이유는 포인터로 여러가지 일을 할 수 있는데 함수를 구성한 </w:t>
      </w:r>
      <w:r w:rsidR="00716BCE">
        <w:rPr>
          <w:rFonts w:hint="eastAsia"/>
        </w:rPr>
        <w:t>프로그래머의 의도대로 다른 사람이 사용 안 할 수 도 있기 때문에 사용</w:t>
      </w:r>
      <w:r w:rsidR="00D531C2">
        <w:rPr>
          <w:rFonts w:hint="eastAsia"/>
        </w:rPr>
        <w:t>합니다</w:t>
      </w:r>
      <w:r w:rsidR="00EB340B">
        <w:rPr>
          <w:rFonts w:hint="eastAsia"/>
        </w:rPr>
        <w:t>.</w:t>
      </w:r>
      <w:r>
        <w:br/>
      </w:r>
      <w:r w:rsidRPr="001126AD">
        <w:t>_In_</w:t>
      </w:r>
      <w:r>
        <w:t xml:space="preserve"> : </w:t>
      </w:r>
      <w:r w:rsidR="00716BCE">
        <w:rPr>
          <w:rFonts w:hint="eastAsia"/>
        </w:rPr>
        <w:t>입력 매개 변수를 의미하는 주석</w:t>
      </w:r>
      <w:r w:rsidR="00716BCE">
        <w:br/>
      </w:r>
      <w:r w:rsidR="00716BCE" w:rsidRPr="00716BCE">
        <w:t>_Out_</w:t>
      </w:r>
      <w:r w:rsidR="00716BCE">
        <w:t xml:space="preserve"> : </w:t>
      </w:r>
      <w:r w:rsidR="00716BCE">
        <w:rPr>
          <w:rFonts w:hint="eastAsia"/>
        </w:rPr>
        <w:t>출력 매개 변수를 의미하는 주석</w:t>
      </w:r>
      <w:r w:rsidR="00716BCE">
        <w:br/>
      </w:r>
      <w:r w:rsidR="00716BCE" w:rsidRPr="00716BCE">
        <w:t>_Outptr_result_maybenull_</w:t>
      </w:r>
      <w:r w:rsidR="00716BCE">
        <w:t xml:space="preserve"> : </w:t>
      </w:r>
      <w:r w:rsidR="00716BCE">
        <w:rPr>
          <w:rFonts w:hint="eastAsia"/>
        </w:rPr>
        <w:t>매개변수가 n</w:t>
      </w:r>
      <w:r w:rsidR="00716BCE">
        <w:t>ull</w:t>
      </w:r>
      <w:r w:rsidR="00716BCE">
        <w:rPr>
          <w:rFonts w:hint="eastAsia"/>
        </w:rPr>
        <w:t xml:space="preserve">일 수는 없고 함수가 종료된 후 가르키는 위치는 </w:t>
      </w:r>
      <w:r w:rsidR="00716BCE">
        <w:t xml:space="preserve">null </w:t>
      </w:r>
      <w:r w:rsidR="00716BCE">
        <w:rPr>
          <w:rFonts w:hint="eastAsia"/>
        </w:rPr>
        <w:t>일 가능성이 있음을 의미</w:t>
      </w:r>
      <w:r w:rsidR="00D531C2">
        <w:rPr>
          <w:rFonts w:hint="eastAsia"/>
        </w:rPr>
        <w:t>합니다.</w:t>
      </w:r>
      <w:r w:rsidR="00716BCE">
        <w:br/>
      </w:r>
      <w:r w:rsidR="00C6170A">
        <w:rPr>
          <w:rFonts w:hint="eastAsia"/>
          <w:noProof/>
        </w:rPr>
        <mc:AlternateContent>
          <mc:Choice Requires="wpg">
            <w:drawing>
              <wp:inline distT="0" distB="0" distL="0" distR="0" wp14:anchorId="3AB827EA" wp14:editId="55A3A183">
                <wp:extent cx="5729265" cy="6103917"/>
                <wp:effectExtent l="0" t="0" r="24130" b="11430"/>
                <wp:docPr id="32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5" cy="6103917"/>
                          <a:chOff x="0" y="0"/>
                          <a:chExt cx="5729265" cy="6103917"/>
                        </a:xfrm>
                      </wpg:grpSpPr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5" y="289365"/>
                            <a:ext cx="5717540" cy="58145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92D48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"stdafx.h"</w:t>
                              </w:r>
                            </w:p>
                            <w:p w14:paraId="5BF0BD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3DA9DB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8512AC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1CE292F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::DirectX12Base(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 : directX12_width(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directX12_height(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directX12_title(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 directX12_useWarpDevice(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B2C1D6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713AA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assetsPath[512];</w:t>
                              </w:r>
                            </w:p>
                            <w:p w14:paraId="60E32B7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 xml:space="preserve">GetAssetsPath(assetsPath,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_countof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(assetsPath));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알아내기</w:t>
                              </w:r>
                            </w:p>
                            <w:p w14:paraId="06088E6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assetsPath;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불러오는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114B515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directX12_aspectRatio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/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static_cast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종횡비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저장</w:t>
                              </w:r>
                            </w:p>
                            <w:p w14:paraId="6D8524C7" w14:textId="2B95AC4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27E0C7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</w:p>
                            <w:p w14:paraId="755FBC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::~DirectX12Base()</w:t>
                              </w:r>
                            </w:p>
                            <w:p w14:paraId="74DCDC0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2B3DFB0" w14:textId="5E16CBCF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9991A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::OnKeyDown(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눌렀을때</w:t>
                              </w:r>
                            </w:p>
                            <w:p w14:paraId="21904B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9F290E" w14:textId="77B39BF3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EF6E15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::OnKeyUp(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UINT8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떘을때</w:t>
                              </w:r>
                            </w:p>
                            <w:p w14:paraId="3030A07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D9714C7" w14:textId="27FEDEBC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804F2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::GetWidth()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넓이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0DED5A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4FB641D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directX12_width;</w:t>
                              </w:r>
                            </w:p>
                            <w:p w14:paraId="5F96A300" w14:textId="4072A852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0F81F4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::GetHeight()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높이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9D5A0D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387559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directX12_height;</w:t>
                              </w:r>
                            </w:p>
                            <w:p w14:paraId="1742ED72" w14:textId="09B03320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D9BE0F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::GetTitle()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타이틀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얻어오기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변경금지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133B0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5CCD465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directX12_title.c_str();</w:t>
                              </w:r>
                            </w:p>
                            <w:p w14:paraId="4A10C25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841325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::ParseCommandLineArgs(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_In_reads_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(argc)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WCHAR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인수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구분</w:t>
                              </w:r>
                            </w:p>
                            <w:p w14:paraId="7834B14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881FF3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i = 1; i &lt;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argc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 ++i)</w:t>
                              </w:r>
                            </w:p>
                            <w:p w14:paraId="4E295F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244D7F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'-warp'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또는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'/warp'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argv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비교하여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일치한다면</w:t>
                              </w:r>
                            </w:p>
                            <w:p w14:paraId="4C1518F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(_wcsnicmp(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[i],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L"-warp"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wcslen(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[i])) == 0 || _wcsnicmp(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[i],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L"/warp"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wcslen(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argv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[i])) == 0)</w:t>
                              </w:r>
                            </w:p>
                            <w:p w14:paraId="606CD0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{</w:t>
                              </w:r>
                            </w:p>
                            <w:p w14:paraId="497BD4AC" w14:textId="2AB2F888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directX12_useWarpDevice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true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바꿈</w:t>
                              </w:r>
                            </w:p>
                            <w:p w14:paraId="2E9AA167" w14:textId="75439F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="003E182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=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directX12_title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 (WARP)"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D2EBAD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04C3B74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>}</w:t>
                              </w:r>
                            </w:p>
                            <w:p w14:paraId="635C117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538627A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5F3CB3DE" w14:textId="5598303C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B827EA" id="그룹 32" o:spid="_x0000_s1051" style="width:451.1pt;height:480.6pt;mso-position-horizontal-relative:char;mso-position-vertical-relative:line" coordsize="57292,6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">
                <v:shape id="Text Box 13" o:spid="_x0000_s1052" type="#_x0000_t202" style="position:absolute;left:117;top:2893;width:57175;height:581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4092D48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"stdafx.h"</w:t>
                        </w:r>
                      </w:p>
                      <w:p w14:paraId="5BF0BD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3DA9DB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8512AC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1CE292F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::DirectX12Base(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 : directX12_width(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directX12_height(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directX12_title(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 directX12_useWarpDevice(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B2C1D6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713AA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assetsPath[512];</w:t>
                        </w:r>
                      </w:p>
                      <w:p w14:paraId="60E32B7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 xml:space="preserve">GetAssetsPath(assetsPath,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_countof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(assetsPath));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알아내기</w:t>
                        </w:r>
                      </w:p>
                      <w:p w14:paraId="06088E6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assetsPath;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불러오는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114B515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directX12_aspectRatio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/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static_cast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종횡비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저장</w:t>
                        </w:r>
                      </w:p>
                      <w:p w14:paraId="6D8524C7" w14:textId="2B95AC4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27E0C7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</w:p>
                      <w:p w14:paraId="755FBC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::~DirectX12Base()</w:t>
                        </w:r>
                      </w:p>
                      <w:p w14:paraId="74DCDC0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2B3DFB0" w14:textId="5E16CBCF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9991A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::OnKeyDown(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눌렀을때</w:t>
                        </w:r>
                      </w:p>
                      <w:p w14:paraId="21904B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9F290E" w14:textId="77B39BF3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EF6E15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::OnKeyUp(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UINT8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떘을때</w:t>
                        </w:r>
                      </w:p>
                      <w:p w14:paraId="3030A07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D9714C7" w14:textId="27FEDEBC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804F2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::GetWidth()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넓이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0DED5A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4FB641D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directX12_width;</w:t>
                        </w:r>
                      </w:p>
                      <w:p w14:paraId="5F96A300" w14:textId="4072A852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0F81F4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::GetHeight()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높이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9D5A0D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387559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directX12_height;</w:t>
                        </w:r>
                      </w:p>
                      <w:p w14:paraId="1742ED72" w14:textId="09B03320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D9BE0F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::GetTitle()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타이틀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얻어오기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변경금지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133B0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5CCD465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directX12_title.c_str();</w:t>
                        </w:r>
                      </w:p>
                      <w:p w14:paraId="4A10C25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841325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::ParseCommandLineArgs(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_In_reads_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(argc)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WCHAR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인수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구분</w:t>
                        </w:r>
                      </w:p>
                      <w:p w14:paraId="7834B14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881FF3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i = 1; i &lt;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argc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 ++i)</w:t>
                        </w:r>
                      </w:p>
                      <w:p w14:paraId="4E295F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244D7F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'-warp'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또는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'/warp'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argv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비교하여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일치한다면</w:t>
                        </w:r>
                      </w:p>
                      <w:p w14:paraId="4C1518F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(_wcsnicmp(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[i],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L"-warp"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wcslen(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[i])) == 0 || _wcsnicmp(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[i],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L"/warp"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wcslen(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argv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[i])) == 0)</w:t>
                        </w:r>
                      </w:p>
                      <w:p w14:paraId="606CD0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{</w:t>
                        </w:r>
                      </w:p>
                      <w:p w14:paraId="497BD4AC" w14:textId="2AB2F888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directX12_useWarpDevice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true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바꿈</w:t>
                        </w:r>
                      </w:p>
                      <w:p w14:paraId="2E9AA167" w14:textId="75439F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="003E182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=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directX12_title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 (WARP)"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D2EBAD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04C3B74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>}</w:t>
                        </w:r>
                      </w:p>
                      <w:p w14:paraId="635C117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538627A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3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5F3CB3DE" w14:textId="5598303C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E8BB34D" w14:textId="606C5F7B" w:rsidR="00716BCE" w:rsidRDefault="00C6170A" w:rsidP="00716BCE">
      <w:pPr>
        <w:ind w:left="0"/>
      </w:pP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10DEC15A" wp14:editId="6D170C33">
                <wp:extent cx="5729262" cy="8698675"/>
                <wp:effectExtent l="0" t="0" r="24130" b="26670"/>
                <wp:docPr id="36" name="그룹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698675"/>
                          <a:chOff x="0" y="0"/>
                          <a:chExt cx="5729262" cy="8698675"/>
                        </a:xfrm>
                      </wpg:grpSpPr>
                      <wps:wsp>
                        <wps:cNvPr id="3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2" y="289326"/>
                            <a:ext cx="5717540" cy="8409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0206E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::GetAssetFullPath(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9CEEEC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2AB50F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return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directX12_assetsPath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assetName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14DD33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ABF93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D8544F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::GetHardwareAdapter(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_In_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_Outptr_result_maybenull_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**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bool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CB4A81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79A0F6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어댑터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포인트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2F0A966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adapter;</w:t>
                              </w:r>
                            </w:p>
                            <w:p w14:paraId="4438A1A5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</w:t>
                              </w:r>
                              <w:bookmarkStart w:id="0" w:name="_Hlk117887520"/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factory6;</w:t>
                              </w:r>
                              <w:bookmarkEnd w:id="0"/>
                            </w:p>
                            <w:p w14:paraId="4B9E01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-&gt;QueryInterface(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factory6))))</w:t>
                              </w:r>
                            </w:p>
                            <w:p w14:paraId="07AF149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2B56A1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</w:p>
                            <w:p w14:paraId="64B43658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adapterIndex = 0;</w:t>
                              </w:r>
                            </w:p>
                            <w:p w14:paraId="7095B21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(factory6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EnumAdapterByGpuPreference(</w:t>
                              </w:r>
                            </w:p>
                            <w:p w14:paraId="39DD502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adapterIndex,</w:t>
                              </w:r>
                            </w:p>
                            <w:p w14:paraId="7A58CC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requestHighPerformanceAdapter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true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?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DXGI_GPU_PREFERENCE_HIGH_PERFORMANCE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DXGI_GPU_PREFERENCE_UNSPECIFIED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3BAA064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adapter)));</w:t>
                              </w:r>
                            </w:p>
                            <w:p w14:paraId="04C04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++adapterIndex)</w:t>
                              </w:r>
                            </w:p>
                            <w:p w14:paraId="5EE231C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269C1BC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4DE2402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BC45E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775CC9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(desc.Flags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D37A3D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1A952BCD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67BE0F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0174956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94D97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1966F7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E3A95FB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489877E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(D3D12CreateDevice(adapter.Get(),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_uuidof(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1C3BC75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3C5AE4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5FC7CB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4249EC4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8FAFBB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F96BE9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519B7E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(adapter.Get() ==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16B058E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65077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adapterIndex = 0;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pFactory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-&gt;EnumAdapters1(adapterIndex,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adapter)); ++adapterIndex)</w:t>
                              </w:r>
                            </w:p>
                            <w:p w14:paraId="580B2FA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030591C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DXGI_ADAPTER_DESC1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desc;</w:t>
                              </w:r>
                            </w:p>
                            <w:p w14:paraId="19D7648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GetDesc1(&amp;desc);</w:t>
                              </w:r>
                            </w:p>
                            <w:p w14:paraId="77389BA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1B9601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(desc.Flags &amp;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DXGI_ADAPTER_FLAG_SOFTWARE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FA8323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029A417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드라이버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72CF416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소프트웨어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필요하면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/warp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보냄</w:t>
                              </w:r>
                            </w:p>
                            <w:p w14:paraId="140C38C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continue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EBE61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BE7D7F9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556BD0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directx12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지원하는지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실제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장치라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x</w:t>
                              </w:r>
                            </w:p>
                            <w:p w14:paraId="5015C3E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(D3D12CreateDevice(adapter.Get(),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_uuidof(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),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</w:t>
                              </w:r>
                            </w:p>
                            <w:p w14:paraId="6E088D3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{</w:t>
                              </w:r>
                            </w:p>
                            <w:p w14:paraId="591E683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   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break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E9031AF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}</w:t>
                              </w:r>
                            </w:p>
                            <w:p w14:paraId="7CCEF983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B470902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F31534A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*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ppAdapter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= adapter.Detach();</w:t>
                              </w:r>
                            </w:p>
                            <w:p w14:paraId="02551541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51D0A26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61B1BBE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::SetCustomWindowText(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LPCWSTR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상태표시창</w:t>
                              </w: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C6170A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표현</w:t>
                              </w:r>
                            </w:p>
                            <w:p w14:paraId="2903FA87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C6170A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27E010" w14:textId="77777777" w:rsidR="00BD3937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std::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windowText = directX12_title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L": "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+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text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유니코드</w:t>
                              </w:r>
                            </w:p>
                            <w:p w14:paraId="5F5D1276" w14:textId="0DAC47BB" w:rsidR="00C6170A" w:rsidRPr="00BD3937" w:rsidRDefault="00BD3937" w:rsidP="008604C1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 w:firstLineChars="200" w:firstLine="28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SetWindowText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::GetHwnd(), windowText.c_str()); 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핸들값으로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윈도우</w:t>
                              </w:r>
                              <w:r w:rsidRPr="00BD3937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BD3937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설정하기</w:t>
                              </w:r>
                              <w:r w:rsidR="00C6170A" w:rsidRPr="00BD3937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0D2CE04" w14:textId="77777777" w:rsidR="00C6170A" w:rsidRPr="00C6170A" w:rsidRDefault="00C6170A" w:rsidP="00C6170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3322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2366698" w14:textId="77777777" w:rsidR="00C6170A" w:rsidRPr="000F4FF0" w:rsidRDefault="00C6170A" w:rsidP="00C6170A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1126AD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DirectX12Base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DEC15A" id="그룹 36" o:spid="_x0000_s1054" style="width:451.1pt;height:684.95pt;mso-position-horizontal-relative:char;mso-position-vertical-relative:line" coordsize="57292,86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">
                <v:shape id="Text Box 13" o:spid="_x0000_s1055" type="#_x0000_t202" style="position:absolute;left:117;top:2893;width:57175;height:84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150206E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::GetAssetFullPath(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9CEEEC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2AB50F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return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directX12_assetsPath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assetName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14DD33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ABF93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D8544F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::GetHardwareAdapter(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_In_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_Outptr_result_maybenull_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**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bool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CB4A81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79A0F6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어댑터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포인트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2F0A966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adapter;</w:t>
                        </w:r>
                      </w:p>
                      <w:p w14:paraId="4438A1A5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</w:t>
                        </w:r>
                        <w:bookmarkStart w:id="1" w:name="_Hlk117887520"/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factory6;</w:t>
                        </w:r>
                        <w:bookmarkEnd w:id="1"/>
                      </w:p>
                      <w:p w14:paraId="4B9E01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-&gt;QueryInterface(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factory6))))</w:t>
                        </w:r>
                      </w:p>
                      <w:p w14:paraId="07AF149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2B56A1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</w:p>
                      <w:p w14:paraId="64B43658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adapterIndex = 0;</w:t>
                        </w:r>
                      </w:p>
                      <w:p w14:paraId="7095B21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(factory6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EnumAdapterByGpuPreference(</w:t>
                        </w:r>
                      </w:p>
                      <w:p w14:paraId="39DD502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adapterIndex,</w:t>
                        </w:r>
                      </w:p>
                      <w:p w14:paraId="7A58CC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requestHighPerformanceAdapter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true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?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DXGI_GPU_PREFERENCE_HIGH_PERFORMANCE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DXGI_GPU_PREFERENCE_UNSPECIFIED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3BAA064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adapter)));</w:t>
                        </w:r>
                      </w:p>
                      <w:p w14:paraId="04C04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++adapterIndex)</w:t>
                        </w:r>
                      </w:p>
                      <w:p w14:paraId="5EE231C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269C1BC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4DE2402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BC45E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775CC9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(desc.Flags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D37A3D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1A952BCD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67BE0F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0174956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94D97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1966F7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E3A95FB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489877E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(D3D12CreateDevice(adapter.Get(),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_uuidof(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1C3BC75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3C5AE4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5FC7CB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4249EC4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8FAFBB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F96BE9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519B7E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(adapter.Get() ==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16B058E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65077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adapterIndex = 0;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pFactory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-&gt;EnumAdapters1(adapterIndex,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adapter)); ++adapterIndex)</w:t>
                        </w:r>
                      </w:p>
                      <w:p w14:paraId="580B2FA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030591C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DXGI_ADAPTER_DESC1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desc;</w:t>
                        </w:r>
                      </w:p>
                      <w:p w14:paraId="19D7648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GetDesc1(&amp;desc);</w:t>
                        </w:r>
                      </w:p>
                      <w:p w14:paraId="77389BA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1B9601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(desc.Flags &amp;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DXGI_ADAPTER_FLAG_SOFTWARE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FA8323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029A417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드라이버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72CF416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소프트웨어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필요하면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/warp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보냄</w:t>
                        </w:r>
                      </w:p>
                      <w:p w14:paraId="140C38C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continue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EBE61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BE7D7F9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556BD0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directx12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지원하는지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실제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장치라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x</w:t>
                        </w:r>
                      </w:p>
                      <w:p w14:paraId="5015C3E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(D3D12CreateDevice(adapter.Get(),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_uuidof(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),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</w:t>
                        </w:r>
                      </w:p>
                      <w:p w14:paraId="6E088D3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{</w:t>
                        </w:r>
                      </w:p>
                      <w:p w14:paraId="591E683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   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break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E9031AF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}</w:t>
                        </w:r>
                      </w:p>
                      <w:p w14:paraId="7CCEF983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B470902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F31534A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*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ppAdapter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= adapter.Detach();</w:t>
                        </w:r>
                      </w:p>
                      <w:p w14:paraId="02551541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51D0A26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61B1BBE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::SetCustomWindowText(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LPCWSTR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상태표시창</w:t>
                        </w:r>
                        <w:r w:rsidRPr="00C6170A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C6170A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표현</w:t>
                        </w:r>
                      </w:p>
                      <w:p w14:paraId="2903FA87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C6170A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27E010" w14:textId="77777777" w:rsidR="00BD3937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std::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windowText = directX12_title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L": "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+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text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유니코드</w:t>
                        </w:r>
                      </w:p>
                      <w:p w14:paraId="5F5D1276" w14:textId="0DAC47BB" w:rsidR="00C6170A" w:rsidRPr="00BD3937" w:rsidRDefault="00BD3937" w:rsidP="008604C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 w:firstLineChars="200" w:firstLine="28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BD3937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SetWindowText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::GetHwnd(), windowText.c_str()); 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핸들값으로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윈도우</w:t>
                        </w:r>
                        <w:r w:rsidRPr="00BD3937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BD3937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설정하기</w:t>
                        </w:r>
                        <w:r w:rsidR="00C6170A" w:rsidRPr="00BD3937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0D2CE04" w14:textId="77777777" w:rsidR="00C6170A" w:rsidRPr="00C6170A" w:rsidRDefault="00C6170A" w:rsidP="00C6170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56" type="#_x0000_t202" style="position:absolute;width:16332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" strokecolor="gray [1629]">
                  <v:shadow on="t" opacity=".5" offset="6pt,6pt"/>
                  <v:textbox>
                    <w:txbxContent>
                      <w:p w14:paraId="12366698" w14:textId="77777777" w:rsidR="00C6170A" w:rsidRPr="000F4FF0" w:rsidRDefault="00C6170A" w:rsidP="00C6170A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1126AD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DirectX12Base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419097" w14:textId="3EB4FD4C" w:rsidR="004E54AF" w:rsidRDefault="00DB5FB7" w:rsidP="004E54AF">
      <w:pPr>
        <w:rPr>
          <w:color w:val="113285" w:themeColor="accent4" w:themeShade="80"/>
          <w:sz w:val="16"/>
          <w:szCs w:val="16"/>
        </w:rPr>
      </w:pPr>
      <w:r>
        <w:lastRenderedPageBreak/>
        <w:br/>
      </w:r>
      <w:r w:rsidR="001E1248">
        <w:rPr>
          <w:noProof/>
        </w:rPr>
        <w:drawing>
          <wp:inline distT="0" distB="0" distL="0" distR="0" wp14:anchorId="532514A5" wp14:editId="31351FD8">
            <wp:extent cx="3331029" cy="2511393"/>
            <wp:effectExtent l="0" t="0" r="3175" b="381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46" cy="251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1248">
        <w:br/>
      </w:r>
      <w:r w:rsidR="001E1248">
        <w:rPr>
          <w:rFonts w:hint="eastAsia"/>
        </w:rPr>
        <w:t>D</w:t>
      </w:r>
      <w:r w:rsidR="001E1248">
        <w:t>XGI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 xml:space="preserve">irectx10 </w:t>
      </w:r>
      <w:r w:rsidR="00D531C2">
        <w:rPr>
          <w:rFonts w:hint="eastAsia"/>
        </w:rPr>
        <w:t>부터 생겼는데,</w:t>
      </w:r>
      <w:r w:rsidR="00D531C2">
        <w:t xml:space="preserve"> </w:t>
      </w:r>
      <w:r w:rsidR="00D531C2">
        <w:rPr>
          <w:rFonts w:hint="eastAsia"/>
        </w:rPr>
        <w:t>그</w:t>
      </w:r>
      <w:r w:rsidR="00D531C2">
        <w:t xml:space="preserve"> </w:t>
      </w:r>
      <w:r w:rsidR="00D531C2">
        <w:rPr>
          <w:rFonts w:hint="eastAsia"/>
        </w:rPr>
        <w:t>목적은 커널과 드라이버 통신하는 통신하여 미드웨이 적인 특성을 띄는 것</w:t>
      </w:r>
      <w:r w:rsidR="00957B3B">
        <w:rPr>
          <w:rFonts w:hint="eastAsia"/>
        </w:rPr>
        <w:t>입니다.</w:t>
      </w:r>
      <w:r w:rsidR="00D531C2">
        <w:t xml:space="preserve"> </w:t>
      </w:r>
      <w:r w:rsidR="00D531C2">
        <w:rPr>
          <w:rFonts w:hint="eastAsia"/>
        </w:rPr>
        <w:t>D</w:t>
      </w:r>
      <w:r w:rsidR="00D531C2">
        <w:t>XGI</w:t>
      </w:r>
      <w:r w:rsidR="00D531C2">
        <w:rPr>
          <w:rFonts w:hint="eastAsia"/>
        </w:rPr>
        <w:t xml:space="preserve">가 만들어진 배경을 생각해 봐야 하는데 </w:t>
      </w:r>
      <w:r w:rsidR="00957B3B">
        <w:t>D</w:t>
      </w:r>
      <w:r w:rsidR="00D531C2">
        <w:t>irect</w:t>
      </w:r>
      <w:r w:rsidR="00957B3B">
        <w:t>X</w:t>
      </w:r>
      <w:r w:rsidR="00D531C2">
        <w:t>9</w:t>
      </w:r>
      <w:r w:rsidR="00D531C2">
        <w:rPr>
          <w:rFonts w:hint="eastAsia"/>
        </w:rPr>
        <w:t xml:space="preserve">일 때는 </w:t>
      </w:r>
      <w:r w:rsidR="00D531C2">
        <w:t xml:space="preserve">winAPI </w:t>
      </w:r>
      <w:r w:rsidR="00D531C2">
        <w:rPr>
          <w:rFonts w:hint="eastAsia"/>
        </w:rPr>
        <w:t xml:space="preserve">플랫폼이라 사실상 </w:t>
      </w:r>
      <w:r w:rsidR="00D531C2">
        <w:t>pc</w:t>
      </w:r>
      <w:r w:rsidR="00957B3B">
        <w:rPr>
          <w:rFonts w:hint="eastAsia"/>
        </w:rPr>
        <w:t>그래픽 카드만</w:t>
      </w:r>
      <w:r w:rsidR="00D531C2">
        <w:rPr>
          <w:rFonts w:hint="eastAsia"/>
        </w:rPr>
        <w:t xml:space="preserve"> 적용하</w:t>
      </w:r>
      <w:r w:rsidR="00957B3B">
        <w:rPr>
          <w:rFonts w:hint="eastAsia"/>
        </w:rPr>
        <w:t>여</w:t>
      </w:r>
      <w:r w:rsidR="00D531C2">
        <w:rPr>
          <w:rFonts w:hint="eastAsia"/>
        </w:rPr>
        <w:t xml:space="preserve"> 알면 </w:t>
      </w:r>
      <w:r w:rsidR="00957B3B">
        <w:rPr>
          <w:rFonts w:hint="eastAsia"/>
        </w:rPr>
        <w:t>되기에 상관</w:t>
      </w:r>
      <w:r w:rsidR="00957B3B">
        <w:t>없었습니다</w:t>
      </w:r>
      <w:r w:rsidR="00D531C2">
        <w:rPr>
          <w:rFonts w:hint="eastAsia"/>
        </w:rPr>
        <w:t>.</w:t>
      </w:r>
      <w:r w:rsidR="00D531C2">
        <w:t xml:space="preserve"> </w:t>
      </w:r>
      <w:r w:rsidR="00957B3B">
        <w:br/>
      </w:r>
      <w:r w:rsidR="00957B3B">
        <w:rPr>
          <w:rFonts w:hint="eastAsia"/>
        </w:rPr>
        <w:t>D</w:t>
      </w:r>
      <w:r w:rsidR="00957B3B">
        <w:t xml:space="preserve">irectX9 + winAPI </w:t>
      </w:r>
      <w:r w:rsidR="00957B3B">
        <w:rPr>
          <w:rFonts w:hint="eastAsia"/>
        </w:rPr>
        <w:t>→</w:t>
      </w:r>
      <w:r w:rsidR="00957B3B">
        <w:t xml:space="preserve"> DirectX10 + mfc </w:t>
      </w:r>
      <w:r w:rsidR="00957B3B">
        <w:rPr>
          <w:rFonts w:hint="eastAsia"/>
        </w:rPr>
        <w:t>→</w:t>
      </w:r>
      <w:r w:rsidR="00957B3B">
        <w:t xml:space="preserve"> DirectX11 + WFP </w:t>
      </w:r>
      <w:r w:rsidR="00957B3B">
        <w:rPr>
          <w:rFonts w:hint="eastAsia"/>
        </w:rPr>
        <w:t>→</w:t>
      </w:r>
      <w:r w:rsidR="00957B3B">
        <w:t xml:space="preserve"> DirectX12 + UWP</w:t>
      </w:r>
      <w:r w:rsidR="00957B3B">
        <w:rPr>
          <w:rFonts w:hint="eastAsia"/>
        </w:rPr>
        <w:t>으로 발전을 했는데</w:t>
      </w:r>
      <w:r w:rsidR="00957B3B">
        <w:t xml:space="preserve">, </w:t>
      </w:r>
      <w:r w:rsidR="00957B3B">
        <w:rPr>
          <w:rFonts w:hint="eastAsia"/>
        </w:rPr>
        <w:t xml:space="preserve">사실 상 </w:t>
      </w:r>
      <w:r w:rsidR="00957B3B">
        <w:t>pc</w:t>
      </w:r>
      <w:r w:rsidR="00957B3B">
        <w:rPr>
          <w:rFonts w:hint="eastAsia"/>
        </w:rPr>
        <w:t xml:space="preserve">이외에도 다른 하드웨어 접근할 방법이 필요로 해졌기 때문에 </w:t>
      </w:r>
      <w:r w:rsidR="00957B3B">
        <w:t xml:space="preserve">DXGI </w:t>
      </w:r>
      <w:r w:rsidR="00957B3B">
        <w:rPr>
          <w:rFonts w:hint="eastAsia"/>
        </w:rPr>
        <w:t>만들어 졌습니다.</w:t>
      </w:r>
      <w:r w:rsidR="00957B3B">
        <w:t xml:space="preserve"> </w:t>
      </w:r>
      <w:r w:rsidR="00957B3B">
        <w:rPr>
          <w:rFonts w:hint="eastAsia"/>
        </w:rPr>
        <w:t xml:space="preserve"> </w:t>
      </w:r>
      <w:r w:rsidR="00957B3B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1.1</w:t>
      </w:r>
      <w:r w:rsidR="00292A06">
        <w:rPr>
          <w:rFonts w:hint="eastAsia"/>
        </w:rPr>
        <w:t>:</w:t>
      </w:r>
      <w:r w:rsidR="00292A06">
        <w:t xml:space="preserve"> DirectX10, DirectX11 </w:t>
      </w:r>
      <w:r w:rsidR="00292A06">
        <w:rPr>
          <w:rFonts w:hint="eastAsia"/>
        </w:rPr>
        <w:t>버전,</w:t>
      </w:r>
      <w:r w:rsidR="00292A06">
        <w:t xml:space="preserve"> </w:t>
      </w:r>
      <w:r w:rsidR="00292A06">
        <w:rPr>
          <w:rFonts w:hint="eastAsia"/>
        </w:rPr>
        <w:t xml:space="preserve">하이 컬러 및 </w:t>
      </w:r>
      <w:r w:rsidR="00292A06">
        <w:t>BGRA(</w:t>
      </w:r>
      <w:r w:rsidR="00292A06">
        <w:rPr>
          <w:rFonts w:hint="eastAsia"/>
        </w:rPr>
        <w:t>b</w:t>
      </w:r>
      <w:r w:rsidR="00292A06">
        <w:t>lue green red alpha)</w:t>
      </w:r>
      <w:r w:rsidR="00292A06">
        <w:rPr>
          <w:rFonts w:hint="eastAsia"/>
        </w:rPr>
        <w:t>색상 지원</w:t>
      </w:r>
      <w:r w:rsidR="00292A06">
        <w:br/>
      </w:r>
      <w:r w:rsidR="00292A06" w:rsidRPr="00292A06">
        <w:rPr>
          <w:rFonts w:hint="eastAsia"/>
          <w:b/>
          <w:bCs/>
        </w:rPr>
        <w:t>D</w:t>
      </w:r>
      <w:r w:rsidR="00292A06" w:rsidRPr="00292A06">
        <w:rPr>
          <w:b/>
          <w:bCs/>
        </w:rPr>
        <w:t>XGI 1.2</w:t>
      </w:r>
      <w:r w:rsidR="00292A06">
        <w:t xml:space="preserve">: </w:t>
      </w:r>
      <w:r w:rsidR="00292A06">
        <w:rPr>
          <w:rFonts w:hint="eastAsia"/>
        </w:rPr>
        <w:t>스테레오코스픽(</w:t>
      </w:r>
      <w:r w:rsidR="00292A06">
        <w:t>3</w:t>
      </w:r>
      <w:r w:rsidR="00292A06">
        <w:rPr>
          <w:rFonts w:hint="eastAsia"/>
        </w:rPr>
        <w:t>d</w:t>
      </w:r>
      <w:r w:rsidR="00292A06">
        <w:t xml:space="preserve"> </w:t>
      </w:r>
      <w:r w:rsidR="00292A06">
        <w:rPr>
          <w:rFonts w:hint="eastAsia"/>
        </w:rPr>
        <w:t>영화관 같은 원리</w:t>
      </w:r>
      <w:r w:rsidR="00292A06">
        <w:t xml:space="preserve">) </w:t>
      </w:r>
      <w:r w:rsidR="00292A06">
        <w:rPr>
          <w:rFonts w:hint="eastAsia"/>
        </w:rPr>
        <w:t>지원,</w:t>
      </w:r>
      <w:r w:rsidR="00292A06">
        <w:t xml:space="preserve"> </w:t>
      </w:r>
      <w:r w:rsidR="00292A06" w:rsidRPr="00292A06">
        <w:rPr>
          <w:rFonts w:hint="eastAsia"/>
          <w:u w:val="wave"/>
        </w:rPr>
        <w:t>★플립 모델</w:t>
      </w:r>
      <w:r w:rsidR="00292A06">
        <w:rPr>
          <w:rFonts w:hint="eastAsia"/>
          <w:u w:val="wave"/>
        </w:rPr>
        <w:t xml:space="preserve"> 스왑 체인</w:t>
      </w:r>
      <w:r w:rsidR="00292A06">
        <w:t xml:space="preserve"> </w:t>
      </w:r>
      <w:r w:rsidR="00292A06">
        <w:rPr>
          <w:rFonts w:hint="eastAsia"/>
        </w:rPr>
        <w:t>지원</w:t>
      </w:r>
      <w:r w:rsidR="00292A06">
        <w:t xml:space="preserve">, </w:t>
      </w:r>
      <w:r w:rsidR="00292A06">
        <w:rPr>
          <w:rFonts w:hint="eastAsia"/>
        </w:rPr>
        <w:t>1</w:t>
      </w:r>
      <w:r w:rsidR="00292A06">
        <w:t>6</w:t>
      </w:r>
      <w:r w:rsidR="00292A06">
        <w:rPr>
          <w:rFonts w:hint="eastAsia"/>
        </w:rPr>
        <w:t>비트</w:t>
      </w:r>
      <w:r w:rsidR="00292A06">
        <w:t>(</w:t>
      </w:r>
      <w:r w:rsidR="00292A06">
        <w:rPr>
          <w:rFonts w:hint="eastAsia"/>
        </w:rPr>
        <w:t>B</w:t>
      </w:r>
      <w:r w:rsidR="00292A06">
        <w:t>PP)</w:t>
      </w:r>
      <w:r w:rsidR="00292A06">
        <w:rPr>
          <w:rFonts w:hint="eastAsia"/>
        </w:rPr>
        <w:t>지원</w:t>
      </w:r>
      <w:r w:rsidR="00292A06">
        <w:br/>
      </w:r>
      <w:r w:rsidR="00292A06" w:rsidRPr="001B2ADE">
        <w:rPr>
          <w:color w:val="113285" w:themeColor="accent4" w:themeShade="80"/>
          <w:sz w:val="16"/>
          <w:szCs w:val="16"/>
        </w:rPr>
        <w:t xml:space="preserve">- </w:t>
      </w:r>
      <w:r w:rsidR="00292A06" w:rsidRPr="001B2ADE">
        <w:rPr>
          <w:rFonts w:hint="eastAsia"/>
          <w:color w:val="113285" w:themeColor="accent4" w:themeShade="80"/>
          <w:sz w:val="16"/>
          <w:szCs w:val="16"/>
        </w:rPr>
        <w:t>플립 모델 이란: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 xml:space="preserve">모니터 화면을 갱신하다 보면 재생률 낮은 모니터에서는 화면 </w:t>
      </w:r>
      <w:r w:rsidR="00584476" w:rsidRPr="001B2ADE">
        <w:rPr>
          <w:color w:val="113285" w:themeColor="accent4" w:themeShade="80"/>
          <w:sz w:val="16"/>
          <w:szCs w:val="16"/>
        </w:rPr>
        <w:t>‘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찢어짐</w:t>
      </w:r>
      <w:r w:rsidR="00584476" w:rsidRPr="001B2ADE">
        <w:rPr>
          <w:color w:val="113285" w:themeColor="accent4" w:themeShade="80"/>
          <w:sz w:val="16"/>
          <w:szCs w:val="16"/>
        </w:rPr>
        <w:t xml:space="preserve">’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이라는 위,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아래로 잘리는 현상이 나타나는데,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이를 해결하기 위해서 백 버퍼라는 것을 만듭니다.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모니터 화면에 비출 때 백버퍼에 새로 갱신할 이미지를 담고,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이때 바꾸는 것을 플리핑이라고 합니다.</w:t>
      </w:r>
      <w:r w:rsidR="00584476" w:rsidRPr="001B2ADE">
        <w:rPr>
          <w:color w:val="113285" w:themeColor="accent4" w:themeShade="80"/>
          <w:sz w:val="16"/>
          <w:szCs w:val="16"/>
        </w:rPr>
        <w:t xml:space="preserve"> </w:t>
      </w:r>
      <w:r w:rsidR="00584476" w:rsidRPr="001B2ADE">
        <w:rPr>
          <w:rFonts w:hint="eastAsia"/>
          <w:color w:val="113285" w:themeColor="accent4" w:themeShade="80"/>
          <w:sz w:val="16"/>
          <w:szCs w:val="16"/>
        </w:rPr>
        <w:t>백버퍼를 여러 개 생성하여 순서를 지정해 놓고 있는 것을 스왑체인라고 합니다.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1.3</w:t>
      </w:r>
      <w:r w:rsidR="007C7BFF">
        <w:t xml:space="preserve">: </w:t>
      </w:r>
      <w:r w:rsidR="007C7BFF">
        <w:rPr>
          <w:rFonts w:hint="eastAsia"/>
        </w:rPr>
        <w:t>어뎁터 메모리 플러시(캐쉬 데이터 지움</w:t>
      </w:r>
      <w:r w:rsidR="007C7BFF">
        <w:t>)</w:t>
      </w:r>
      <w:r w:rsidR="007C7BFF">
        <w:rPr>
          <w:rFonts w:hint="eastAsia"/>
        </w:rPr>
        <w:t xml:space="preserve"> 및 해제,</w:t>
      </w:r>
      <w:r w:rsidR="007C7BFF">
        <w:t xml:space="preserve"> </w:t>
      </w:r>
      <w:r w:rsidR="007C7BFF">
        <w:rPr>
          <w:rFonts w:hint="eastAsia"/>
        </w:rPr>
        <w:t>스왑체인 크기 조정</w:t>
      </w:r>
      <w:r w:rsidR="007C7BFF">
        <w:br/>
      </w:r>
      <w:r w:rsidR="007C7BFF" w:rsidRPr="007C7BFF">
        <w:rPr>
          <w:rFonts w:hint="eastAsia"/>
          <w:b/>
          <w:bCs/>
        </w:rPr>
        <w:t>D</w:t>
      </w:r>
      <w:r w:rsidR="007C7BFF" w:rsidRPr="007C7BFF">
        <w:rPr>
          <w:b/>
          <w:bCs/>
        </w:rPr>
        <w:t>XGI 1.4</w:t>
      </w:r>
      <w:r w:rsidR="007C7BFF">
        <w:t xml:space="preserve">: </w:t>
      </w:r>
      <w:r w:rsidR="007E336F">
        <w:t xml:space="preserve">DirectX12 </w:t>
      </w:r>
      <w:r w:rsidR="007E336F">
        <w:rPr>
          <w:rFonts w:hint="eastAsia"/>
        </w:rPr>
        <w:t>기능 어댑터 기능분리 및 간소화,</w:t>
      </w:r>
      <w:r w:rsidR="007E336F">
        <w:t xml:space="preserve"> </w:t>
      </w:r>
      <w:r w:rsidR="007E336F">
        <w:rPr>
          <w:rFonts w:hint="eastAsia"/>
        </w:rPr>
        <w:t xml:space="preserve">★비디오 메모리 </w:t>
      </w:r>
      <w:r w:rsidR="00B4449F">
        <w:rPr>
          <w:rFonts w:hint="eastAsia"/>
        </w:rPr>
        <w:t>비용 추적</w:t>
      </w:r>
      <w:r w:rsidR="0028121B">
        <w:rPr>
          <w:rFonts w:hint="eastAsia"/>
        </w:rPr>
        <w:t>(</w:t>
      </w:r>
      <w:r w:rsidR="0028121B" w:rsidRPr="0028121B">
        <w:t>budget tracking</w:t>
      </w:r>
      <w:r w:rsidR="0028121B">
        <w:t>)</w:t>
      </w:r>
      <w:r w:rsidR="00B4449F">
        <w:rPr>
          <w:rFonts w:hint="eastAsia"/>
        </w:rPr>
        <w:t>,</w:t>
      </w:r>
      <w:r w:rsidR="0028121B">
        <w:t xml:space="preserve"> </w:t>
      </w:r>
      <w:r w:rsidR="0028121B">
        <w:rPr>
          <w:rFonts w:hint="eastAsia"/>
        </w:rPr>
        <w:t xml:space="preserve">다중어댑터(스왑체인 단일 어댑터 백버퍼 </w:t>
      </w:r>
      <w:r w:rsidR="0028121B">
        <w:t>1</w:t>
      </w:r>
      <w:r w:rsidR="0028121B">
        <w:rPr>
          <w:rFonts w:hint="eastAsia"/>
        </w:rPr>
        <w:t>에서만 만들어 지던거 해결) 지원</w:t>
      </w:r>
      <w:r w:rsidR="0028121B">
        <w:br/>
      </w:r>
      <w:r w:rsidR="0028121B" w:rsidRPr="001B2ADE">
        <w:rPr>
          <w:color w:val="113285" w:themeColor="accent4" w:themeShade="80"/>
          <w:sz w:val="16"/>
          <w:szCs w:val="16"/>
        </w:rPr>
        <w:t xml:space="preserve">- 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비디오 메모리 비용 추적 이란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>(</w:t>
      </w:r>
      <w:r w:rsidR="008859C8" w:rsidRPr="001B2ADE">
        <w:rPr>
          <w:color w:val="113285" w:themeColor="accent4" w:themeShade="80"/>
          <w:sz w:val="16"/>
          <w:szCs w:val="16"/>
        </w:rPr>
        <w:t>budget tracking)</w:t>
      </w:r>
      <w:r w:rsidR="0028121B" w:rsidRPr="001B2ADE">
        <w:rPr>
          <w:rFonts w:hint="eastAsia"/>
          <w:color w:val="113285" w:themeColor="accent4" w:themeShade="80"/>
          <w:sz w:val="16"/>
          <w:szCs w:val="16"/>
        </w:rPr>
        <w:t>:</w:t>
      </w:r>
      <w:r w:rsidR="0028121B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>비디오 메모리는 절전모드 같은 경우도 존재하기 때문에 메모리가 동적으로 변경될 수 있습니다.</w:t>
      </w:r>
      <w:r w:rsidR="00743108" w:rsidRPr="001B2ADE">
        <w:rPr>
          <w:color w:val="113285" w:themeColor="accent4" w:themeShade="80"/>
          <w:sz w:val="16"/>
          <w:szCs w:val="16"/>
        </w:rPr>
        <w:t xml:space="preserve"> </w:t>
      </w:r>
      <w:r w:rsidR="00743108" w:rsidRPr="001B2ADE">
        <w:rPr>
          <w:rFonts w:hint="eastAsia"/>
          <w:color w:val="113285" w:themeColor="accent4" w:themeShade="80"/>
          <w:sz w:val="16"/>
          <w:szCs w:val="16"/>
        </w:rPr>
        <w:t xml:space="preserve">그렇기 때문에 항상 메모리의 사용할 수 있는 </w:t>
      </w:r>
      <w:r w:rsidR="008859C8" w:rsidRPr="001B2ADE">
        <w:rPr>
          <w:rFonts w:hint="eastAsia"/>
          <w:color w:val="113285" w:themeColor="accent4" w:themeShade="80"/>
          <w:sz w:val="16"/>
          <w:szCs w:val="16"/>
        </w:rPr>
        <w:t>크기를 알아야 합는데 이것을 비디오 메모리 비용 추적이라고 합니다.</w:t>
      </w:r>
      <w:r w:rsidR="008859C8" w:rsidRPr="001B2ADE">
        <w:rPr>
          <w:color w:val="113285" w:themeColor="accent4" w:themeShade="80"/>
          <w:sz w:val="16"/>
          <w:szCs w:val="16"/>
        </w:rPr>
        <w:t xml:space="preserve"> 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 xml:space="preserve">동적 메모리 크기보다 사용량이 높으면 </w:t>
      </w:r>
      <w:r w:rsidR="003568D2" w:rsidRPr="001B2ADE">
        <w:rPr>
          <w:color w:val="113285" w:themeColor="accent4" w:themeShade="80"/>
          <w:sz w:val="16"/>
          <w:szCs w:val="16"/>
        </w:rPr>
        <w:t>API</w:t>
      </w:r>
      <w:r w:rsidR="003568D2" w:rsidRPr="001B2ADE">
        <w:rPr>
          <w:rFonts w:hint="eastAsia"/>
          <w:color w:val="113285" w:themeColor="accent4" w:themeShade="80"/>
          <w:sz w:val="16"/>
          <w:szCs w:val="16"/>
        </w:rPr>
        <w:t>실패를 반환하거나 다른 어플리케이션이 실행됩니다.</w:t>
      </w:r>
      <w:r w:rsidR="003568D2">
        <w:rPr>
          <w:color w:val="113285" w:themeColor="accent4" w:themeShade="80"/>
          <w:sz w:val="16"/>
          <w:szCs w:val="16"/>
        </w:rPr>
        <w:br/>
      </w:r>
      <w:r w:rsidR="003568D2" w:rsidRPr="00CE2AB1">
        <w:rPr>
          <w:rFonts w:hint="eastAsia"/>
          <w:b/>
          <w:bCs/>
          <w:u w:val="wave"/>
        </w:rPr>
        <w:t>D</w:t>
      </w:r>
      <w:r w:rsidR="003568D2" w:rsidRPr="00CE2AB1">
        <w:rPr>
          <w:b/>
          <w:bCs/>
          <w:u w:val="wave"/>
        </w:rPr>
        <w:t>XGI 1.5</w:t>
      </w:r>
      <w:r w:rsidR="003568D2">
        <w:t xml:space="preserve">: </w:t>
      </w:r>
      <w:r w:rsidR="004E54AF">
        <w:rPr>
          <w:rFonts w:hint="eastAsia"/>
        </w:rPr>
        <w:t>★동적 범위가 넓은 디스플레이색</w:t>
      </w:r>
      <w:r w:rsidR="004E54AF">
        <w:t>(</w:t>
      </w:r>
      <w:r w:rsidR="004E54AF" w:rsidRPr="004E54AF">
        <w:t>High Dynamic Range</w:t>
      </w:r>
      <w:r w:rsidR="004E54AF">
        <w:t xml:space="preserve">, </w:t>
      </w:r>
      <w:r w:rsidR="004E54AF" w:rsidRPr="004E54AF">
        <w:t>Wide Color Gamut</w:t>
      </w:r>
      <w:r w:rsidR="004E54AF">
        <w:t xml:space="preserve">), </w:t>
      </w:r>
      <w:r w:rsidR="004E54AF">
        <w:rPr>
          <w:rFonts w:hint="eastAsia"/>
        </w:rPr>
        <w:t>★가변 새로고침 빈도표시,</w:t>
      </w:r>
      <w:r w:rsidR="004E54AF">
        <w:t xml:space="preserve"> </w:t>
      </w:r>
      <w:r w:rsidR="004E54AF">
        <w:rPr>
          <w:rFonts w:hint="eastAsia"/>
        </w:rPr>
        <w:t>리소스 회수(리소스 삭제 말고 메모리를 해제할 수 있습니다.)</w:t>
      </w:r>
      <w:r w:rsidR="004E54AF">
        <w:br/>
      </w:r>
      <w:r w:rsidR="004E54AF" w:rsidRPr="001B2ADE">
        <w:rPr>
          <w:color w:val="113285" w:themeColor="accent4" w:themeShade="80"/>
          <w:sz w:val="16"/>
          <w:szCs w:val="16"/>
        </w:rPr>
        <w:t xml:space="preserve">- </w:t>
      </w:r>
      <w:r w:rsidR="004E54AF" w:rsidRPr="001B2ADE">
        <w:rPr>
          <w:rFonts w:hint="eastAsia"/>
          <w:color w:val="113285" w:themeColor="accent4" w:themeShade="80"/>
          <w:sz w:val="16"/>
          <w:szCs w:val="16"/>
        </w:rPr>
        <w:t>동적범위가 넓은 디스플레이어 고급색 이란:</w:t>
      </w:r>
      <w:r w:rsidR="004E54AF" w:rsidRPr="001B2ADE">
        <w:rPr>
          <w:color w:val="113285" w:themeColor="accent4" w:themeShade="80"/>
          <w:sz w:val="16"/>
          <w:szCs w:val="16"/>
        </w:rPr>
        <w:t xml:space="preserve"> </w:t>
      </w:r>
      <w:r w:rsidR="004E54AF" w:rsidRPr="001B2ADE">
        <w:rPr>
          <w:rFonts w:hint="eastAsia"/>
          <w:color w:val="113285" w:themeColor="accent4" w:themeShade="80"/>
          <w:sz w:val="16"/>
          <w:szCs w:val="16"/>
        </w:rPr>
        <w:t xml:space="preserve">디스플레이어 </w:t>
      </w:r>
      <w:r w:rsidR="004E54AF" w:rsidRPr="001B2ADE">
        <w:rPr>
          <w:color w:val="113285" w:themeColor="accent4" w:themeShade="80"/>
          <w:sz w:val="16"/>
          <w:szCs w:val="16"/>
        </w:rPr>
        <w:t>HDR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>인 광도의 수준을 더해서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레이저 색상에서 처리할 수 없는 </w:t>
      </w:r>
      <w:r w:rsidR="001B2ADE">
        <w:rPr>
          <w:color w:val="113285" w:themeColor="accent4" w:themeShade="80"/>
          <w:sz w:val="16"/>
          <w:szCs w:val="16"/>
        </w:rPr>
        <w:t>65%</w:t>
      </w:r>
      <w:r w:rsidR="001B2ADE" w:rsidRPr="001B2ADE">
        <w:rPr>
          <w:rFonts w:hint="eastAsia"/>
          <w:color w:val="113285" w:themeColor="accent4" w:themeShade="80"/>
          <w:sz w:val="16"/>
          <w:szCs w:val="16"/>
        </w:rPr>
        <w:t xml:space="preserve"> 색처리가 증가함</w:t>
      </w:r>
      <w:r w:rsidR="001B2ADE">
        <w:rPr>
          <w:color w:val="113285" w:themeColor="accent4" w:themeShade="80"/>
          <w:sz w:val="16"/>
          <w:szCs w:val="16"/>
        </w:rPr>
        <w:br/>
        <w:t xml:space="preserve">- </w:t>
      </w:r>
      <w:r w:rsidR="001B2ADE">
        <w:rPr>
          <w:rFonts w:hint="eastAsia"/>
          <w:color w:val="113285" w:themeColor="accent4" w:themeShade="80"/>
          <w:sz w:val="16"/>
          <w:szCs w:val="16"/>
        </w:rPr>
        <w:t>가변 새로고침 빈도 표시 란</w:t>
      </w:r>
      <w:r w:rsidR="001B2ADE">
        <w:rPr>
          <w:color w:val="113285" w:themeColor="accent4" w:themeShade="80"/>
          <w:sz w:val="16"/>
          <w:szCs w:val="16"/>
        </w:rPr>
        <w:t xml:space="preserve">: </w:t>
      </w:r>
      <w:r w:rsidR="001B2ADE">
        <w:rPr>
          <w:rFonts w:hint="eastAsia"/>
          <w:color w:val="113285" w:themeColor="accent4" w:themeShade="80"/>
          <w:sz w:val="16"/>
          <w:szCs w:val="16"/>
        </w:rPr>
        <w:t>수직동기화</w:t>
      </w:r>
      <w:r w:rsidR="00E614F2">
        <w:rPr>
          <w:rFonts w:hint="eastAsia"/>
          <w:color w:val="113285" w:themeColor="accent4" w:themeShade="80"/>
          <w:sz w:val="16"/>
          <w:szCs w:val="16"/>
        </w:rPr>
        <w:t>(</w:t>
      </w:r>
      <w:r w:rsidR="00E614F2">
        <w:rPr>
          <w:color w:val="113285" w:themeColor="accent4" w:themeShade="80"/>
          <w:sz w:val="16"/>
          <w:szCs w:val="16"/>
        </w:rPr>
        <w:t>Vsync)</w:t>
      </w:r>
      <w:r w:rsidR="001B2ADE">
        <w:rPr>
          <w:rFonts w:hint="eastAsia"/>
          <w:color w:val="113285" w:themeColor="accent4" w:themeShade="80"/>
          <w:sz w:val="16"/>
          <w:szCs w:val="16"/>
        </w:rPr>
        <w:t xml:space="preserve"> 해제 지원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r w:rsidR="001B2ADE">
        <w:rPr>
          <w:rFonts w:hint="eastAsia"/>
          <w:color w:val="113285" w:themeColor="accent4" w:themeShade="80"/>
          <w:sz w:val="16"/>
          <w:szCs w:val="16"/>
        </w:rPr>
        <w:t>수직동기화란 그래픽 카드의 프레임과</w:t>
      </w:r>
      <w:r w:rsidR="001B2ADE">
        <w:rPr>
          <w:color w:val="113285" w:themeColor="accent4" w:themeShade="80"/>
          <w:sz w:val="16"/>
          <w:szCs w:val="16"/>
        </w:rPr>
        <w:t xml:space="preserve"> </w:t>
      </w:r>
      <w:r w:rsidR="001B2ADE">
        <w:rPr>
          <w:rFonts w:hint="eastAsia"/>
          <w:color w:val="113285" w:themeColor="accent4" w:themeShade="80"/>
          <w:sz w:val="16"/>
          <w:szCs w:val="16"/>
        </w:rPr>
        <w:t>모니터의 주사율을 일치시켜주는 기능</w:t>
      </w:r>
      <w:r w:rsidR="001B2ADE">
        <w:rPr>
          <w:color w:val="113285" w:themeColor="accent4" w:themeShade="80"/>
          <w:sz w:val="16"/>
          <w:szCs w:val="16"/>
        </w:rPr>
        <w:t xml:space="preserve">. </w:t>
      </w:r>
      <w:r w:rsidR="001B2ADE">
        <w:rPr>
          <w:rFonts w:hint="eastAsia"/>
          <w:color w:val="113285" w:themeColor="accent4" w:themeShade="80"/>
          <w:sz w:val="16"/>
          <w:szCs w:val="16"/>
        </w:rPr>
        <w:t>즉</w:t>
      </w:r>
      <w:r w:rsidR="001B2ADE">
        <w:rPr>
          <w:color w:val="113285" w:themeColor="accent4" w:themeShade="80"/>
          <w:sz w:val="16"/>
          <w:szCs w:val="16"/>
        </w:rPr>
        <w:t xml:space="preserve">,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모니터가 </w:t>
      </w:r>
      <w:r w:rsidR="00DE2EE0">
        <w:rPr>
          <w:color w:val="113285" w:themeColor="accent4" w:themeShade="80"/>
          <w:sz w:val="16"/>
          <w:szCs w:val="16"/>
        </w:rPr>
        <w:t>60hz</w:t>
      </w:r>
      <w:r w:rsidR="00DE2EE0">
        <w:rPr>
          <w:rFonts w:hint="eastAsia"/>
          <w:color w:val="113285" w:themeColor="accent4" w:themeShade="80"/>
          <w:sz w:val="16"/>
          <w:szCs w:val="16"/>
        </w:rPr>
        <w:t>이고 그래픽</w:t>
      </w:r>
      <w:r w:rsidR="00DE2EE0">
        <w:rPr>
          <w:color w:val="113285" w:themeColor="accent4" w:themeShade="80"/>
          <w:sz w:val="16"/>
          <w:szCs w:val="16"/>
        </w:rPr>
        <w:t xml:space="preserve"> </w:t>
      </w:r>
      <w:r w:rsidR="00DE2EE0">
        <w:rPr>
          <w:rFonts w:hint="eastAsia"/>
          <w:color w:val="113285" w:themeColor="accent4" w:themeShade="80"/>
          <w:sz w:val="16"/>
          <w:szCs w:val="16"/>
        </w:rPr>
        <w:t xml:space="preserve">카드의 프레임이 </w:t>
      </w:r>
      <w:r w:rsidR="00DE2EE0">
        <w:rPr>
          <w:color w:val="113285" w:themeColor="accent4" w:themeShade="80"/>
          <w:sz w:val="16"/>
          <w:szCs w:val="16"/>
        </w:rPr>
        <w:t>59</w:t>
      </w:r>
      <w:r w:rsidR="00DE2EE0">
        <w:rPr>
          <w:rFonts w:hint="eastAsia"/>
          <w:color w:val="113285" w:themeColor="accent4" w:themeShade="80"/>
          <w:sz w:val="16"/>
          <w:szCs w:val="16"/>
        </w:rPr>
        <w:t>프레임이면 찢김 현상 발생</w:t>
      </w:r>
      <w:r w:rsidR="00DE2EE0">
        <w:rPr>
          <w:color w:val="113285" w:themeColor="accent4" w:themeShade="80"/>
          <w:sz w:val="16"/>
          <w:szCs w:val="16"/>
        </w:rPr>
        <w:t xml:space="preserve">. </w:t>
      </w:r>
      <w:r w:rsidR="00E614F2">
        <w:rPr>
          <w:rFonts w:hint="eastAsia"/>
          <w:color w:val="113285" w:themeColor="accent4" w:themeShade="80"/>
          <w:sz w:val="16"/>
          <w:szCs w:val="16"/>
        </w:rPr>
        <w:t>하지만 수직동기화를 키게 되면 빠른 입력을 요하는 게임이나 고사양 게임에서는 인풋랙 발생하게 됩니다.</w:t>
      </w:r>
      <w:r w:rsidR="00E614F2">
        <w:rPr>
          <w:color w:val="113285" w:themeColor="accent4" w:themeShade="80"/>
          <w:sz w:val="16"/>
          <w:szCs w:val="16"/>
        </w:rPr>
        <w:t xml:space="preserve"> </w:t>
      </w:r>
      <w:r w:rsidR="00E614F2">
        <w:rPr>
          <w:rFonts w:hint="eastAsia"/>
          <w:color w:val="113285" w:themeColor="accent4" w:themeShade="80"/>
          <w:sz w:val="16"/>
          <w:szCs w:val="16"/>
        </w:rPr>
        <w:t>하지만 수직동기화는 불필요하게 디스플레이를 새로고침을 하지 않음으로 전력 관리를 할 수 있습니다.</w:t>
      </w:r>
    </w:p>
    <w:p w14:paraId="7A285B21" w14:textId="2538EE5A" w:rsidR="004E54AF" w:rsidRDefault="00DD0BA7" w:rsidP="003F61E4">
      <w:r w:rsidRPr="00CE2AB1">
        <w:rPr>
          <w:rFonts w:hint="eastAsia"/>
          <w:b/>
          <w:bCs/>
        </w:rPr>
        <w:t>D</w:t>
      </w:r>
      <w:r w:rsidRPr="00CE2AB1">
        <w:rPr>
          <w:b/>
          <w:bCs/>
        </w:rPr>
        <w:t>XGI 1.6</w:t>
      </w:r>
      <w:r>
        <w:t xml:space="preserve">: </w:t>
      </w:r>
      <w:r w:rsidR="00CE2AB1">
        <w:t xml:space="preserve">HDR </w:t>
      </w:r>
      <w:r w:rsidR="00CE2AB1">
        <w:rPr>
          <w:rFonts w:hint="eastAsia"/>
        </w:rPr>
        <w:t>디스플레이를 지원하는지 검색하기 위한 기능 추가</w:t>
      </w:r>
      <w:r w:rsidR="004E54AF">
        <w:br w:type="page"/>
      </w:r>
    </w:p>
    <w:p w14:paraId="3432A8D2" w14:textId="77777777" w:rsidR="004E54AF" w:rsidRDefault="004E54AF" w:rsidP="004E54AF">
      <w:pPr>
        <w:ind w:left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92DE9C3" wp14:editId="016DBBBB">
                <wp:extent cx="1882239" cy="433449"/>
                <wp:effectExtent l="0" t="0" r="99060" b="100330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93CFFEA" w14:textId="77777777" w:rsidR="004E54AF" w:rsidRPr="00953EFE" w:rsidRDefault="004E54AF" w:rsidP="004E54A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ComPtr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&lt;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6"/>
                                <w:szCs w:val="16"/>
                              </w:rPr>
                              <w:t>IDXGIAdapter1</w:t>
                            </w:r>
                            <w:r w:rsidRPr="00953EFE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  <w:t>&gt; adapter;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DE9C3" id="Text Box 39" o:spid="_x0000_s1057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C8ZNzK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793CFFEA" w14:textId="77777777" w:rsidR="004E54AF" w:rsidRPr="00953EFE" w:rsidRDefault="004E54AF" w:rsidP="004E54AF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ComPtr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&lt;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6"/>
                          <w:szCs w:val="16"/>
                        </w:rPr>
                        <w:t>IDXGIAdapter1</w:t>
                      </w:r>
                      <w:r w:rsidRPr="00953EFE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  <w:t>&gt; adapter;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F96EE" w14:textId="305D7AF0" w:rsidR="0028121B" w:rsidRDefault="004E54AF" w:rsidP="004E54AF">
      <w:r>
        <w:rPr>
          <w:rFonts w:hint="eastAsia"/>
        </w:rPr>
        <w:t>디스플레이의 하위 시스템</w:t>
      </w:r>
      <w:r>
        <w:t xml:space="preserve">(GPU, DAC, </w:t>
      </w:r>
      <w:r>
        <w:rPr>
          <w:rFonts w:hint="eastAsia"/>
        </w:rPr>
        <w:t>및 비디오 메모리)을 나타냄</w:t>
      </w:r>
      <w:r w:rsidR="003F61E4">
        <w:br/>
      </w:r>
      <w:r w:rsidR="003F61E4">
        <w:rPr>
          <w:noProof/>
        </w:rPr>
        <w:drawing>
          <wp:inline distT="0" distB="0" distL="0" distR="0" wp14:anchorId="3B6F180A" wp14:editId="5E1EE11C">
            <wp:extent cx="1705232" cy="1128156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27" cy="114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10BF" w14:textId="77777777" w:rsidR="003F61E4" w:rsidRDefault="003F61E4" w:rsidP="004E54AF"/>
    <w:p w14:paraId="360AE479" w14:textId="7AA41C57" w:rsidR="003F61E4" w:rsidRDefault="003F61E4" w:rsidP="004E54AF">
      <w:r>
        <w:rPr>
          <w:noProof/>
        </w:rPr>
        <mc:AlternateContent>
          <mc:Choice Requires="wps">
            <w:drawing>
              <wp:inline distT="0" distB="0" distL="0" distR="0" wp14:anchorId="74CA4E72" wp14:editId="10306447">
                <wp:extent cx="1882239" cy="433449"/>
                <wp:effectExtent l="0" t="0" r="99060" b="100330"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239" cy="4334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106CB5D" w14:textId="4A7D7261" w:rsidR="003F61E4" w:rsidRPr="00953EFE" w:rsidRDefault="003F61E4" w:rsidP="003F61E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/>
                              <w:ind w:left="0" w:right="0"/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ComPtr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&lt;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2B91AF"/>
                                <w:kern w:val="0"/>
                                <w:sz w:val="14"/>
                                <w:szCs w:val="14"/>
                              </w:rPr>
                              <w:t>IDXGIFactory6</w:t>
                            </w:r>
                            <w:r w:rsidRPr="00C6170A">
                              <w:rPr>
                                <w:rFonts w:ascii="돋움체" w:eastAsia="돋움체" w:hAnsiTheme="minorHAnsi" w:cs="돋움체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  <w:t>&gt; factory6;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CA4E72" id="Text Box 40" o:spid="_x0000_s1058" type="#_x0000_t202" style="width:148.2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">
                <v:shadow on="t" opacity=".5" offset="6pt,6pt"/>
                <v:textbox>
                  <w:txbxContent>
                    <w:p w14:paraId="5106CB5D" w14:textId="4A7D7261" w:rsidR="003F61E4" w:rsidRPr="00953EFE" w:rsidRDefault="003F61E4" w:rsidP="003F61E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/>
                        <w:ind w:left="0" w:right="0"/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ComPtr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&lt;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2B91AF"/>
                          <w:kern w:val="0"/>
                          <w:sz w:val="14"/>
                          <w:szCs w:val="14"/>
                        </w:rPr>
                        <w:t>IDXGIFactory6</w:t>
                      </w:r>
                      <w:r w:rsidRPr="00C6170A">
                        <w:rPr>
                          <w:rFonts w:ascii="돋움체" w:eastAsia="돋움체" w:hAnsiTheme="minorHAnsi" w:cs="돋움체"/>
                          <w:color w:val="000000"/>
                          <w:kern w:val="0"/>
                          <w:sz w:val="14"/>
                          <w:szCs w:val="14"/>
                        </w:rPr>
                        <w:t>&gt; factory6;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2364F">
        <w:br/>
      </w:r>
      <w:r w:rsidR="0012364F">
        <w:rPr>
          <w:rFonts w:hint="eastAsia"/>
        </w:rPr>
        <w:t>그래픽 어댑터를 열거하는 단일 매서드</w:t>
      </w:r>
    </w:p>
    <w:p w14:paraId="4E27B9AA" w14:textId="640F9642" w:rsidR="000267C2" w:rsidRDefault="000267C2" w:rsidP="004E54AF"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504415C" wp14:editId="6988C902">
                <wp:extent cx="5729264" cy="5539839"/>
                <wp:effectExtent l="0" t="0" r="24130" b="22860"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4" cy="5539839"/>
                          <a:chOff x="-1" y="0"/>
                          <a:chExt cx="5729264" cy="5539839"/>
                        </a:xfrm>
                      </wpg:grpSpPr>
                      <wps:wsp>
                        <wps:cNvPr id="4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3" y="289329"/>
                            <a:ext cx="5717540" cy="5250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61E56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#pragma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once</w:t>
                              </w:r>
                            </w:p>
                            <w:p w14:paraId="40AB660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"DirectX12Base.h"</w:t>
                              </w:r>
                            </w:p>
                            <w:p w14:paraId="0A7710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4C6FA9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class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: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</w:p>
                            <w:p w14:paraId="30891C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72A32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public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48EC16A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242EBE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~DirectX12EnginePipline();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</w:p>
                            <w:p w14:paraId="30594F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D583DB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OnInit();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6D43D3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OnUpdate();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5E033C4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OnRender();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랜더러</w:t>
                              </w:r>
                            </w:p>
                            <w:p w14:paraId="3D2D86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virtual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OnDestroy();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파괴할떄</w:t>
                              </w:r>
                            </w:p>
                            <w:p w14:paraId="16853AF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034FD0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private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</w:t>
                              </w:r>
                            </w:p>
                            <w:p w14:paraId="5BDB34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FrameCount = 2;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카운트</w:t>
                              </w:r>
                            </w:p>
                            <w:p w14:paraId="037FDF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BA7929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46AFE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IDXGISwapChain3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directX12_swapChain;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-&gt;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프론트버퍼</w:t>
                              </w:r>
                            </w:p>
                            <w:p w14:paraId="650FCA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directX12_device;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디바이스</w:t>
                              </w:r>
                            </w:p>
                            <w:p w14:paraId="29E138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ID3D12Resource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directX12_renderTargets[FrameCount];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랜더타겟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프레임카운트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051E9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directX12_commandAllocator;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</w:t>
                              </w:r>
                            </w:p>
                            <w:p w14:paraId="218590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directX12_commandQueue;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</w:p>
                            <w:p w14:paraId="1BFB3C8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directX12_rtvHeap;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//rtv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</w:p>
                            <w:p w14:paraId="104E65C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ID3D12DescriptorHeap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directX12_dsvHeap;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dsv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</w:p>
                            <w:p w14:paraId="2AA46A5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ID3D12PipelineState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directX12_pipelineState;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스테이트</w:t>
                              </w:r>
                            </w:p>
                            <w:p w14:paraId="0090C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ID3D12GraphicsCommandList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directX12_commandList;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</w:p>
                            <w:p w14:paraId="4C7CF7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directX12_rtvDescriptorSize = 0;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rtv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713845C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directX12_dsvDescriptorSize = 0;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dsv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서술자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사이즈</w:t>
                              </w:r>
                            </w:p>
                            <w:p w14:paraId="16DACD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312FC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</w:p>
                            <w:p w14:paraId="6A71D4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directX12_frameIndex = 0;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인댁스</w:t>
                              </w:r>
                            </w:p>
                            <w:p w14:paraId="2BF8A8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directX12_fenceEvent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</w:p>
                            <w:p w14:paraId="7D714E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directX12_fence;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</w:p>
                            <w:p w14:paraId="7ECCAA7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directX12_fenceValue = 0;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</w:t>
                              </w:r>
                            </w:p>
                            <w:p w14:paraId="0CB515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A05358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싱글톤</w:t>
                              </w:r>
                            </w:p>
                            <w:p w14:paraId="54E401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static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* s_app;</w:t>
                              </w:r>
                            </w:p>
                            <w:p w14:paraId="4A2D47B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624F42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LoadPipeline();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12B81AC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LoadAssets();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</w:p>
                            <w:p w14:paraId="3BE7C8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PopulateCommandList();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마들기</w:t>
                              </w:r>
                            </w:p>
                            <w:p w14:paraId="460EC35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WaitForPreviousFrame();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나중에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지울꺼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3F682E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};</w:t>
                              </w:r>
                            </w:p>
                            <w:p w14:paraId="33660405" w14:textId="265FC053" w:rsidR="000267C2" w:rsidRPr="00E6398F" w:rsidRDefault="000267C2" w:rsidP="000267C2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98F5217" w14:textId="5B61F634" w:rsidR="000267C2" w:rsidRPr="000F4FF0" w:rsidRDefault="00E6398F" w:rsidP="000267C2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</w:t>
                              </w:r>
                              <w:r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h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="000267C2"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04415C" id="그룹 43" o:spid="_x0000_s1059" style="width:451.1pt;height:436.2pt;mso-position-horizontal-relative:char;mso-position-vertical-relative:line" coordorigin="" coordsize="57292,55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">
                <v:shape id="Text Box 13" o:spid="_x0000_s1060" type="#_x0000_t202" style="position:absolute;left:117;top:2893;width:57175;height:52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4261E56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#pragma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once</w:t>
                        </w:r>
                      </w:p>
                      <w:p w14:paraId="40AB660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"DirectX12Base.h"</w:t>
                        </w:r>
                      </w:p>
                      <w:p w14:paraId="0A7710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4C6FA9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class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: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</w:p>
                      <w:p w14:paraId="30891C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72A32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public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48EC16A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242EBE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~DirectX12EnginePipline();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</w:p>
                      <w:p w14:paraId="30594F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D583DB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OnInit();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6D43D3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OnUpdate();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5E033C4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OnRender();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랜더러</w:t>
                        </w:r>
                      </w:p>
                      <w:p w14:paraId="3D2D86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virtual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OnDestroy();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파괴할떄</w:t>
                        </w:r>
                      </w:p>
                      <w:p w14:paraId="16853AF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034FD0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private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</w:t>
                        </w:r>
                      </w:p>
                      <w:p w14:paraId="5BDB34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FrameCount = 2;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카운트</w:t>
                        </w:r>
                      </w:p>
                      <w:p w14:paraId="037FDF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BA7929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46AFE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IDXGISwapChain3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directX12_swapChain;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-&gt;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프론트버퍼</w:t>
                        </w:r>
                      </w:p>
                      <w:p w14:paraId="650FCA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directX12_device;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디바이스</w:t>
                        </w:r>
                      </w:p>
                      <w:p w14:paraId="29E138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ID3D12Resource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directX12_renderTargets[FrameCount];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랜더타겟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프레임카운트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051E9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directX12_commandAllocator;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</w:t>
                        </w:r>
                      </w:p>
                      <w:p w14:paraId="218590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directX12_commandQueue;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</w:p>
                      <w:p w14:paraId="1BFB3C8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directX12_rtvHeap;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//rtv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</w:p>
                      <w:p w14:paraId="104E65C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ID3D12DescriptorHeap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directX12_dsvHeap;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dsv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</w:p>
                      <w:p w14:paraId="2AA46A5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ID3D12PipelineState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directX12_pipelineState;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스테이트</w:t>
                        </w:r>
                      </w:p>
                      <w:p w14:paraId="0090C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ID3D12GraphicsCommandList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directX12_commandList;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</w:p>
                      <w:p w14:paraId="4C7CF7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directX12_rtvDescriptorSize = 0;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rtv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713845C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directX12_dsvDescriptorSize = 0;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dsv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서술자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사이즈</w:t>
                        </w:r>
                      </w:p>
                      <w:p w14:paraId="16DACD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312FC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</w:p>
                      <w:p w14:paraId="6A71D4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directX12_frameIndex = 0;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인댁스</w:t>
                        </w:r>
                      </w:p>
                      <w:p w14:paraId="2BF8A8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directX12_fenceEvent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</w:p>
                      <w:p w14:paraId="7D714E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directX12_fence;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</w:p>
                      <w:p w14:paraId="7ECCAA7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directX12_fenceValue = 0;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</w:t>
                        </w:r>
                      </w:p>
                      <w:p w14:paraId="0CB515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A05358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싱글톤</w:t>
                        </w:r>
                      </w:p>
                      <w:p w14:paraId="54E401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static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* s_app;</w:t>
                        </w:r>
                      </w:p>
                      <w:p w14:paraId="4A2D47B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624F42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LoadPipeline();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12B81AC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LoadAssets();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</w:p>
                      <w:p w14:paraId="3BE7C8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PopulateCommandList();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마들기</w:t>
                        </w:r>
                      </w:p>
                      <w:p w14:paraId="460EC35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WaitForPreviousFrame();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나중에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지울꺼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3F682E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};</w:t>
                        </w:r>
                      </w:p>
                      <w:p w14:paraId="33660405" w14:textId="265FC053" w:rsidR="000267C2" w:rsidRPr="00E6398F" w:rsidRDefault="000267C2" w:rsidP="000267C2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1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98F5217" w14:textId="5B61F634" w:rsidR="000267C2" w:rsidRPr="000F4FF0" w:rsidRDefault="00E6398F" w:rsidP="000267C2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</w:t>
                        </w:r>
                        <w:r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h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="000267C2"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="000267C2"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3111ED" w14:textId="12E06C69" w:rsidR="0012364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209C26A" wp14:editId="52A97963">
                <wp:extent cx="5729262" cy="8734300"/>
                <wp:effectExtent l="0" t="0" r="24130" b="10160"/>
                <wp:docPr id="46" name="그룹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2" cy="8734300"/>
                          <a:chOff x="-1" y="0"/>
                          <a:chExt cx="5729262" cy="8734300"/>
                        </a:xfrm>
                      </wpg:grpSpPr>
                      <wps:wsp>
                        <wps:cNvPr id="4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1" y="289321"/>
                            <a:ext cx="5717540" cy="8444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795E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"stdafx.h"</w:t>
                              </w:r>
                            </w:p>
                            <w:p w14:paraId="66215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#include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A31515"/>
                                  <w:kern w:val="0"/>
                                  <w:sz w:val="14"/>
                                  <w:szCs w:val="14"/>
                                </w:rPr>
                                <w:t>"DirectX12EnginePipline.h"</w:t>
                              </w:r>
                            </w:p>
                            <w:p w14:paraId="2756B6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49633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생성자</w:t>
                              </w:r>
                            </w:p>
                            <w:p w14:paraId="51479C4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::DirectX12EnginePipline(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std::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wstring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):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DirectX12Base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width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height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name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),directX12_frameIndex(0),directX12_rtvDescriptorSize(0), directX12_fenceValue(0)</w:t>
                              </w:r>
                            </w:p>
                            <w:p w14:paraId="434416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2504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5292B3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6C8D1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소멸자</w:t>
                              </w:r>
                            </w:p>
                            <w:p w14:paraId="2A6E76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::~DirectX12EnginePipline()</w:t>
                              </w:r>
                            </w:p>
                            <w:p w14:paraId="6AB800E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084B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94571A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26BD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초기화</w:t>
                              </w:r>
                            </w:p>
                            <w:p w14:paraId="51357F6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::OnInit()</w:t>
                              </w:r>
                            </w:p>
                            <w:p w14:paraId="0C659A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2E1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 xml:space="preserve">LoadPipeline();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70B68E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ab/>
                                <w:t xml:space="preserve">LoadAssets();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에셋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268CC70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1BB864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219F5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업데이트</w:t>
                              </w:r>
                            </w:p>
                            <w:p w14:paraId="08F1EE8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::OnUpdate()</w:t>
                              </w:r>
                            </w:p>
                            <w:p w14:paraId="44594A6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807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6D89B2D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69F48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</w:t>
                              </w:r>
                            </w:p>
                            <w:p w14:paraId="37A4F25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::OnRender()</w:t>
                              </w:r>
                            </w:p>
                            <w:p w14:paraId="4DF285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6BE8C31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장면을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랜더링하는데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모든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목록을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5B91D76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PopulateCommandList();</w:t>
                              </w:r>
                            </w:p>
                            <w:p w14:paraId="05012F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93E4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</w:p>
                            <w:p w14:paraId="59A573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* ppCommandLists[] = { directX12_commandList.Get() };</w:t>
                              </w:r>
                            </w:p>
                            <w:p w14:paraId="3B4272F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ExecuteCommandLists(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_countof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(ppCommandLists), ppCommandLists);</w:t>
                              </w:r>
                            </w:p>
                            <w:p w14:paraId="7F40D0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4834B9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제시</w:t>
                              </w:r>
                            </w:p>
                            <w:p w14:paraId="6BF806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Present(1, 0));</w:t>
                              </w:r>
                            </w:p>
                            <w:p w14:paraId="2526AE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7FFDB2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WaitForPreviousFrame();</w:t>
                              </w:r>
                            </w:p>
                            <w:p w14:paraId="0D8846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FFD18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B9F6A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::OnDestroy()</w:t>
                              </w:r>
                            </w:p>
                            <w:p w14:paraId="5DB983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FDBF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//gpu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더이상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참조하지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않는지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확인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198D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WaitForPreviousFrame();</w:t>
                              </w:r>
                            </w:p>
                            <w:p w14:paraId="2ECFC5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CloseHandle(directX12_fenceEvent);</w:t>
                              </w:r>
                            </w:p>
                            <w:p w14:paraId="73E8D7A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46A547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DA4B3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::LoadPipeline()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로드</w:t>
                              </w:r>
                            </w:p>
                            <w:p w14:paraId="4282D7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3082B6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dxgiFactoryFlags = 0;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//dxgi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플레그</w:t>
                              </w:r>
                            </w:p>
                            <w:p w14:paraId="21AA717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2D0C50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||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defined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) </w:t>
                              </w:r>
                            </w:p>
                            <w:p w14:paraId="3E2306E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선택적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기능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그래픽도구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0CD1E6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계층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활성자치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무효</w:t>
                              </w:r>
                            </w:p>
                            <w:p w14:paraId="3813C4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976E0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ID3D12Debug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debugController;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컨트롤러</w:t>
                              </w:r>
                            </w:p>
                            <w:p w14:paraId="10826ED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SUCCEEDED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(D3D12GetDebugInterface(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debugController))))</w:t>
                              </w:r>
                            </w:p>
                            <w:p w14:paraId="76E328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0388A8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debugController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EnableDebugLayer();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디버깅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활성</w:t>
                              </w:r>
                            </w:p>
                            <w:p w14:paraId="2CC750D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dxgiFactoryFlags |=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DXGI_CREATE_FACTORY_DEBUG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추가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디버그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레이어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활설</w:t>
                              </w:r>
                            </w:p>
                            <w:p w14:paraId="75762A8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5149E9E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BA069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808080"/>
                                  <w:kern w:val="0"/>
                                  <w:sz w:val="14"/>
                                  <w:szCs w:val="14"/>
                                </w:rPr>
                                <w:t>#endif</w:t>
                              </w:r>
                            </w:p>
                            <w:p w14:paraId="740B11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</w:p>
                            <w:p w14:paraId="679E611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IDXGIFactory4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factory;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</w:p>
                            <w:p w14:paraId="41FF40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//ThrowIfFailed(CreateDXGIFactory1(IID_PPV_ARGS(&amp;factory)));</w:t>
                              </w:r>
                            </w:p>
                            <w:p w14:paraId="786C11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ThrowIfFailed(CreateDXGIFactory2(dxgiFactoryFlags,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factory)));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팩토리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만들기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dxgi.dll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가저오기</w:t>
                              </w:r>
                            </w:p>
                            <w:p w14:paraId="58AFDFA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4BD6B9CC" w14:textId="69F45119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09C26A" id="그룹 46" o:spid="_x0000_s1062" style="width:451.1pt;height:687.75pt;mso-position-horizontal-relative:char;mso-position-vertical-relative:line" coordorigin="" coordsize="57292,87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">
                <v:shape id="Text Box 13" o:spid="_x0000_s1063" type="#_x0000_t202" style="position:absolute;left:117;top:2893;width:57175;height:84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57795E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"stdafx.h"</w:t>
                        </w:r>
                      </w:p>
                      <w:p w14:paraId="66215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#include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A31515"/>
                            <w:kern w:val="0"/>
                            <w:sz w:val="14"/>
                            <w:szCs w:val="14"/>
                          </w:rPr>
                          <w:t>"DirectX12EnginePipline.h"</w:t>
                        </w:r>
                      </w:p>
                      <w:p w14:paraId="2756B6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49633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생성자</w:t>
                        </w:r>
                      </w:p>
                      <w:p w14:paraId="51479C4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::DirectX12EnginePipline(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std::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wstring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):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DirectX12Base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width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height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name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),directX12_frameIndex(0),directX12_rtvDescriptorSize(0), directX12_fenceValue(0)</w:t>
                        </w:r>
                      </w:p>
                      <w:p w14:paraId="434416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2504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5292B3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6C8D1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소멸자</w:t>
                        </w:r>
                      </w:p>
                      <w:p w14:paraId="2A6E76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::~DirectX12EnginePipline()</w:t>
                        </w:r>
                      </w:p>
                      <w:p w14:paraId="6AB800E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084B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94571A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26BD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초기화</w:t>
                        </w:r>
                      </w:p>
                      <w:p w14:paraId="51357F6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::OnInit()</w:t>
                        </w:r>
                      </w:p>
                      <w:p w14:paraId="0C659A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2E1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 xml:space="preserve">LoadPipeline();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70B68E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ab/>
                          <w:t xml:space="preserve">LoadAssets();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에셋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268CC70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1BB864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219F5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업데이트</w:t>
                        </w:r>
                      </w:p>
                      <w:p w14:paraId="08F1EE8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::OnUpdate()</w:t>
                        </w:r>
                      </w:p>
                      <w:p w14:paraId="44594A6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807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6D89B2D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69F48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</w:t>
                        </w:r>
                      </w:p>
                      <w:p w14:paraId="37A4F25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::OnRender()</w:t>
                        </w:r>
                      </w:p>
                      <w:p w14:paraId="4DF285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6BE8C31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장면을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랜더링하는데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모든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목록을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5B91D76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PopulateCommandList();</w:t>
                        </w:r>
                      </w:p>
                      <w:p w14:paraId="05012F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93E4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</w:p>
                      <w:p w14:paraId="59A573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* ppCommandLists[] = { directX12_commandList.Get() };</w:t>
                        </w:r>
                      </w:p>
                      <w:p w14:paraId="3B4272F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ExecuteCommandLists(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_countof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(ppCommandLists), ppCommandLists);</w:t>
                        </w:r>
                      </w:p>
                      <w:p w14:paraId="7F40D0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4834B9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제시</w:t>
                        </w:r>
                      </w:p>
                      <w:p w14:paraId="6BF806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Present(1, 0));</w:t>
                        </w:r>
                      </w:p>
                      <w:p w14:paraId="2526AE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7FFDB2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WaitForPreviousFrame();</w:t>
                        </w:r>
                      </w:p>
                      <w:p w14:paraId="0D8846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FFD18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B9F6A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::OnDestroy()</w:t>
                        </w:r>
                      </w:p>
                      <w:p w14:paraId="5DB983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FDBF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//gpu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더이상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참조하지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않는지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확인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1198D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WaitForPreviousFrame();</w:t>
                        </w:r>
                      </w:p>
                      <w:p w14:paraId="2ECFC5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CloseHandle(directX12_fenceEvent);</w:t>
                        </w:r>
                      </w:p>
                      <w:p w14:paraId="73E8D7A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46A547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DA4B3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::LoadPipeline()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로드</w:t>
                        </w:r>
                      </w:p>
                      <w:p w14:paraId="4282D7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3082B6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dxgiFactoryFlags = 0;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//dxgi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플레그</w:t>
                        </w:r>
                      </w:p>
                      <w:p w14:paraId="21AA717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2D0C50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||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defined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) </w:t>
                        </w:r>
                      </w:p>
                      <w:p w14:paraId="3E2306E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선택적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기능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그래픽도구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0CD1E6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계층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활성자치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무효</w:t>
                        </w:r>
                      </w:p>
                      <w:p w14:paraId="3813C4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976E0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ID3D12Debug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debugController;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컨트롤러</w:t>
                        </w:r>
                      </w:p>
                      <w:p w14:paraId="10826ED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SUCCEEDED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(D3D12GetDebugInterface(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debugController))))</w:t>
                        </w:r>
                      </w:p>
                      <w:p w14:paraId="76E328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0388A8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debugController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EnableDebugLayer();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디버깅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활성</w:t>
                        </w:r>
                      </w:p>
                      <w:p w14:paraId="2CC750D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dxgiFactoryFlags |=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DXGI_CREATE_FACTORY_DEBUG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추가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디버그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레이어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활설</w:t>
                        </w:r>
                      </w:p>
                      <w:p w14:paraId="75762A8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5149E9E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BA069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808080"/>
                            <w:kern w:val="0"/>
                            <w:sz w:val="14"/>
                            <w:szCs w:val="14"/>
                          </w:rPr>
                          <w:t>#endif</w:t>
                        </w:r>
                      </w:p>
                      <w:p w14:paraId="740B11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</w:t>
                        </w:r>
                      </w:p>
                      <w:p w14:paraId="679E611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IDXGIFactory4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factory;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</w:p>
                      <w:p w14:paraId="41FF40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//ThrowIfFailed(CreateDXGIFactory1(IID_PPV_ARGS(&amp;factory)));</w:t>
                        </w:r>
                      </w:p>
                      <w:p w14:paraId="786C11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ThrowIfFailed(CreateDXGIFactory2(dxgiFactoryFlags,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factory)));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팩토리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만들기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dxgi.dll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가저오기</w:t>
                        </w:r>
                      </w:p>
                      <w:p w14:paraId="58AFDFA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4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" strokecolor="gray [1629]">
                  <v:shadow on="t" opacity=".5" offset="6pt,6pt"/>
                  <v:textbox>
                    <w:txbxContent>
                      <w:p w14:paraId="4BD6B9CC" w14:textId="69F45119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ABACF8" w14:textId="5A3E605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36FB79A4" wp14:editId="3C1B37AD">
                <wp:extent cx="5729261" cy="8823366"/>
                <wp:effectExtent l="0" t="0" r="24130" b="15875"/>
                <wp:docPr id="50" name="그룹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25C97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AEC99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(directX12_useWarpDevice)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//WARP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대체합니다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677E31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04FEFA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warpAdapter;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레스터라이즈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Windows Advanced Rasterization Platform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세이더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렌더링</w:t>
                              </w:r>
                            </w:p>
                            <w:p w14:paraId="35A8BA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EnumWarpAdapter(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warpAdapter)));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</w:p>
                            <w:p w14:paraId="24FA024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636E3D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및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시도</w:t>
                              </w:r>
                            </w:p>
                            <w:p w14:paraId="22CEAA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ThrowIfFailed(D3D12CreateDevice(</w:t>
                              </w:r>
                            </w:p>
                            <w:p w14:paraId="6D695D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warpAdapter.Get(),</w:t>
                              </w:r>
                            </w:p>
                            <w:p w14:paraId="7E40D3B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8072E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667EC4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2850A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3A2307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else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아니면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장비로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대체</w:t>
                              </w:r>
                            </w:p>
                            <w:p w14:paraId="6CDB3BA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318C887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IDXGIAdapter1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&gt; hardwareAdapter;</w:t>
                              </w:r>
                            </w:p>
                            <w:p w14:paraId="775B9D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GetHardwareAdapter(factory.Get(),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hardwareAdapter);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하드웨어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어뎁터</w:t>
                              </w:r>
                            </w:p>
                            <w:p w14:paraId="10BD30B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02DD4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ThrowIfFailed(D3D12CreateDevice(</w:t>
                              </w:r>
                            </w:p>
                            <w:p w14:paraId="19EFF63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hardwareAdapter.Get(),</w:t>
                              </w:r>
                            </w:p>
                            <w:p w14:paraId="25C554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D3D_FEATURE_LEVEL_11_0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레벨</w:t>
                              </w:r>
                            </w:p>
                            <w:p w14:paraId="1E43C4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directX12_device)</w:t>
                              </w:r>
                            </w:p>
                            <w:p w14:paraId="28DB9D8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));</w:t>
                              </w:r>
                            </w:p>
                            <w:p w14:paraId="0C36DE4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2FF9C6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C43B0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6BC964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D3D12_COMMAND_QUEUE_DESC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queueDesc = {};</w:t>
                              </w:r>
                            </w:p>
                            <w:p w14:paraId="282F61E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queueDesc.Flags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D3D12_COMMAND_QUEUE_FLAG_NONE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CCCB3D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queueDesc.Type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141B0F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CreateCommandQueue(&amp;queueDesc,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directX12_commandQueue)));</w:t>
                              </w:r>
                            </w:p>
                            <w:p w14:paraId="6D3EB7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19FFC5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체인을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정의하고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44CAB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ComPtr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&lt;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IDXGISwapChain1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&gt; swapChain; </w:t>
                              </w:r>
                            </w:p>
                            <w:p w14:paraId="0C4E6A2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swapChain.Reset();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기본쓰레기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값이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들어가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있는경우도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리셋한번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해줌</w:t>
                              </w:r>
                            </w:p>
                            <w:p w14:paraId="374A5C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3ADD35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정의</w:t>
                              </w:r>
                            </w:p>
                            <w:p w14:paraId="535CBA3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DXGI_SWAP_CHAIN_DESC1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swapChainDesc = {};</w:t>
                              </w:r>
                            </w:p>
                            <w:p w14:paraId="2761A9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swapChainDesc.BufferCount = FrameCount;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갯수</w:t>
                              </w:r>
                            </w:p>
                            <w:p w14:paraId="68B8155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swapChainDesc.Width = directX12_width;</w:t>
                              </w:r>
                            </w:p>
                            <w:p w14:paraId="79167D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swapChainDesc.Height = directX12_height;</w:t>
                              </w:r>
                            </w:p>
                            <w:p w14:paraId="6ED4812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swapChainDesc.Format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DXGI_FORMAT_R8G8B8A8_UNORM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96B6E5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swapChainDesc.BufferUsage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DXGI_USAGE_RENDER_TARGET_OUTPUT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5974C9D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swapChainDesc.SwapEffect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DXGI_SWAP_EFFECT_FLIP_DISCARD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7070D6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swapChainDesc.SampleDesc.Count = 1;</w:t>
                              </w:r>
                            </w:p>
                            <w:p w14:paraId="33F4682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CreateSwapChainForHwnd(</w:t>
                              </w:r>
                            </w:p>
                            <w:p w14:paraId="424B60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directX12_commandQueue.Get(),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이미지를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처리할때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강제로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비워줘야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되기는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플러시를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해야되기에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대기열이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필요하다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60CA95E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::GetHwnd(),</w:t>
                              </w:r>
                            </w:p>
                            <w:p w14:paraId="56E508E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&amp;swapChainDesc,</w:t>
                              </w:r>
                            </w:p>
                            <w:p w14:paraId="2B9314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448489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</w:t>
                              </w:r>
                            </w:p>
                            <w:p w14:paraId="2B8D421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swapChain</w:t>
                              </w:r>
                            </w:p>
                            <w:p w14:paraId="652CCE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));</w:t>
                              </w:r>
                            </w:p>
                            <w:p w14:paraId="02FF0C3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D856A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전체화면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안할꺼기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때문에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14:paraId="5258A6F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ThrowIfFailed(factory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MakeWindowAssociation(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WinAPI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::GetHwnd(),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DXGI_MWA_NO_ALT_ENTER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));</w:t>
                              </w:r>
                            </w:p>
                            <w:p w14:paraId="2E0A21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55B802E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ThrowIfFailed(swapChain.As(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directX12_swapChain));</w:t>
                              </w:r>
                            </w:p>
                            <w:p w14:paraId="0F54890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GetCurrentBackBufferIndex();</w:t>
                              </w:r>
                            </w:p>
                            <w:p w14:paraId="391A7A7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7D9BAD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(cpu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06E0C09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774A14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대상보기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설명자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012F7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rtvHeapDesc = {};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//render target view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22B1F83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rtvHeapDesc.NumDescriptors = FrameCount;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스왑체인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버퍼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=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</w:p>
                            <w:p w14:paraId="208BEFA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rtvHeapDesc.Type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3376CBA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rtvHeapDesc.Flags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F7010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rtvHeapDesc.NodeMask = 0;</w:t>
                              </w:r>
                            </w:p>
                            <w:p w14:paraId="0374B349" w14:textId="1E902A21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CreateDescriptorHeap(&amp;rtvHeapDesc,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directX12_rtvHeap)));</w:t>
                              </w:r>
                            </w:p>
                            <w:p w14:paraId="2F0EBA8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directX12_rtvDescriptorSize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D3D12_DESCRIPTOR_HEAP_TYPE_RTV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3D94E77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48086B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B79A4" id="그룹 50" o:spid="_x0000_s1065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">
                <v:shape id="Text Box 13" o:spid="_x0000_s1066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" strokecolor="gray [1629]" strokeweight="2.25pt">
                  <v:shadow opacity=".5" offset="6pt,6pt"/>
                  <v:textbox>
                    <w:txbxContent>
                      <w:p w14:paraId="3625C97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AEC99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(directX12_useWarpDevice)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//WARP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대체합니다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677E31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04FEFA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warpAdapter;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레스터라이즈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Windows Advanced Rasterization Platform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세이더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렌더링</w:t>
                        </w:r>
                      </w:p>
                      <w:p w14:paraId="35A8BA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EnumWarpAdapter(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warpAdapter)));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</w:p>
                      <w:p w14:paraId="24FA024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636E3D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및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시도</w:t>
                        </w:r>
                      </w:p>
                      <w:p w14:paraId="22CEAA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ThrowIfFailed(D3D12CreateDevice(</w:t>
                        </w:r>
                      </w:p>
                      <w:p w14:paraId="6D695D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warpAdapter.Get(),</w:t>
                        </w:r>
                      </w:p>
                      <w:p w14:paraId="7E40D3B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8072E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667EC4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2850A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3A2307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else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아니면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장비로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대체</w:t>
                        </w:r>
                      </w:p>
                      <w:p w14:paraId="6CDB3BA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318C887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IDXGIAdapter1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&gt; hardwareAdapter;</w:t>
                        </w:r>
                      </w:p>
                      <w:p w14:paraId="775B9D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GetHardwareAdapter(factory.Get(),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hardwareAdapter);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하드웨어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어뎁터</w:t>
                        </w:r>
                      </w:p>
                      <w:p w14:paraId="10BD30B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02DD4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ThrowIfFailed(D3D12CreateDevice(</w:t>
                        </w:r>
                      </w:p>
                      <w:p w14:paraId="19EFF63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hardwareAdapter.Get(),</w:t>
                        </w:r>
                      </w:p>
                      <w:p w14:paraId="25C554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D3D_FEATURE_LEVEL_11_0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레벨</w:t>
                        </w:r>
                      </w:p>
                      <w:p w14:paraId="1E43C4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directX12_device)</w:t>
                        </w:r>
                      </w:p>
                      <w:p w14:paraId="28DB9D8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));</w:t>
                        </w:r>
                      </w:p>
                      <w:p w14:paraId="0C36DE4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2FF9C6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C43B0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6BC964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D3D12_COMMAND_QUEUE_DESC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queueDesc = {};</w:t>
                        </w:r>
                      </w:p>
                      <w:p w14:paraId="282F61E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queueDesc.Flags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D3D12_COMMAND_QUEUE_FLAG_NONE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CCCB3D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queueDesc.Type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141B0F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CreateCommandQueue(&amp;queueDesc,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directX12_commandQueue)));</w:t>
                        </w:r>
                      </w:p>
                      <w:p w14:paraId="6D3EB7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19FFC5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체인을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정의하고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44CAB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ComPtr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&lt;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IDXGISwapChain1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&gt; swapChain; </w:t>
                        </w:r>
                      </w:p>
                      <w:p w14:paraId="0C4E6A2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swapChain.Reset();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기본쓰레기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값이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들어가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있는경우도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리셋한번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해줌</w:t>
                        </w:r>
                      </w:p>
                      <w:p w14:paraId="374A5C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3ADD35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정의</w:t>
                        </w:r>
                      </w:p>
                      <w:p w14:paraId="535CBA3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DXGI_SWAP_CHAIN_DESC1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swapChainDesc = {};</w:t>
                        </w:r>
                      </w:p>
                      <w:p w14:paraId="2761A9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swapChainDesc.BufferCount = FrameCount;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갯수</w:t>
                        </w:r>
                      </w:p>
                      <w:p w14:paraId="68B8155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swapChainDesc.Width = directX12_width;</w:t>
                        </w:r>
                      </w:p>
                      <w:p w14:paraId="79167D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swapChainDesc.Height = directX12_height;</w:t>
                        </w:r>
                      </w:p>
                      <w:p w14:paraId="6ED4812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swapChainDesc.Format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DXGI_FORMAT_R8G8B8A8_UNORM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96B6E5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swapChainDesc.BufferUsage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DXGI_USAGE_RENDER_TARGET_OUTPUT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5974C9D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swapChainDesc.SwapEffect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DXGI_SWAP_EFFECT_FLIP_DISCARD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7070D6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swapChainDesc.SampleDesc.Count = 1;</w:t>
                        </w:r>
                      </w:p>
                      <w:p w14:paraId="33F4682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CreateSwapChainForHwnd(</w:t>
                        </w:r>
                      </w:p>
                      <w:p w14:paraId="424B60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directX12_commandQueue.Get(),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이미지를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처리할때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강제로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비워줘야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되기는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플러시를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해야되기에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대기열이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필요하다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60CA95E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::GetHwnd(),</w:t>
                        </w:r>
                      </w:p>
                      <w:p w14:paraId="56E508E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&amp;swapChainDesc,</w:t>
                        </w:r>
                      </w:p>
                      <w:p w14:paraId="2B9314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448489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</w:t>
                        </w:r>
                      </w:p>
                      <w:p w14:paraId="2B8D421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swapChain</w:t>
                        </w:r>
                      </w:p>
                      <w:p w14:paraId="652CCE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));</w:t>
                        </w:r>
                      </w:p>
                      <w:p w14:paraId="02FF0C3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D856A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전체화면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안할꺼기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때문에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</w:t>
                        </w:r>
                      </w:p>
                      <w:p w14:paraId="5258A6F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ThrowIfFailed(factory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MakeWindowAssociation(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WinAPI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::GetHwnd(),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DXGI_MWA_NO_ALT_ENTER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));</w:t>
                        </w:r>
                      </w:p>
                      <w:p w14:paraId="2E0A21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55B802E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ThrowIfFailed(swapChain.As(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directX12_swapChain));</w:t>
                        </w:r>
                      </w:p>
                      <w:p w14:paraId="0F54890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GetCurrentBackBufferIndex();</w:t>
                        </w:r>
                      </w:p>
                      <w:p w14:paraId="391A7A7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7D9BAD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(cpu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06E0C09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774A14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대상보기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설명자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012F7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rtvHeapDesc = {};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//render target view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22B1F83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rtvHeapDesc.NumDescriptors = FrameCount;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스왑체인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버퍼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=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</w:p>
                      <w:p w14:paraId="208BEFA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rtvHeapDesc.Type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3376CBA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rtvHeapDesc.Flags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F7010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rtvHeapDesc.NodeMask = 0;</w:t>
                        </w:r>
                      </w:p>
                      <w:p w14:paraId="0374B349" w14:textId="1E902A21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CreateDescriptorHeap(&amp;rtvHeapDesc,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directX12_rtvHeap)));</w:t>
                        </w:r>
                      </w:p>
                      <w:p w14:paraId="2F0EBA8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directX12_rtvDescriptorSize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D3D12_DESCRIPTOR_HEAP_TYPE_RTV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3D94E77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67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148086B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023FDF" w14:textId="30CB2CE3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59F3001D" wp14:editId="5A5830B9">
                <wp:extent cx="5729261" cy="8823366"/>
                <wp:effectExtent l="0" t="0" r="24130" b="15875"/>
                <wp:docPr id="53" name="그룹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61" cy="8823366"/>
                          <a:chOff x="-1" y="0"/>
                          <a:chExt cx="5729261" cy="8823366"/>
                        </a:xfrm>
                      </wpg:grpSpPr>
                      <wps:wsp>
                        <wps:cNvPr id="5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20" y="289304"/>
                            <a:ext cx="5717540" cy="85340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18469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D3D12_DESCRIPTOR_HEAP_DESC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dsvHeapDesc;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//depth stencil veiew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힙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7958B99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dsvHeapDesc.NumDescriptors = 1;</w:t>
                              </w:r>
                            </w:p>
                            <w:p w14:paraId="5BD3B7D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dsvHeapDesc.Type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64403D3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dsvHeapDesc.Flags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;</w:t>
                              </w:r>
                            </w:p>
                            <w:p w14:paraId="0F797B3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dsvHeapDesc.NodeMask = 0;</w:t>
                              </w:r>
                            </w:p>
                            <w:p w14:paraId="07D5B496" w14:textId="506DC7A0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CreateDescriptorHeap(&amp;dsvHeapDesc,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directX12_dsvHeap)));</w:t>
                              </w:r>
                            </w:p>
                            <w:p w14:paraId="2C7D9DA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directX12_dsvDescriptorSize =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GetDescriptorHandleIncrementSize(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D3D12_DESCRIPTOR_HEAP_TYPE_DSV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A16149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C20C78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093B51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리소스를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D967FB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11AEFD0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GetCPUDescriptorHandleForHeapStart());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//cpu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12CE1B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각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대한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rtv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31DBCE7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i = 0; i &lt; FrameCount; ++i)</w:t>
                              </w:r>
                            </w:p>
                            <w:p w14:paraId="588DAD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4E4B20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ThrowIfFailed(directX12_swapChain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GetBuffer(i,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directX12_renderTargets[i])));</w:t>
                              </w:r>
                            </w:p>
                            <w:p w14:paraId="3337B95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CreateRenderTargetView(directX12_renderTargets[i].Get(),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, rtvHandle);</w:t>
                              </w:r>
                            </w:p>
                            <w:p w14:paraId="7BCEF5C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rtvHandle.Offset(1, directX12_rtvDescriptorSize);</w:t>
                              </w:r>
                            </w:p>
                            <w:p w14:paraId="4DB7E1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2241C9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50D83CC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CreateCommandAllocator(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directX12_commandAllocator)));</w:t>
                              </w:r>
                            </w:p>
                            <w:p w14:paraId="5098582B" w14:textId="5BF7E73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F7B53A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::LoadAssets()</w:t>
                              </w:r>
                            </w:p>
                            <w:p w14:paraId="3944BB9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CDDFB0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AF5287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CreateCommandList(</w:t>
                              </w:r>
                            </w:p>
                            <w:p w14:paraId="7A1D678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0, </w:t>
                              </w:r>
                            </w:p>
                            <w:p w14:paraId="5519257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D3D12_COMMAND_LIST_TYPE_DIRECT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</w:p>
                            <w:p w14:paraId="40BE4ED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directX12_commandAllocator.Get(),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관련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할당자</w:t>
                              </w:r>
                            </w:p>
                            <w:p w14:paraId="5FE48D4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초기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파이프라인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오브젝트</w:t>
                              </w:r>
                            </w:p>
                            <w:p w14:paraId="398235D4" w14:textId="624DC12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directX12_commandList)));</w:t>
                              </w:r>
                            </w:p>
                            <w:p w14:paraId="5357DD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생성되지만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아무것도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존재하지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않음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CCC2AE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상태에서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닫힐것을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예상함으로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지금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닫음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.(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해야됨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6F961AC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Close());</w:t>
                              </w:r>
                            </w:p>
                            <w:p w14:paraId="6C8D6BA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867C42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객체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0FDCE7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28BB69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ThrowIfFailed(directX12_device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CreateFence(0,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D3D12_FENCE_FLAG_NONE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IID_PPV_ARGS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&amp;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directX12_fence)));</w:t>
                              </w:r>
                            </w:p>
                            <w:p w14:paraId="3A956EE9" w14:textId="4CE402D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directX12_fenceValue = 1;</w:t>
                              </w:r>
                            </w:p>
                            <w:p w14:paraId="11CCC3E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동기화에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사용할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이벤트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핸들을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7785286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directX12_fenceEvent 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CreateEvent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FALSE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4A6CA27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(directX12_fenceEvent ==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</w:t>
                              </w:r>
                            </w:p>
                            <w:p w14:paraId="44A139A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{</w:t>
                              </w:r>
                            </w:p>
                            <w:p w14:paraId="782D524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    ThrowIfFailed(HRESULT_FROM_WIN32(GetLastError()));</w:t>
                              </w:r>
                            </w:p>
                            <w:p w14:paraId="7DBB01E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}</w:t>
                              </w:r>
                            </w:p>
                            <w:p w14:paraId="0A44E21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6AA9539A" w14:textId="42C96C5C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7CF9215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::PopulateCommandList()</w:t>
                              </w:r>
                            </w:p>
                            <w:p w14:paraId="7C821EF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6EAC17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연결된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경우만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가능</w:t>
                              </w:r>
                            </w:p>
                            <w:p w14:paraId="170D0D6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커멘드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GPU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완료했음으로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앱을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실행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6AC82F7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 GPU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처리를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위해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설정</w:t>
                              </w:r>
                            </w:p>
                            <w:p w14:paraId="0FA278D8" w14:textId="444EDD0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ThrowIfFailed(directX12_commandAllocator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Reset());</w:t>
                              </w:r>
                            </w:p>
                            <w:p w14:paraId="6702A10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특정명령에서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ExecuteCommandList()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호출되면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해당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커맨드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리스트는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재설정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해야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함으로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다시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레코딩</w:t>
                              </w:r>
                            </w:p>
                            <w:p w14:paraId="71366CE4" w14:textId="2081A2E5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Reset(directX12_commandAllocator.Get(), directX12_pipelineState.Get()));</w:t>
                              </w:r>
                            </w:p>
                            <w:p w14:paraId="4FFC555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랜더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타겟으로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사용됨</w:t>
                              </w:r>
                            </w:p>
                            <w:p w14:paraId="59239BD4" w14:textId="2852E6C3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ResourceBarrier(1,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06DE695A" w14:textId="0F6B89D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CD3DX12_CPU_DESCRIPTOR_HANDLE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rtvHandle(directX12_rtvHeap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GetCPUDescriptorHandleForHeapStart(), directX12_frameIndex, directX12_rtvDescriptorSize);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//cpu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가상주소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공간에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생성</w:t>
                              </w:r>
                            </w:p>
                            <w:p w14:paraId="1D7C60D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명령을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기록</w:t>
                              </w:r>
                            </w:p>
                            <w:p w14:paraId="479CB67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float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clearColor[] = { 0.0f, 0.2f, 0.4f, 1.0f };</w:t>
                              </w:r>
                            </w:p>
                            <w:p w14:paraId="51EA2517" w14:textId="2B934C54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ClearRenderTargetView(rtvHandle, clearColor, 0,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nullptr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1E9DC92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백버퍼에서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있던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내용을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화면으로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뿌려줌</w:t>
                              </w:r>
                            </w:p>
                            <w:p w14:paraId="263BE42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ResourceBarrier(1, &amp;keep(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CD3DX12_RESOURCE_BARRIER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::Transition(directX12_renderTargets[directX12_frameIndex].Get(),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D3D12_RESOURCE_STATE_RENDER_TARGET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F4F4F"/>
                                  <w:kern w:val="0"/>
                                  <w:sz w:val="14"/>
                                  <w:szCs w:val="14"/>
                                </w:rPr>
                                <w:t>D3D12_RESOURCE_STATE_PRESENT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)));</w:t>
                              </w:r>
                            </w:p>
                            <w:p w14:paraId="62AC31A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02F91E0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ThrowIfFailed(directX12_commandList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Close());</w:t>
                              </w:r>
                            </w:p>
                            <w:p w14:paraId="2A017D8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163AA5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2E551D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::WaitForPreviousFrame()</w:t>
                              </w:r>
                            </w:p>
                            <w:p w14:paraId="1281AC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13C38CF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03606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C96419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1B5FD09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45D31A2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Signal(directX12_fence.Get(), fence));</w:t>
                              </w:r>
                            </w:p>
                            <w:p w14:paraId="4E9F6BC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4F6F6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15B8FB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50A4A1E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GetCompletedValue() &lt; fence)</w:t>
                              </w:r>
                            </w:p>
                            <w:p w14:paraId="56E375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6F2C2339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SetEventOnCompletion(fence, directX12_fenceEvent));</w:t>
                              </w:r>
                            </w:p>
                            <w:p w14:paraId="0B50406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WaitForSingleObject(directX12_fenceEvent,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20C3DBF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14DAEBE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2D97B2F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GetCurrentBackBufferIndex();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</w:p>
                            <w:p w14:paraId="2FBA59B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0618720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6E550AC6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F3001D" id="그룹 53" o:spid="_x0000_s1068" style="width:451.1pt;height:694.75pt;mso-position-horizontal-relative:char;mso-position-vertical-relative:line" coordorigin="" coordsize="57292,88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">
                <v:shape id="Text Box 13" o:spid="_x0000_s1069" type="#_x0000_t202" style="position:absolute;left:117;top:2893;width:57175;height:85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" strokecolor="gray [1629]" strokeweight="2.25pt">
                  <v:shadow opacity=".5" offset="6pt,6pt"/>
                  <v:textbox>
                    <w:txbxContent>
                      <w:p w14:paraId="7718469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D3D12_DESCRIPTOR_HEAP_DESC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dsvHeapDesc;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//depth stencil veiew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힙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7958B99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dsvHeapDesc.NumDescriptors = 1;</w:t>
                        </w:r>
                      </w:p>
                      <w:p w14:paraId="5BD3B7D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dsvHeapDesc.Type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64403D3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dsvHeapDesc.Flags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;</w:t>
                        </w:r>
                      </w:p>
                      <w:p w14:paraId="0F797B3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dsvHeapDesc.NodeMask = 0;</w:t>
                        </w:r>
                      </w:p>
                      <w:p w14:paraId="07D5B496" w14:textId="506DC7A0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CreateDescriptorHeap(&amp;dsvHeapDesc,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directX12_dsvHeap)));</w:t>
                        </w:r>
                      </w:p>
                      <w:p w14:paraId="2C7D9DA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directX12_dsvDescriptorSize =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GetDescriptorHandleIncrementSize(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D3D12_DESCRIPTOR_HEAP_TYPE_DSV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A16149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C20C78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093B51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리소스를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D967FB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11AEFD0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GetCPUDescriptorHandleForHeapStart());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//cpu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12CE1B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각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대한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rtv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31DBCE7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i = 0; i &lt; FrameCount; ++i)</w:t>
                        </w:r>
                      </w:p>
                      <w:p w14:paraId="588DAD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4E4B20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ThrowIfFailed(directX12_swapChain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GetBuffer(i,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directX12_renderTargets[i])));</w:t>
                        </w:r>
                      </w:p>
                      <w:p w14:paraId="3337B95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CreateRenderTargetView(directX12_renderTargets[i].Get(),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, rtvHandle);</w:t>
                        </w:r>
                      </w:p>
                      <w:p w14:paraId="7BCEF5C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rtvHandle.Offset(1, directX12_rtvDescriptorSize);</w:t>
                        </w:r>
                      </w:p>
                      <w:p w14:paraId="4DB7E1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2241C9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50D83CC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CreateCommandAllocator(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directX12_commandAllocator)));</w:t>
                        </w:r>
                      </w:p>
                      <w:p w14:paraId="5098582B" w14:textId="5BF7E73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F7B53A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::LoadAssets()</w:t>
                        </w:r>
                      </w:p>
                      <w:p w14:paraId="3944BB9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CDDFB0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AF5287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CreateCommandList(</w:t>
                        </w:r>
                      </w:p>
                      <w:p w14:paraId="7A1D678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0, </w:t>
                        </w:r>
                      </w:p>
                      <w:p w14:paraId="5519257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D3D12_COMMAND_LIST_TYPE_DIRECT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</w:p>
                      <w:p w14:paraId="40BE4ED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directX12_commandAllocator.Get(),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관련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할당자</w:t>
                        </w:r>
                      </w:p>
                      <w:p w14:paraId="5FE48D4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초기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파이프라인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오브젝트</w:t>
                        </w:r>
                      </w:p>
                      <w:p w14:paraId="398235D4" w14:textId="624DC12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directX12_commandList)));</w:t>
                        </w:r>
                      </w:p>
                      <w:p w14:paraId="5357DD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생성되지만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아무것도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존재하지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않음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CCC2AE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상태에서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닫힐것을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예상함으로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지금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닫음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.(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해야됨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6F961AC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Close());</w:t>
                        </w:r>
                      </w:p>
                      <w:p w14:paraId="6C8D6BA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867C42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객체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0FDCE7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28BB69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ThrowIfFailed(directX12_device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CreateFence(0,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D3D12_FENCE_FLAG_NONE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IID_PPV_ARGS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&amp;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directX12_fence)));</w:t>
                        </w:r>
                      </w:p>
                      <w:p w14:paraId="3A956EE9" w14:textId="4CE402D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directX12_fenceValue = 1;</w:t>
                        </w:r>
                      </w:p>
                      <w:p w14:paraId="11CCC3E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동기화에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사용할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이벤트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핸들을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7785286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directX12_fenceEvent 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CreateEvent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FALSE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4A6CA27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(directX12_fenceEvent ==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</w:t>
                        </w:r>
                      </w:p>
                      <w:p w14:paraId="44A139A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{</w:t>
                        </w:r>
                      </w:p>
                      <w:p w14:paraId="782D524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    ThrowIfFailed(HRESULT_FROM_WIN32(GetLastError()));</w:t>
                        </w:r>
                      </w:p>
                      <w:p w14:paraId="7DBB01E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}</w:t>
                        </w:r>
                      </w:p>
                      <w:p w14:paraId="0A44E21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6AA9539A" w14:textId="42C96C5C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7CF9215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::PopulateCommandList()</w:t>
                        </w:r>
                      </w:p>
                      <w:p w14:paraId="7C821EF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6EAC17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연결된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경우만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가능</w:t>
                        </w:r>
                      </w:p>
                      <w:p w14:paraId="170D0D6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커멘드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GPU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완료했음으로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앱을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실행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14:paraId="6AC82F7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 GPU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처리를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위해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설정</w:t>
                        </w:r>
                      </w:p>
                      <w:p w14:paraId="0FA278D8" w14:textId="444EDD0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ThrowIfFailed(directX12_commandAllocator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Reset());</w:t>
                        </w:r>
                      </w:p>
                      <w:p w14:paraId="6702A10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특정명령에서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ExecuteCommandList()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호출되면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해당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커맨드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리스트는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재설정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해야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함으로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다시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레코딩</w:t>
                        </w:r>
                      </w:p>
                      <w:p w14:paraId="71366CE4" w14:textId="2081A2E5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Reset(directX12_commandAllocator.Get(), directX12_pipelineState.Get()));</w:t>
                        </w:r>
                      </w:p>
                      <w:p w14:paraId="4FFC555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랜더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타겟으로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사용됨</w:t>
                        </w:r>
                      </w:p>
                      <w:p w14:paraId="59239BD4" w14:textId="2852E6C3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ResourceBarrier(1,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06DE695A" w14:textId="0F6B89D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CD3DX12_CPU_DESCRIPTOR_HANDLE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rtvHandle(directX12_rtvHeap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GetCPUDescriptorHandleForHeapStart(), directX12_frameIndex, directX12_rtvDescriptorSize);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//cpu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가상주소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공간에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생성</w:t>
                        </w:r>
                      </w:p>
                      <w:p w14:paraId="1D7C60D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명령을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기록</w:t>
                        </w:r>
                      </w:p>
                      <w:p w14:paraId="479CB67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float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clearColor[] = { 0.0f, 0.2f, 0.4f, 1.0f };</w:t>
                        </w:r>
                      </w:p>
                      <w:p w14:paraId="51EA2517" w14:textId="2B934C54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ClearRenderTargetView(rtvHandle, clearColor, 0,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nullptr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1E9DC92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백버퍼에서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있던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내용을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화면으로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뿌려줌</w:t>
                        </w:r>
                      </w:p>
                      <w:p w14:paraId="263BE42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ResourceBarrier(1, &amp;keep(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CD3DX12_RESOURCE_BARRIER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::Transition(directX12_renderTargets[directX12_frameIndex].Get(),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D3D12_RESOURCE_STATE_RENDER_TARGET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F4F4F"/>
                            <w:kern w:val="0"/>
                            <w:sz w:val="14"/>
                            <w:szCs w:val="14"/>
                          </w:rPr>
                          <w:t>D3D12_RESOURCE_STATE_PRESENT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)));</w:t>
                        </w:r>
                      </w:p>
                      <w:p w14:paraId="62AC31A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02F91E0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ThrowIfFailed(directX12_commandList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Close());</w:t>
                        </w:r>
                      </w:p>
                      <w:p w14:paraId="2A017D8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163AA5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2E551D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::WaitForPreviousFrame()</w:t>
                        </w:r>
                      </w:p>
                      <w:p w14:paraId="1281AC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13C38CF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03606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C96419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1B5FD09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45D31A2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Signal(directX12_fence.Get(), fence));</w:t>
                        </w:r>
                      </w:p>
                      <w:p w14:paraId="4E9F6BC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4F6F6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15B8FB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50A4A1E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GetCompletedValue() &lt; fence)</w:t>
                        </w:r>
                      </w:p>
                      <w:p w14:paraId="56E375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6F2C2339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SetEventOnCompletion(fence, directX12_fenceEvent));</w:t>
                        </w:r>
                      </w:p>
                      <w:p w14:paraId="0B50406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WaitForSingleObject(directX12_fenceEvent,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20C3DBF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14DAEBE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2D97B2F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GetCurrentBackBufferIndex();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</w:p>
                      <w:p w14:paraId="2FBA59B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0618720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0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" strokecolor="gray [1629]">
                  <v:shadow on="t" opacity=".5" offset="6pt,6pt"/>
                  <v:textbox>
                    <w:txbxContent>
                      <w:p w14:paraId="6E550AC6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85CADD" w14:textId="64BB6428" w:rsidR="00E6398F" w:rsidRDefault="00E6398F" w:rsidP="004E54AF"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6CA5013B" wp14:editId="412BCDDC">
                <wp:extent cx="5729257" cy="2790700"/>
                <wp:effectExtent l="0" t="0" r="24130" b="10160"/>
                <wp:docPr id="57" name="그룹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257" cy="2790700"/>
                          <a:chOff x="-1" y="0"/>
                          <a:chExt cx="5729257" cy="2790700"/>
                        </a:xfrm>
                      </wpg:grpSpPr>
                      <wps:wsp>
                        <wps:cNvPr id="5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1716" y="289251"/>
                            <a:ext cx="5717540" cy="25014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07763" dir="2700000" algn="ctr" rotWithShape="0">
                                    <a:srgbClr val="808080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387979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3CEB9C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void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DirectX12EnginePipline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::WaitForPreviousFrame()</w:t>
                              </w:r>
                            </w:p>
                            <w:p w14:paraId="6CB98C7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{</w:t>
                              </w:r>
                            </w:p>
                            <w:p w14:paraId="254E792A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완료할때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까지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4E8B021F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45DD2C2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시그널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보내면서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팬스값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증가</w:t>
                              </w:r>
                            </w:p>
                            <w:p w14:paraId="50F3227D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const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2B91AF"/>
                                  <w:kern w:val="0"/>
                                  <w:sz w:val="14"/>
                                  <w:szCs w:val="14"/>
                                </w:rPr>
                                <w:t>UINT64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fence = directX12_fenceValue;</w:t>
                              </w:r>
                            </w:p>
                            <w:p w14:paraId="1A7F0535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ThrowIfFailed(directX12_commandQueue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Signal(directX12_fence.Get(), fence));</w:t>
                              </w:r>
                            </w:p>
                            <w:p w14:paraId="15F77608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directX12_fenceValue++;</w:t>
                              </w:r>
                            </w:p>
                            <w:p w14:paraId="5177D816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7DA9B342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//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프레임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완료될때까지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기다림</w:t>
                              </w:r>
                            </w:p>
                            <w:p w14:paraId="724EE110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FF"/>
                                  <w:kern w:val="0"/>
                                  <w:sz w:val="14"/>
                                  <w:szCs w:val="14"/>
                                </w:rPr>
                                <w:t>if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GetCompletedValue() &lt; fence)</w:t>
                              </w:r>
                            </w:p>
                            <w:p w14:paraId="571D06D7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{</w:t>
                              </w:r>
                            </w:p>
                            <w:p w14:paraId="0F9C52D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ThrowIfFailed(directX12_fence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SetEventOnCompletion(fence, directX12_fenceEvent));</w:t>
                              </w:r>
                            </w:p>
                            <w:p w14:paraId="7B2257FE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    WaitForSingleObject(directX12_fenceEvent,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6F008A"/>
                                  <w:kern w:val="0"/>
                                  <w:sz w:val="14"/>
                                  <w:szCs w:val="14"/>
                                </w:rPr>
                                <w:t>INFINITE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);</w:t>
                              </w:r>
                            </w:p>
                            <w:p w14:paraId="6F96A854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}</w:t>
                              </w:r>
                            </w:p>
                            <w:p w14:paraId="01C47E81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  <w:p w14:paraId="6A35C233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    directX12_frameIndex = directX12_swapChain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80"/>
                                  <w:kern w:val="0"/>
                                  <w:sz w:val="14"/>
                                  <w:szCs w:val="14"/>
                                </w:rPr>
                                <w:t>-&gt;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 xml:space="preserve">GetCurrentBackBufferIndex(); 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//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현재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백퍼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인덱스의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번호로</w:t>
                              </w: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E6398F">
                                <w:rPr>
                                  <w:rFonts w:ascii="돋움체" w:eastAsia="돋움체" w:hAnsiTheme="minorHAnsi" w:cs="돋움체" w:hint="eastAsia"/>
                                  <w:color w:val="008000"/>
                                  <w:kern w:val="0"/>
                                  <w:sz w:val="14"/>
                                  <w:szCs w:val="14"/>
                                </w:rPr>
                                <w:t>바꿔줌</w:t>
                              </w:r>
                            </w:p>
                            <w:p w14:paraId="2B68063B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  <w:r w:rsidRPr="00E6398F"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  <w:t>}</w:t>
                              </w:r>
                            </w:p>
                            <w:p w14:paraId="3CC33EFC" w14:textId="77777777" w:rsidR="00E6398F" w:rsidRPr="00E6398F" w:rsidRDefault="00E6398F" w:rsidP="00E6398F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/>
                                <w:ind w:left="0" w:right="0"/>
                                <w:rPr>
                                  <w:rFonts w:ascii="돋움체" w:eastAsia="돋움체" w:hAnsiTheme="minorHAnsi" w:cs="돋움체"/>
                                  <w:color w:val="000000"/>
                                  <w:kern w:val="0"/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161309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2954106E" w14:textId="77777777" w:rsidR="00E6398F" w:rsidRPr="000F4FF0" w:rsidRDefault="00E6398F" w:rsidP="00E6398F">
                              <w:pPr>
                                <w:ind w:left="0"/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</w:pPr>
                              <w:r w:rsidRPr="00E6398F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DirectX12EnginePipline</w:t>
                              </w:r>
                              <w:r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.cpp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0F4FF0">
                                <w:rPr>
                                  <w:rFonts w:asciiTheme="majorEastAsia" w:eastAsiaTheme="majorEastAsia" w:hAnsiTheme="majorEastAsia"/>
                                  <w:sz w:val="20"/>
                                  <w:szCs w:val="20"/>
                                </w:rPr>
                                <w:t>++</w:t>
                              </w:r>
                              <w:r w:rsidRPr="000F4FF0">
                                <w:rPr>
                                  <w:rFonts w:asciiTheme="majorEastAsia" w:eastAsiaTheme="majorEastAsia" w:hAnsiTheme="majorEastAsia" w:hint="eastAsia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5013B" id="그룹 57" o:spid="_x0000_s1071" style="width:451.1pt;height:219.75pt;mso-position-horizontal-relative:char;mso-position-vertical-relative:line" coordorigin="" coordsize="57292,2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">
                <v:shape id="Text Box 13" o:spid="_x0000_s1072" type="#_x0000_t202" style="position:absolute;left:117;top:2892;width:57175;height:25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" strokecolor="gray [1629]" strokeweight="2.25pt">
                  <v:shadow opacity=".5" offset="6pt,6pt"/>
                  <v:textbox>
                    <w:txbxContent>
                      <w:p w14:paraId="4387979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3CEB9C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void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DirectX12EnginePipline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::WaitForPreviousFrame()</w:t>
                        </w:r>
                      </w:p>
                      <w:p w14:paraId="6CB98C7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{</w:t>
                        </w:r>
                      </w:p>
                      <w:p w14:paraId="254E792A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완료할때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까지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4E8B021F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45DD2C2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시그널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보내면서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팬스값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증가</w:t>
                        </w:r>
                      </w:p>
                      <w:p w14:paraId="50F3227D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const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2B91AF"/>
                            <w:kern w:val="0"/>
                            <w:sz w:val="14"/>
                            <w:szCs w:val="14"/>
                          </w:rPr>
                          <w:t>UINT64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fence = directX12_fenceValue;</w:t>
                        </w:r>
                      </w:p>
                      <w:p w14:paraId="1A7F0535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ThrowIfFailed(directX12_commandQueue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Signal(directX12_fence.Get(), fence));</w:t>
                        </w:r>
                      </w:p>
                      <w:p w14:paraId="15F77608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directX12_fenceValue++;</w:t>
                        </w:r>
                      </w:p>
                      <w:p w14:paraId="5177D816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7DA9B342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//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프레임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완료될때까지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기다림</w:t>
                        </w:r>
                      </w:p>
                      <w:p w14:paraId="724EE110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FF"/>
                            <w:kern w:val="0"/>
                            <w:sz w:val="14"/>
                            <w:szCs w:val="14"/>
                          </w:rPr>
                          <w:t>if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GetCompletedValue() &lt; fence)</w:t>
                        </w:r>
                      </w:p>
                      <w:p w14:paraId="571D06D7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{</w:t>
                        </w:r>
                      </w:p>
                      <w:p w14:paraId="0F9C52D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ThrowIfFailed(directX12_fence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SetEventOnCompletion(fence, directX12_fenceEvent));</w:t>
                        </w:r>
                      </w:p>
                      <w:p w14:paraId="7B2257FE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    WaitForSingleObject(directX12_fenceEvent,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6F008A"/>
                            <w:kern w:val="0"/>
                            <w:sz w:val="14"/>
                            <w:szCs w:val="14"/>
                          </w:rPr>
                          <w:t>INFINITE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);</w:t>
                        </w:r>
                      </w:p>
                      <w:p w14:paraId="6F96A854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}</w:t>
                        </w:r>
                      </w:p>
                      <w:p w14:paraId="01C47E81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  <w:p w14:paraId="6A35C233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    directX12_frameIndex = directX12_swapChain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80"/>
                            <w:kern w:val="0"/>
                            <w:sz w:val="14"/>
                            <w:szCs w:val="14"/>
                          </w:rPr>
                          <w:t>-&gt;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 xml:space="preserve">GetCurrentBackBufferIndex(); 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>//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현재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백퍼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인덱스의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번호로</w:t>
                        </w:r>
                        <w:r w:rsidRPr="00E6398F">
                          <w:rPr>
                            <w:rFonts w:ascii="돋움체" w:eastAsia="돋움체" w:hAnsiTheme="minorHAnsi" w:cs="돋움체"/>
                            <w:color w:val="008000"/>
                            <w:kern w:val="0"/>
                            <w:sz w:val="14"/>
                            <w:szCs w:val="14"/>
                          </w:rPr>
                          <w:t xml:space="preserve"> </w:t>
                        </w:r>
                        <w:r w:rsidRPr="00E6398F">
                          <w:rPr>
                            <w:rFonts w:ascii="돋움체" w:eastAsia="돋움체" w:hAnsiTheme="minorHAnsi" w:cs="돋움체" w:hint="eastAsia"/>
                            <w:color w:val="008000"/>
                            <w:kern w:val="0"/>
                            <w:sz w:val="14"/>
                            <w:szCs w:val="14"/>
                          </w:rPr>
                          <w:t>바꿔줌</w:t>
                        </w:r>
                      </w:p>
                      <w:p w14:paraId="2B68063B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  <w:r w:rsidRPr="00E6398F"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  <w:t>}</w:t>
                        </w:r>
                      </w:p>
                      <w:p w14:paraId="3CC33EFC" w14:textId="77777777" w:rsidR="00E6398F" w:rsidRPr="00E6398F" w:rsidRDefault="00E6398F" w:rsidP="00E6398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/>
                          <w:ind w:left="0" w:right="0"/>
                          <w:rPr>
                            <w:rFonts w:ascii="돋움체" w:eastAsia="돋움체" w:hAnsiTheme="minorHAnsi" w:cs="돋움체"/>
                            <w:color w:val="000000"/>
                            <w:kern w:val="0"/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14" o:spid="_x0000_s1073" type="#_x0000_t202" style="position:absolute;width:21613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" strokecolor="gray [1629]">
                  <v:shadow on="t" opacity=".5" offset="6pt,6pt"/>
                  <v:textbox>
                    <w:txbxContent>
                      <w:p w14:paraId="2954106E" w14:textId="77777777" w:rsidR="00E6398F" w:rsidRPr="000F4FF0" w:rsidRDefault="00E6398F" w:rsidP="00E6398F">
                        <w:pPr>
                          <w:ind w:left="0"/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</w:pPr>
                        <w:r w:rsidRPr="00E6398F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DirectX12EnginePipline</w:t>
                        </w:r>
                        <w:r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.cpp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(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c</w:t>
                        </w:r>
                        <w:r w:rsidRPr="000F4FF0">
                          <w:rPr>
                            <w:rFonts w:asciiTheme="majorEastAsia" w:eastAsiaTheme="majorEastAsia" w:hAnsiTheme="majorEastAsia"/>
                            <w:sz w:val="20"/>
                            <w:szCs w:val="20"/>
                          </w:rPr>
                          <w:t>++</w:t>
                        </w:r>
                        <w:r w:rsidRPr="000F4FF0">
                          <w:rPr>
                            <w:rFonts w:asciiTheme="majorEastAsia" w:eastAsiaTheme="majorEastAsia" w:hAnsiTheme="majorEastAsia" w:hint="eastAsia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1521FF" w14:textId="38D7A98B" w:rsidR="00482EE3" w:rsidRDefault="00B64348" w:rsidP="004E54AF">
      <w:r>
        <w:fldChar w:fldCharType="begin"/>
      </w:r>
      <w:r>
        <w:instrText xml:space="preserve"> </w:instrText>
      </w:r>
      <w:r>
        <w:rPr>
          <w:rFonts w:hint="eastAsia"/>
        </w:rPr>
        <w:instrText>eq \o\ac(○,1)</w:instrText>
      </w:r>
      <w:r>
        <w:fldChar w:fldCharType="end"/>
      </w:r>
      <w:r>
        <w:rPr>
          <w:rFonts w:hint="eastAsia"/>
        </w:rPr>
        <w:t>그래픽스 파이프라인(</w:t>
      </w:r>
      <w:r>
        <w:t>Graphic Pipeline)</w:t>
      </w:r>
      <w:r>
        <w:br/>
      </w:r>
      <w:r w:rsidR="007E6E33">
        <w:rPr>
          <w:rFonts w:hint="eastAsia"/>
        </w:rPr>
        <w:t xml:space="preserve">마이크로 소프트의 </w:t>
      </w:r>
      <w:r w:rsidR="007E6E33">
        <w:t>DXGI</w:t>
      </w:r>
      <w:r w:rsidR="007E6E33">
        <w:rPr>
          <w:rFonts w:hint="eastAsia"/>
        </w:rPr>
        <w:t xml:space="preserve"> </w:t>
      </w:r>
      <w:r w:rsidR="000D7D30">
        <w:rPr>
          <w:rFonts w:hint="eastAsia"/>
        </w:rPr>
        <w:t>도큐먼트를</w:t>
      </w:r>
      <w:r w:rsidR="007E6E33">
        <w:rPr>
          <w:rFonts w:hint="eastAsia"/>
        </w:rPr>
        <w:t xml:space="preserve"> 보는 도중 </w:t>
      </w:r>
      <w:r w:rsidR="007E6E33">
        <w:t>‘</w:t>
      </w:r>
      <w:r w:rsidR="007E6E33">
        <w:rPr>
          <w:rFonts w:hint="eastAsia"/>
        </w:rPr>
        <w:t>맞다고 생각하던 지식</w:t>
      </w:r>
      <w:r w:rsidR="007E6E33">
        <w:t>’</w:t>
      </w:r>
      <w:r w:rsidR="000D7D30">
        <w:rPr>
          <w:rFonts w:hint="eastAsia"/>
        </w:rPr>
        <w:t xml:space="preserve">인 </w:t>
      </w:r>
      <w:r w:rsidR="000D7D30">
        <w:rPr>
          <w:rFonts w:hint="eastAsia"/>
        </w:rPr>
        <w:t>학부에서 배운 그래픽스 이론,</w:t>
      </w:r>
      <w:r w:rsidR="000D7D30">
        <w:t xml:space="preserve"> </w:t>
      </w:r>
      <w:r w:rsidR="000D7D30">
        <w:rPr>
          <w:rFonts w:hint="eastAsia"/>
        </w:rPr>
        <w:t>전공 책,</w:t>
      </w:r>
      <w:r w:rsidR="000D7D30">
        <w:t xml:space="preserve"> </w:t>
      </w:r>
      <w:r w:rsidR="000D7D30">
        <w:rPr>
          <w:rFonts w:hint="eastAsia"/>
        </w:rPr>
        <w:t>구글링</w:t>
      </w:r>
      <w:r w:rsidR="000D7D30">
        <w:rPr>
          <w:rFonts w:hint="eastAsia"/>
        </w:rPr>
        <w:t>등이 틀</w:t>
      </w:r>
      <w:r w:rsidR="00482EE3">
        <w:rPr>
          <w:rFonts w:hint="eastAsia"/>
        </w:rPr>
        <w:t>렸</w:t>
      </w:r>
      <w:r w:rsidR="007E6E33">
        <w:rPr>
          <w:rFonts w:hint="eastAsia"/>
        </w:rPr>
        <w:t>다는 것을 깨달았습니다.</w:t>
      </w:r>
      <w:r w:rsidR="000D7D30">
        <w:t xml:space="preserve"> </w:t>
      </w:r>
      <w:r w:rsidR="000D7D30">
        <w:rPr>
          <w:rFonts w:hint="eastAsia"/>
        </w:rPr>
        <w:t>이로 인해 아직도 부족하다는 것을 깨달았습니다.</w:t>
      </w:r>
    </w:p>
    <w:p w14:paraId="6F6BE94E" w14:textId="77777777" w:rsidR="002772DC" w:rsidRDefault="00D332A5" w:rsidP="002772DC">
      <w:r>
        <w:rPr>
          <w:noProof/>
        </w:rPr>
        <w:drawing>
          <wp:inline distT="0" distB="0" distL="0" distR="0" wp14:anchorId="096AC5F1" wp14:editId="16B7B231">
            <wp:extent cx="4732317" cy="2886429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98" cy="290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FB0C4" w14:textId="1CE71591" w:rsidR="00D332A5" w:rsidRDefault="000D7D30" w:rsidP="002772DC">
      <w:r>
        <w:t>DirectX</w:t>
      </w:r>
      <w:r>
        <w:rPr>
          <w:rFonts w:hint="eastAsia"/>
        </w:rPr>
        <w:t>9에서는 셰이더를 사용하려면 특별하게 셰이더를 인식하는 코드를 짜야 했습니다.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DirectX10 </w:t>
      </w:r>
      <w:r>
        <w:rPr>
          <w:rFonts w:hint="eastAsia"/>
        </w:rPr>
        <w:t>부터는 셰이더 중심</w:t>
      </w:r>
      <w:r>
        <w:t xml:space="preserve"> </w:t>
      </w:r>
      <w:r>
        <w:rPr>
          <w:rFonts w:hint="eastAsia"/>
        </w:rPr>
        <w:t>파이프라인이 되면서 D</w:t>
      </w:r>
      <w:r>
        <w:t>irectX12</w:t>
      </w:r>
      <w:r w:rsidR="00A412D9">
        <w:rPr>
          <w:rFonts w:hint="eastAsia"/>
        </w:rPr>
        <w:t xml:space="preserve">에서는 </w:t>
      </w:r>
      <w:r w:rsidR="00200D7C">
        <w:rPr>
          <w:rFonts w:hint="eastAsia"/>
        </w:rPr>
        <w:t>P</w:t>
      </w:r>
      <w:r w:rsidR="00200D7C">
        <w:t>SO(</w:t>
      </w:r>
      <w:r w:rsidR="00200D7C">
        <w:rPr>
          <w:rFonts w:hint="eastAsia"/>
        </w:rPr>
        <w:t>파이프라인 상태 객체)가 도입되어서 셰이더의 구성요소를 상태를 저장하고 레지스터에 복사하게 됩니다.</w:t>
      </w:r>
      <w:r w:rsidR="00200D7C">
        <w:t xml:space="preserve"> </w:t>
      </w:r>
      <w:r w:rsidR="00200D7C">
        <w:rPr>
          <w:rFonts w:hint="eastAsia"/>
        </w:rPr>
        <w:t xml:space="preserve">이는 </w:t>
      </w:r>
      <w:r w:rsidR="00320ECF">
        <w:rPr>
          <w:rFonts w:hint="eastAsia"/>
        </w:rPr>
        <w:t>D</w:t>
      </w:r>
      <w:r w:rsidR="00320ECF">
        <w:t>irectX11의</w:t>
      </w:r>
      <w:r w:rsidR="00320ECF">
        <w:rPr>
          <w:rFonts w:hint="eastAsia"/>
        </w:rPr>
        <w:t xml:space="preserve"> 다른 입력을 처리하기 위해</w:t>
      </w:r>
      <w:r w:rsidR="00320ECF">
        <w:t xml:space="preserve"> </w:t>
      </w:r>
      <w:r w:rsidR="00320ECF">
        <w:rPr>
          <w:rFonts w:hint="eastAsia"/>
        </w:rPr>
        <w:t>셰이더 가져오기(</w:t>
      </w:r>
      <w:r w:rsidR="00320EC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fetch shader</w:t>
      </w:r>
      <w:r w:rsidR="00320ECF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) </w:t>
      </w:r>
      <w:r w:rsidR="00320ECF">
        <w:rPr>
          <w:rFonts w:hint="eastAsia"/>
        </w:rPr>
        <w:t>더 이상 사용하지 않는다는 점입니다.</w:t>
      </w:r>
      <w:r w:rsidR="00320ECF">
        <w:t xml:space="preserve"> </w:t>
      </w:r>
      <w:r w:rsidR="00320ECF">
        <w:rPr>
          <w:rFonts w:hint="eastAsia"/>
        </w:rPr>
        <w:t>D</w:t>
      </w:r>
      <w:r w:rsidR="00320ECF">
        <w:t>irectX12</w:t>
      </w:r>
      <w:r w:rsidR="00320ECF">
        <w:rPr>
          <w:rFonts w:hint="eastAsia"/>
        </w:rPr>
        <w:t>는 바인딩 없는 리소스에 대한 엑세스</w:t>
      </w:r>
      <w:r w:rsidR="00BB4DB3">
        <w:rPr>
          <w:rFonts w:hint="eastAsia"/>
        </w:rPr>
        <w:t>를 제공하고 이는 효율적으로 오버헤드를 감소시키기 때문입니다.</w:t>
      </w:r>
    </w:p>
    <w:p w14:paraId="683314B2" w14:textId="77777777" w:rsidR="00BB4DB3" w:rsidRDefault="00BB4DB3" w:rsidP="002772DC">
      <w:pPr>
        <w:rPr>
          <w:rFonts w:hint="eastAsia"/>
        </w:rPr>
      </w:pPr>
    </w:p>
    <w:p w14:paraId="7AF8F8EF" w14:textId="5EB3463A" w:rsidR="00382665" w:rsidRDefault="00BB4DB3" w:rsidP="00FC11C9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\o\ac(○,2)</w:instrText>
      </w:r>
      <w:r>
        <w:fldChar w:fldCharType="end"/>
      </w:r>
      <w:r w:rsidR="00382665">
        <w:t>3</w:t>
      </w:r>
      <w:r w:rsidR="00382665">
        <w:rPr>
          <w:rFonts w:hint="eastAsia"/>
        </w:rPr>
        <w:t>D</w:t>
      </w:r>
      <w:r w:rsidR="00382665">
        <w:t xml:space="preserve"> viewing Pipeline</w:t>
      </w:r>
    </w:p>
    <w:p w14:paraId="1E9A04D3" w14:textId="584BE9B6" w:rsidR="00FC11C9" w:rsidRDefault="00FC11C9" w:rsidP="00FC11C9">
      <w:r>
        <w:rPr>
          <w:rFonts w:hint="eastAsia"/>
        </w:rPr>
        <w:t>그래픽스 이론</w:t>
      </w:r>
      <w:r>
        <w:t xml:space="preserve"> </w:t>
      </w:r>
      <w:r>
        <w:rPr>
          <w:rFonts w:hint="eastAsia"/>
        </w:rPr>
        <w:t>수업,</w:t>
      </w:r>
      <w:r>
        <w:t xml:space="preserve"> </w:t>
      </w:r>
      <w:r>
        <w:rPr>
          <w:rFonts w:hint="eastAsia"/>
        </w:rPr>
        <w:t>전공 책</w:t>
      </w:r>
      <w:r>
        <w:t xml:space="preserve">, </w:t>
      </w:r>
      <w:r>
        <w:rPr>
          <w:rFonts w:hint="eastAsia"/>
        </w:rPr>
        <w:t xml:space="preserve">특정 사이트에서 전부 그래픽스 파이프 라인으로 소개해서 잘못 알았던 </w:t>
      </w:r>
      <w:r>
        <w:t xml:space="preserve">3d </w:t>
      </w:r>
      <w:r>
        <w:rPr>
          <w:rFonts w:hint="eastAsia"/>
        </w:rPr>
        <w:t>뷰잉 파이프 라인입니다.</w:t>
      </w:r>
    </w:p>
    <w:p w14:paraId="7351E0FA" w14:textId="008271DA" w:rsidR="00FC11C9" w:rsidRDefault="00266034" w:rsidP="00FC11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6E0BE8" wp14:editId="4562F5F4">
            <wp:extent cx="5729605" cy="2333625"/>
            <wp:effectExtent l="0" t="0" r="4445" b="9525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ED967" w14:textId="12B778E4" w:rsidR="00BB4DB3" w:rsidRDefault="00266034" w:rsidP="004E54AF">
      <w:pPr>
        <w:rPr>
          <w:rFonts w:hint="eastAsia"/>
        </w:rPr>
      </w:pPr>
      <w:r>
        <w:rPr>
          <w:rFonts w:hint="eastAsia"/>
        </w:rPr>
        <w:t>3d</w:t>
      </w:r>
      <w:r>
        <w:t xml:space="preserve"> </w:t>
      </w:r>
      <w:r>
        <w:rPr>
          <w:rFonts w:hint="eastAsia"/>
        </w:rPr>
        <w:t xml:space="preserve">모델이 모니터로 출력하는 과정으로서 졸업과제에 이 파이프라인을 이용하여 적용하였습니다. </w:t>
      </w:r>
    </w:p>
    <w:p w14:paraId="47FA9FD8" w14:textId="77777777" w:rsidR="00BB4DB3" w:rsidRPr="00A412D9" w:rsidRDefault="00BB4DB3" w:rsidP="004E54AF">
      <w:pPr>
        <w:rPr>
          <w:rFonts w:hint="eastAsia"/>
        </w:rPr>
      </w:pPr>
    </w:p>
    <w:p w14:paraId="0FDBDFD4" w14:textId="2D588A12" w:rsidR="00FC719C" w:rsidRDefault="00D332A5" w:rsidP="004E54AF">
      <w:r w:rsidRPr="00D332A5">
        <w:drawing>
          <wp:inline distT="0" distB="0" distL="0" distR="0" wp14:anchorId="334093FB" wp14:editId="278ED39A">
            <wp:extent cx="3912551" cy="2161309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177" cy="21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A730" w14:textId="77777777" w:rsidR="00D332A5" w:rsidRPr="00743108" w:rsidRDefault="00D332A5" w:rsidP="004E54AF">
      <w:pPr>
        <w:rPr>
          <w:rFonts w:hint="eastAsia"/>
        </w:rPr>
      </w:pPr>
    </w:p>
    <w:sectPr w:rsidR="00D332A5" w:rsidRPr="00743108" w:rsidSect="009019C3">
      <w:headerReference w:type="default" r:id="rId16"/>
      <w:footerReference w:type="default" r:id="rId17"/>
      <w:headerReference w:type="first" r:id="rId18"/>
      <w:endnotePr>
        <w:numFmt w:val="decimalFullWidth"/>
      </w:endnotePr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C634" w14:textId="77777777" w:rsidR="000D3379" w:rsidRDefault="000D3379">
      <w:r>
        <w:separator/>
      </w:r>
    </w:p>
    <w:p w14:paraId="5AAF9786" w14:textId="77777777" w:rsidR="000D3379" w:rsidRDefault="000D3379"/>
  </w:endnote>
  <w:endnote w:type="continuationSeparator" w:id="0">
    <w:p w14:paraId="5B2249B3" w14:textId="77777777" w:rsidR="000D3379" w:rsidRDefault="000D3379">
      <w:r>
        <w:continuationSeparator/>
      </w:r>
    </w:p>
    <w:p w14:paraId="4D723E3B" w14:textId="77777777" w:rsidR="000D3379" w:rsidRDefault="000D33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54"/>
      <w:gridCol w:w="6318"/>
      <w:gridCol w:w="1354"/>
    </w:tblGrid>
    <w:tr w:rsidR="00907CBB" w:rsidRPr="00A86C4E" w14:paraId="56D58375" w14:textId="77777777" w:rsidTr="00B87079">
      <w:tc>
        <w:tcPr>
          <w:tcW w:w="750" w:type="pct"/>
        </w:tcPr>
        <w:p w14:paraId="65D4A7F7" w14:textId="3FF0679E" w:rsidR="009A745D" w:rsidRPr="00A86C4E" w:rsidRDefault="00AB3A39" w:rsidP="009A745D">
          <w:pPr>
            <w:pStyle w:val="ac"/>
          </w:pPr>
          <w:r>
            <w:t>2022.0</w:t>
          </w:r>
          <w:r w:rsidR="00494B8A">
            <w:t>9.</w:t>
          </w:r>
          <w:r w:rsidR="009A745D">
            <w:t>15</w:t>
          </w:r>
        </w:p>
      </w:tc>
      <w:tc>
        <w:tcPr>
          <w:tcW w:w="3500" w:type="pct"/>
        </w:tcPr>
        <w:p w14:paraId="2A3CA2A5" w14:textId="53EB3251" w:rsidR="00907CBB" w:rsidRPr="00A86C4E" w:rsidRDefault="00907CBB" w:rsidP="00B87079">
          <w:pPr>
            <w:pStyle w:val="ac"/>
            <w:jc w:val="center"/>
          </w:pPr>
        </w:p>
      </w:tc>
      <w:tc>
        <w:tcPr>
          <w:tcW w:w="750" w:type="pct"/>
        </w:tcPr>
        <w:p w14:paraId="73386DB4" w14:textId="77777777" w:rsidR="00907CBB" w:rsidRPr="00A86C4E" w:rsidRDefault="00107CB6">
          <w:pPr>
            <w:pStyle w:val="ac"/>
            <w:jc w:val="right"/>
          </w:pPr>
          <w:r w:rsidRPr="00A86C4E">
            <w:rPr>
              <w:lang w:val="ko-KR" w:bidi="ko-KR"/>
            </w:rPr>
            <w:fldChar w:fldCharType="begin"/>
          </w:r>
          <w:r w:rsidRPr="00A86C4E">
            <w:rPr>
              <w:lang w:val="ko-KR" w:bidi="ko-KR"/>
            </w:rPr>
            <w:instrText xml:space="preserve"> PAGE  \* Arabic </w:instrText>
          </w:r>
          <w:r w:rsidRPr="00A86C4E">
            <w:rPr>
              <w:lang w:val="ko-KR" w:bidi="ko-KR"/>
            </w:rPr>
            <w:fldChar w:fldCharType="separate"/>
          </w:r>
          <w:r w:rsidR="00450723" w:rsidRPr="00A86C4E">
            <w:rPr>
              <w:noProof/>
              <w:lang w:val="ko-KR" w:bidi="ko-KR"/>
            </w:rPr>
            <w:t>3</w:t>
          </w:r>
          <w:r w:rsidRPr="00A86C4E">
            <w:rPr>
              <w:lang w:val="ko-KR" w:bidi="ko-KR"/>
            </w:rPr>
            <w:fldChar w:fldCharType="end"/>
          </w:r>
        </w:p>
      </w:tc>
    </w:tr>
  </w:tbl>
  <w:p w14:paraId="5820FD17" w14:textId="77777777" w:rsidR="00907CBB" w:rsidRPr="00A86C4E" w:rsidRDefault="00907CB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07AA" w14:textId="77777777" w:rsidR="000D3379" w:rsidRDefault="000D3379">
      <w:r>
        <w:separator/>
      </w:r>
    </w:p>
    <w:p w14:paraId="348606AF" w14:textId="77777777" w:rsidR="000D3379" w:rsidRDefault="000D3379"/>
  </w:footnote>
  <w:footnote w:type="continuationSeparator" w:id="0">
    <w:p w14:paraId="6E9B533F" w14:textId="77777777" w:rsidR="000D3379" w:rsidRDefault="000D3379">
      <w:r>
        <w:continuationSeparator/>
      </w:r>
    </w:p>
    <w:p w14:paraId="57D58CD9" w14:textId="77777777" w:rsidR="000D3379" w:rsidRDefault="000D337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6F530" w14:textId="731F4FD7" w:rsidR="00907CBB" w:rsidRPr="00A86C4E" w:rsidRDefault="00707476">
    <w:pPr>
      <w:pStyle w:val="ab"/>
    </w:pPr>
    <w:r>
      <w:rPr>
        <w:rFonts w:hint="eastAsia"/>
      </w:rPr>
      <w:t>D</w:t>
    </w:r>
    <w:r>
      <w:t>irectX12MiniEngine</w:t>
    </w:r>
    <w:r w:rsidR="001E4EBC">
      <w:t xml:space="preserve"> </w:t>
    </w:r>
    <w:r w:rsidR="008B4592">
      <w:t>Portfolio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6F981" w14:textId="2D5A5B8B" w:rsidR="00736E05" w:rsidRDefault="00404B8A">
    <w:pPr>
      <w:pStyle w:val="ab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85AC52F" wp14:editId="76D03A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19075" cy="9719310"/>
              <wp:effectExtent l="0" t="0" r="0" b="0"/>
              <wp:wrapNone/>
              <wp:docPr id="2" name="그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9075" cy="9719310"/>
                        <a:chOff x="0" y="0"/>
                        <a:chExt cx="228600" cy="9144000"/>
                      </a:xfrm>
                    </wpg:grpSpPr>
                    <wps:wsp>
                      <wps:cNvPr id="3" name="직사각형 3" descr="장식 사이드바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직사각형 5" descr="장식 사이드바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2C34962C" id="그룹 2" o:spid="_x0000_s1026" style="position:absolute;left:0;text-align:left;margin-left:27.75pt;margin-top:36pt;width:17.25pt;height:765.3pt;z-index:-251658240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">
              <v:rect id="직사각형 3" o:spid="_x0000_s1027" alt="장식 사이드바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" fillcolor="#c830cc [3205]" stroked="f" strokeweight="1pt"/>
              <v:rect id="직사각형 5" o:spid="_x0000_s1028" alt="장식 사이드바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" fillcolor="#e32d91 [3204]" stroked="f" strokeweight="1pt"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A4114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FC3D4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4DD3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4CD19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A27BB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9960ED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A8E30E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6619A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84B13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895C72"/>
    <w:multiLevelType w:val="hybridMultilevel"/>
    <w:tmpl w:val="62C229C4"/>
    <w:lvl w:ilvl="0" w:tplc="0364822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1" w15:restartNumberingAfterBreak="0">
    <w:nsid w:val="0A562C4F"/>
    <w:multiLevelType w:val="hybridMultilevel"/>
    <w:tmpl w:val="A3CEB4D6"/>
    <w:lvl w:ilvl="0" w:tplc="D778B782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2" w15:restartNumberingAfterBreak="0">
    <w:nsid w:val="10966AF4"/>
    <w:multiLevelType w:val="hybridMultilevel"/>
    <w:tmpl w:val="B42A255E"/>
    <w:lvl w:ilvl="0" w:tplc="4C98C1C8">
      <w:start w:val="1"/>
      <w:numFmt w:val="decimal"/>
      <w:lvlText w:val="%1)"/>
      <w:lvlJc w:val="left"/>
      <w:pPr>
        <w:ind w:left="643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13" w15:restartNumberingAfterBreak="0">
    <w:nsid w:val="1AE5074E"/>
    <w:multiLevelType w:val="hybridMultilevel"/>
    <w:tmpl w:val="50F0742E"/>
    <w:lvl w:ilvl="0" w:tplc="BC626EA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4" w15:restartNumberingAfterBreak="0">
    <w:nsid w:val="1B5244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F1E66BA"/>
    <w:multiLevelType w:val="hybridMultilevel"/>
    <w:tmpl w:val="70F62C9E"/>
    <w:lvl w:ilvl="0" w:tplc="17CAF3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2A8404F"/>
    <w:multiLevelType w:val="hybridMultilevel"/>
    <w:tmpl w:val="D224680C"/>
    <w:lvl w:ilvl="0" w:tplc="C1080BC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7" w15:restartNumberingAfterBreak="0">
    <w:nsid w:val="23F357C8"/>
    <w:multiLevelType w:val="hybridMultilevel"/>
    <w:tmpl w:val="05E20988"/>
    <w:lvl w:ilvl="0" w:tplc="8194A936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8" w15:restartNumberingAfterBreak="0">
    <w:nsid w:val="249236BE"/>
    <w:multiLevelType w:val="hybridMultilevel"/>
    <w:tmpl w:val="5F76AF66"/>
    <w:lvl w:ilvl="0" w:tplc="0BD8E290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9" w15:restartNumberingAfterBreak="0">
    <w:nsid w:val="256D6D20"/>
    <w:multiLevelType w:val="hybridMultilevel"/>
    <w:tmpl w:val="B4DE4594"/>
    <w:lvl w:ilvl="0" w:tplc="A8B0EC6A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8931F5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B8054EE"/>
    <w:multiLevelType w:val="hybridMultilevel"/>
    <w:tmpl w:val="DB2248E0"/>
    <w:lvl w:ilvl="0" w:tplc="137E1B0E">
      <w:start w:val="1"/>
      <w:numFmt w:val="decimal"/>
      <w:lvlText w:val="%1."/>
      <w:lvlJc w:val="left"/>
      <w:pPr>
        <w:ind w:left="432" w:hanging="360"/>
      </w:pPr>
      <w:rPr>
        <w:rFonts w:ascii="맑은 고딕" w:eastAsia="맑은 고딕" w:hAnsi="맑은 고딕" w:cstheme="minorBidi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2" w15:restartNumberingAfterBreak="0">
    <w:nsid w:val="3D314523"/>
    <w:multiLevelType w:val="hybridMultilevel"/>
    <w:tmpl w:val="407409DA"/>
    <w:lvl w:ilvl="0" w:tplc="6A7806D4"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3" w15:restartNumberingAfterBreak="0">
    <w:nsid w:val="3FFA11D9"/>
    <w:multiLevelType w:val="hybridMultilevel"/>
    <w:tmpl w:val="28FCA18A"/>
    <w:lvl w:ilvl="0" w:tplc="E3642484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24" w15:restartNumberingAfterBreak="0">
    <w:nsid w:val="439F7231"/>
    <w:multiLevelType w:val="hybridMultilevel"/>
    <w:tmpl w:val="56C2BE46"/>
    <w:lvl w:ilvl="0" w:tplc="7BEC7296">
      <w:start w:val="1"/>
      <w:numFmt w:val="upperLetter"/>
      <w:lvlText w:val="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25" w15:restartNumberingAfterBreak="0">
    <w:nsid w:val="57FF2615"/>
    <w:multiLevelType w:val="hybridMultilevel"/>
    <w:tmpl w:val="508CA3BE"/>
    <w:lvl w:ilvl="0" w:tplc="5BEA93C4">
      <w:start w:val="2"/>
      <w:numFmt w:val="bullet"/>
      <w:lvlText w:val="※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6" w15:restartNumberingAfterBreak="0">
    <w:nsid w:val="62E825FC"/>
    <w:multiLevelType w:val="hybridMultilevel"/>
    <w:tmpl w:val="E34A4B48"/>
    <w:lvl w:ilvl="0" w:tplc="C5FE2154">
      <w:start w:val="2022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27" w15:restartNumberingAfterBreak="0">
    <w:nsid w:val="69261954"/>
    <w:multiLevelType w:val="hybridMultilevel"/>
    <w:tmpl w:val="22D81700"/>
    <w:lvl w:ilvl="0" w:tplc="F766C7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C9F5EC6"/>
    <w:multiLevelType w:val="hybridMultilevel"/>
    <w:tmpl w:val="7B560978"/>
    <w:lvl w:ilvl="0" w:tplc="5BE01D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00A10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72D81738"/>
    <w:multiLevelType w:val="hybridMultilevel"/>
    <w:tmpl w:val="6890B254"/>
    <w:lvl w:ilvl="0" w:tplc="7A8E3F28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6A1554D"/>
    <w:multiLevelType w:val="hybridMultilevel"/>
    <w:tmpl w:val="D9A04A68"/>
    <w:lvl w:ilvl="0" w:tplc="849CBF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2353751">
    <w:abstractNumId w:val="9"/>
  </w:num>
  <w:num w:numId="2" w16cid:durableId="1864517779">
    <w:abstractNumId w:val="19"/>
  </w:num>
  <w:num w:numId="3" w16cid:durableId="1161503659">
    <w:abstractNumId w:val="7"/>
  </w:num>
  <w:num w:numId="4" w16cid:durableId="1082795329">
    <w:abstractNumId w:val="6"/>
  </w:num>
  <w:num w:numId="5" w16cid:durableId="1135875531">
    <w:abstractNumId w:val="5"/>
  </w:num>
  <w:num w:numId="6" w16cid:durableId="589697808">
    <w:abstractNumId w:val="4"/>
  </w:num>
  <w:num w:numId="7" w16cid:durableId="1932926631">
    <w:abstractNumId w:val="8"/>
  </w:num>
  <w:num w:numId="8" w16cid:durableId="2070490308">
    <w:abstractNumId w:val="3"/>
  </w:num>
  <w:num w:numId="9" w16cid:durableId="1709332074">
    <w:abstractNumId w:val="2"/>
  </w:num>
  <w:num w:numId="10" w16cid:durableId="433012848">
    <w:abstractNumId w:val="1"/>
  </w:num>
  <w:num w:numId="11" w16cid:durableId="538248997">
    <w:abstractNumId w:val="0"/>
  </w:num>
  <w:num w:numId="12" w16cid:durableId="1542984227">
    <w:abstractNumId w:val="14"/>
  </w:num>
  <w:num w:numId="13" w16cid:durableId="862551816">
    <w:abstractNumId w:val="29"/>
  </w:num>
  <w:num w:numId="14" w16cid:durableId="1778258684">
    <w:abstractNumId w:val="20"/>
  </w:num>
  <w:num w:numId="15" w16cid:durableId="1110126830">
    <w:abstractNumId w:val="26"/>
  </w:num>
  <w:num w:numId="16" w16cid:durableId="1289631229">
    <w:abstractNumId w:val="21"/>
  </w:num>
  <w:num w:numId="17" w16cid:durableId="185532576">
    <w:abstractNumId w:val="28"/>
  </w:num>
  <w:num w:numId="18" w16cid:durableId="1789204070">
    <w:abstractNumId w:val="15"/>
  </w:num>
  <w:num w:numId="19" w16cid:durableId="1884323655">
    <w:abstractNumId w:val="12"/>
  </w:num>
  <w:num w:numId="20" w16cid:durableId="1754738845">
    <w:abstractNumId w:val="24"/>
  </w:num>
  <w:num w:numId="21" w16cid:durableId="1967394123">
    <w:abstractNumId w:val="25"/>
  </w:num>
  <w:num w:numId="22" w16cid:durableId="1999376879">
    <w:abstractNumId w:val="30"/>
  </w:num>
  <w:num w:numId="23" w16cid:durableId="263267292">
    <w:abstractNumId w:val="11"/>
  </w:num>
  <w:num w:numId="24" w16cid:durableId="900336404">
    <w:abstractNumId w:val="22"/>
  </w:num>
  <w:num w:numId="25" w16cid:durableId="1249852222">
    <w:abstractNumId w:val="23"/>
  </w:num>
  <w:num w:numId="26" w16cid:durableId="1914121518">
    <w:abstractNumId w:val="18"/>
  </w:num>
  <w:num w:numId="27" w16cid:durableId="912278821">
    <w:abstractNumId w:val="13"/>
  </w:num>
  <w:num w:numId="28" w16cid:durableId="1166554714">
    <w:abstractNumId w:val="16"/>
  </w:num>
  <w:num w:numId="29" w16cid:durableId="416564081">
    <w:abstractNumId w:val="27"/>
  </w:num>
  <w:num w:numId="30" w16cid:durableId="1152334112">
    <w:abstractNumId w:val="17"/>
  </w:num>
  <w:num w:numId="31" w16cid:durableId="1137919015">
    <w:abstractNumId w:val="31"/>
  </w:num>
  <w:num w:numId="32" w16cid:durableId="438709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ttachedTemplate r:id="rId1"/>
  <w:defaultTabStop w:val="720"/>
  <w:characterSpacingControl w:val="doNotCompress"/>
  <w:hdrShapeDefaults>
    <o:shapedefaults v:ext="edit" spidmax="205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numFmt w:val="decimalFullWidth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4D"/>
    <w:rsid w:val="00000D33"/>
    <w:rsid w:val="00010396"/>
    <w:rsid w:val="000210C9"/>
    <w:rsid w:val="0002632A"/>
    <w:rsid w:val="000267C2"/>
    <w:rsid w:val="00027469"/>
    <w:rsid w:val="00036FA2"/>
    <w:rsid w:val="00043D4B"/>
    <w:rsid w:val="00044067"/>
    <w:rsid w:val="0004640E"/>
    <w:rsid w:val="000534A4"/>
    <w:rsid w:val="00057335"/>
    <w:rsid w:val="0006220B"/>
    <w:rsid w:val="00063438"/>
    <w:rsid w:val="00064728"/>
    <w:rsid w:val="00066C0F"/>
    <w:rsid w:val="00066DF8"/>
    <w:rsid w:val="00067E02"/>
    <w:rsid w:val="00070C9A"/>
    <w:rsid w:val="00072236"/>
    <w:rsid w:val="00073D1D"/>
    <w:rsid w:val="000827B1"/>
    <w:rsid w:val="000840C5"/>
    <w:rsid w:val="000A0427"/>
    <w:rsid w:val="000A0BAD"/>
    <w:rsid w:val="000A34AA"/>
    <w:rsid w:val="000B07CA"/>
    <w:rsid w:val="000B3CA5"/>
    <w:rsid w:val="000B4E29"/>
    <w:rsid w:val="000C3EAF"/>
    <w:rsid w:val="000C42C8"/>
    <w:rsid w:val="000D10E6"/>
    <w:rsid w:val="000D3379"/>
    <w:rsid w:val="000D44AA"/>
    <w:rsid w:val="000D7D30"/>
    <w:rsid w:val="000D7E2E"/>
    <w:rsid w:val="000E3AED"/>
    <w:rsid w:val="000E52AC"/>
    <w:rsid w:val="000E690D"/>
    <w:rsid w:val="000F181A"/>
    <w:rsid w:val="000F24D2"/>
    <w:rsid w:val="000F4FF0"/>
    <w:rsid w:val="000F6CE9"/>
    <w:rsid w:val="00101112"/>
    <w:rsid w:val="00107814"/>
    <w:rsid w:val="00107CB6"/>
    <w:rsid w:val="001107E2"/>
    <w:rsid w:val="00111C17"/>
    <w:rsid w:val="001126AD"/>
    <w:rsid w:val="00121435"/>
    <w:rsid w:val="0012364F"/>
    <w:rsid w:val="0012719A"/>
    <w:rsid w:val="00127DA3"/>
    <w:rsid w:val="0013333F"/>
    <w:rsid w:val="00134101"/>
    <w:rsid w:val="001518B8"/>
    <w:rsid w:val="00164604"/>
    <w:rsid w:val="00166FEE"/>
    <w:rsid w:val="00172768"/>
    <w:rsid w:val="00173A4A"/>
    <w:rsid w:val="00181245"/>
    <w:rsid w:val="0019236E"/>
    <w:rsid w:val="00193898"/>
    <w:rsid w:val="001978F2"/>
    <w:rsid w:val="001A0D4C"/>
    <w:rsid w:val="001A131D"/>
    <w:rsid w:val="001A50ED"/>
    <w:rsid w:val="001A7486"/>
    <w:rsid w:val="001B2ADE"/>
    <w:rsid w:val="001B7EAE"/>
    <w:rsid w:val="001D4F3C"/>
    <w:rsid w:val="001D6BF6"/>
    <w:rsid w:val="001E1248"/>
    <w:rsid w:val="001E4EBC"/>
    <w:rsid w:val="001F1DAD"/>
    <w:rsid w:val="00200D7C"/>
    <w:rsid w:val="00210717"/>
    <w:rsid w:val="00246677"/>
    <w:rsid w:val="00251B03"/>
    <w:rsid w:val="00266034"/>
    <w:rsid w:val="002772DC"/>
    <w:rsid w:val="0028121B"/>
    <w:rsid w:val="00281582"/>
    <w:rsid w:val="002874B3"/>
    <w:rsid w:val="00292A06"/>
    <w:rsid w:val="00297D84"/>
    <w:rsid w:val="002A1203"/>
    <w:rsid w:val="002A4A16"/>
    <w:rsid w:val="002B21AE"/>
    <w:rsid w:val="002B2DC2"/>
    <w:rsid w:val="002B6C56"/>
    <w:rsid w:val="002D03E4"/>
    <w:rsid w:val="002D0E55"/>
    <w:rsid w:val="002D1284"/>
    <w:rsid w:val="002D12AB"/>
    <w:rsid w:val="002D49FC"/>
    <w:rsid w:val="002D5E44"/>
    <w:rsid w:val="002D70AD"/>
    <w:rsid w:val="002D7194"/>
    <w:rsid w:val="002E108B"/>
    <w:rsid w:val="002E1C75"/>
    <w:rsid w:val="002E238E"/>
    <w:rsid w:val="002F30E6"/>
    <w:rsid w:val="00306AEE"/>
    <w:rsid w:val="00311EF4"/>
    <w:rsid w:val="00312DD5"/>
    <w:rsid w:val="00315A95"/>
    <w:rsid w:val="00320ECF"/>
    <w:rsid w:val="00323E33"/>
    <w:rsid w:val="00324052"/>
    <w:rsid w:val="0032559E"/>
    <w:rsid w:val="00332A5F"/>
    <w:rsid w:val="0033593E"/>
    <w:rsid w:val="00336D2B"/>
    <w:rsid w:val="00353BFC"/>
    <w:rsid w:val="003568D2"/>
    <w:rsid w:val="00356E99"/>
    <w:rsid w:val="003605DB"/>
    <w:rsid w:val="00361AB8"/>
    <w:rsid w:val="003631EC"/>
    <w:rsid w:val="00364D10"/>
    <w:rsid w:val="00366D0E"/>
    <w:rsid w:val="00382665"/>
    <w:rsid w:val="00395744"/>
    <w:rsid w:val="00395B26"/>
    <w:rsid w:val="003A3B63"/>
    <w:rsid w:val="003B0906"/>
    <w:rsid w:val="003B1123"/>
    <w:rsid w:val="003B3845"/>
    <w:rsid w:val="003B53DC"/>
    <w:rsid w:val="003C0BCF"/>
    <w:rsid w:val="003C27B9"/>
    <w:rsid w:val="003D2B9F"/>
    <w:rsid w:val="003E1827"/>
    <w:rsid w:val="003E1FEF"/>
    <w:rsid w:val="003E5666"/>
    <w:rsid w:val="003E667C"/>
    <w:rsid w:val="003F61E4"/>
    <w:rsid w:val="00404B8A"/>
    <w:rsid w:val="00411A92"/>
    <w:rsid w:val="00422412"/>
    <w:rsid w:val="004342BA"/>
    <w:rsid w:val="00443348"/>
    <w:rsid w:val="00444152"/>
    <w:rsid w:val="00450723"/>
    <w:rsid w:val="00453079"/>
    <w:rsid w:val="004534A5"/>
    <w:rsid w:val="004566FA"/>
    <w:rsid w:val="00460E40"/>
    <w:rsid w:val="00461F84"/>
    <w:rsid w:val="00470827"/>
    <w:rsid w:val="004712F4"/>
    <w:rsid w:val="00480A4B"/>
    <w:rsid w:val="004812C5"/>
    <w:rsid w:val="00482EE3"/>
    <w:rsid w:val="00492F72"/>
    <w:rsid w:val="00493DC8"/>
    <w:rsid w:val="00494B8A"/>
    <w:rsid w:val="00495232"/>
    <w:rsid w:val="004A4EC4"/>
    <w:rsid w:val="004B2B40"/>
    <w:rsid w:val="004D226E"/>
    <w:rsid w:val="004D5F69"/>
    <w:rsid w:val="004D6781"/>
    <w:rsid w:val="004E54AF"/>
    <w:rsid w:val="004F3754"/>
    <w:rsid w:val="004F7A3B"/>
    <w:rsid w:val="00502A4A"/>
    <w:rsid w:val="00503CBD"/>
    <w:rsid w:val="0051297B"/>
    <w:rsid w:val="00516259"/>
    <w:rsid w:val="0052032C"/>
    <w:rsid w:val="005212F7"/>
    <w:rsid w:val="00522A55"/>
    <w:rsid w:val="00530F4F"/>
    <w:rsid w:val="005331CA"/>
    <w:rsid w:val="00535EF0"/>
    <w:rsid w:val="00542C11"/>
    <w:rsid w:val="00546A31"/>
    <w:rsid w:val="0054707C"/>
    <w:rsid w:val="005504AE"/>
    <w:rsid w:val="00554C64"/>
    <w:rsid w:val="00572C26"/>
    <w:rsid w:val="00584476"/>
    <w:rsid w:val="00587A64"/>
    <w:rsid w:val="00595DDD"/>
    <w:rsid w:val="005A7DD7"/>
    <w:rsid w:val="005B26E1"/>
    <w:rsid w:val="005B3C66"/>
    <w:rsid w:val="005C2A35"/>
    <w:rsid w:val="005C593B"/>
    <w:rsid w:val="005C6856"/>
    <w:rsid w:val="005D695C"/>
    <w:rsid w:val="005F0A9C"/>
    <w:rsid w:val="005F23B6"/>
    <w:rsid w:val="0060212B"/>
    <w:rsid w:val="0060512B"/>
    <w:rsid w:val="00607AE4"/>
    <w:rsid w:val="00613BB1"/>
    <w:rsid w:val="00617300"/>
    <w:rsid w:val="0061796D"/>
    <w:rsid w:val="00620922"/>
    <w:rsid w:val="00625ADC"/>
    <w:rsid w:val="006314B1"/>
    <w:rsid w:val="00636783"/>
    <w:rsid w:val="006404C9"/>
    <w:rsid w:val="006448F7"/>
    <w:rsid w:val="00650EC5"/>
    <w:rsid w:val="00655AF6"/>
    <w:rsid w:val="00660B21"/>
    <w:rsid w:val="006634EA"/>
    <w:rsid w:val="00673DD5"/>
    <w:rsid w:val="006810E0"/>
    <w:rsid w:val="00683720"/>
    <w:rsid w:val="00690C4F"/>
    <w:rsid w:val="006925DC"/>
    <w:rsid w:val="00692BA6"/>
    <w:rsid w:val="006B28AF"/>
    <w:rsid w:val="006B7BD7"/>
    <w:rsid w:val="006C4901"/>
    <w:rsid w:val="006C66DD"/>
    <w:rsid w:val="006D1B84"/>
    <w:rsid w:val="006D4834"/>
    <w:rsid w:val="00707476"/>
    <w:rsid w:val="00712777"/>
    <w:rsid w:val="00714CE5"/>
    <w:rsid w:val="00716BCE"/>
    <w:rsid w:val="00727022"/>
    <w:rsid w:val="00736E05"/>
    <w:rsid w:val="007427E8"/>
    <w:rsid w:val="00743108"/>
    <w:rsid w:val="00744F25"/>
    <w:rsid w:val="00750397"/>
    <w:rsid w:val="00750B17"/>
    <w:rsid w:val="00751A5D"/>
    <w:rsid w:val="00762CBE"/>
    <w:rsid w:val="007639E0"/>
    <w:rsid w:val="00765641"/>
    <w:rsid w:val="007710D2"/>
    <w:rsid w:val="00775EBC"/>
    <w:rsid w:val="00790585"/>
    <w:rsid w:val="0079626F"/>
    <w:rsid w:val="007B0DC1"/>
    <w:rsid w:val="007B3743"/>
    <w:rsid w:val="007B7B1D"/>
    <w:rsid w:val="007C31D5"/>
    <w:rsid w:val="007C7BFF"/>
    <w:rsid w:val="007D3AA0"/>
    <w:rsid w:val="007E0C7E"/>
    <w:rsid w:val="007E336F"/>
    <w:rsid w:val="007E6E33"/>
    <w:rsid w:val="007E700B"/>
    <w:rsid w:val="007E7A9A"/>
    <w:rsid w:val="007F28B5"/>
    <w:rsid w:val="0080013F"/>
    <w:rsid w:val="0080470E"/>
    <w:rsid w:val="008076FC"/>
    <w:rsid w:val="0081471F"/>
    <w:rsid w:val="0082170F"/>
    <w:rsid w:val="00822A8D"/>
    <w:rsid w:val="00825969"/>
    <w:rsid w:val="00831731"/>
    <w:rsid w:val="00833DD1"/>
    <w:rsid w:val="00840283"/>
    <w:rsid w:val="00846954"/>
    <w:rsid w:val="00852015"/>
    <w:rsid w:val="00852FE0"/>
    <w:rsid w:val="008604C1"/>
    <w:rsid w:val="00861789"/>
    <w:rsid w:val="00864564"/>
    <w:rsid w:val="0086794D"/>
    <w:rsid w:val="00874542"/>
    <w:rsid w:val="00875405"/>
    <w:rsid w:val="0088322A"/>
    <w:rsid w:val="008859C8"/>
    <w:rsid w:val="00893BCC"/>
    <w:rsid w:val="008A6074"/>
    <w:rsid w:val="008B4592"/>
    <w:rsid w:val="008B749A"/>
    <w:rsid w:val="008E6D11"/>
    <w:rsid w:val="008F4C81"/>
    <w:rsid w:val="008F77D2"/>
    <w:rsid w:val="009019C3"/>
    <w:rsid w:val="00904E41"/>
    <w:rsid w:val="00907CBB"/>
    <w:rsid w:val="00913AE4"/>
    <w:rsid w:val="00931D7B"/>
    <w:rsid w:val="00943CCD"/>
    <w:rsid w:val="009520B8"/>
    <w:rsid w:val="00953EFE"/>
    <w:rsid w:val="00955884"/>
    <w:rsid w:val="00955C45"/>
    <w:rsid w:val="00957B3B"/>
    <w:rsid w:val="009645A1"/>
    <w:rsid w:val="00967FA3"/>
    <w:rsid w:val="009708CD"/>
    <w:rsid w:val="00976A9B"/>
    <w:rsid w:val="00985224"/>
    <w:rsid w:val="00992BAD"/>
    <w:rsid w:val="0099363D"/>
    <w:rsid w:val="0099384F"/>
    <w:rsid w:val="009947FE"/>
    <w:rsid w:val="00995543"/>
    <w:rsid w:val="009A11F8"/>
    <w:rsid w:val="009A1333"/>
    <w:rsid w:val="009A210A"/>
    <w:rsid w:val="009A32A1"/>
    <w:rsid w:val="009A6F67"/>
    <w:rsid w:val="009A745D"/>
    <w:rsid w:val="009B0FD7"/>
    <w:rsid w:val="009B44CF"/>
    <w:rsid w:val="009C2959"/>
    <w:rsid w:val="009C640C"/>
    <w:rsid w:val="009D037A"/>
    <w:rsid w:val="009D1333"/>
    <w:rsid w:val="009D1D83"/>
    <w:rsid w:val="009D5B02"/>
    <w:rsid w:val="009F7E1C"/>
    <w:rsid w:val="00A06C6C"/>
    <w:rsid w:val="00A168BC"/>
    <w:rsid w:val="00A21A49"/>
    <w:rsid w:val="00A32D81"/>
    <w:rsid w:val="00A412D9"/>
    <w:rsid w:val="00A433A1"/>
    <w:rsid w:val="00A5007C"/>
    <w:rsid w:val="00A63A86"/>
    <w:rsid w:val="00A72CC5"/>
    <w:rsid w:val="00A86C4E"/>
    <w:rsid w:val="00A917AB"/>
    <w:rsid w:val="00A94224"/>
    <w:rsid w:val="00A94B9F"/>
    <w:rsid w:val="00A95D48"/>
    <w:rsid w:val="00AA34F8"/>
    <w:rsid w:val="00AB3A39"/>
    <w:rsid w:val="00AB493B"/>
    <w:rsid w:val="00AC3ABC"/>
    <w:rsid w:val="00AE0356"/>
    <w:rsid w:val="00AE09F5"/>
    <w:rsid w:val="00AE2F77"/>
    <w:rsid w:val="00AE313C"/>
    <w:rsid w:val="00AE6306"/>
    <w:rsid w:val="00B01340"/>
    <w:rsid w:val="00B01520"/>
    <w:rsid w:val="00B04A1D"/>
    <w:rsid w:val="00B23CC7"/>
    <w:rsid w:val="00B4449F"/>
    <w:rsid w:val="00B44A83"/>
    <w:rsid w:val="00B53924"/>
    <w:rsid w:val="00B55040"/>
    <w:rsid w:val="00B55F12"/>
    <w:rsid w:val="00B6159A"/>
    <w:rsid w:val="00B638B3"/>
    <w:rsid w:val="00B64348"/>
    <w:rsid w:val="00B65B63"/>
    <w:rsid w:val="00B66C52"/>
    <w:rsid w:val="00B70F9A"/>
    <w:rsid w:val="00B7306C"/>
    <w:rsid w:val="00B73722"/>
    <w:rsid w:val="00B76DE7"/>
    <w:rsid w:val="00B80AEC"/>
    <w:rsid w:val="00B8201B"/>
    <w:rsid w:val="00B8307B"/>
    <w:rsid w:val="00B848B5"/>
    <w:rsid w:val="00B85D33"/>
    <w:rsid w:val="00B87079"/>
    <w:rsid w:val="00B92F7E"/>
    <w:rsid w:val="00B94DB8"/>
    <w:rsid w:val="00BA12B6"/>
    <w:rsid w:val="00BA5F3D"/>
    <w:rsid w:val="00BA6D37"/>
    <w:rsid w:val="00BB16EA"/>
    <w:rsid w:val="00BB4DB3"/>
    <w:rsid w:val="00BC0688"/>
    <w:rsid w:val="00BC1781"/>
    <w:rsid w:val="00BC5CC1"/>
    <w:rsid w:val="00BC6713"/>
    <w:rsid w:val="00BD3937"/>
    <w:rsid w:val="00BD71A0"/>
    <w:rsid w:val="00C036DF"/>
    <w:rsid w:val="00C0440A"/>
    <w:rsid w:val="00C121D3"/>
    <w:rsid w:val="00C35232"/>
    <w:rsid w:val="00C41938"/>
    <w:rsid w:val="00C4764D"/>
    <w:rsid w:val="00C5112A"/>
    <w:rsid w:val="00C5575A"/>
    <w:rsid w:val="00C566A1"/>
    <w:rsid w:val="00C56B3E"/>
    <w:rsid w:val="00C6170A"/>
    <w:rsid w:val="00C623D6"/>
    <w:rsid w:val="00C64B77"/>
    <w:rsid w:val="00C80C83"/>
    <w:rsid w:val="00C95738"/>
    <w:rsid w:val="00C97D9D"/>
    <w:rsid w:val="00CA75C3"/>
    <w:rsid w:val="00CB5473"/>
    <w:rsid w:val="00CC2013"/>
    <w:rsid w:val="00CD5D2B"/>
    <w:rsid w:val="00CE0BB2"/>
    <w:rsid w:val="00CE2771"/>
    <w:rsid w:val="00CE2AB1"/>
    <w:rsid w:val="00CE61F4"/>
    <w:rsid w:val="00D02210"/>
    <w:rsid w:val="00D22F2A"/>
    <w:rsid w:val="00D31007"/>
    <w:rsid w:val="00D327BC"/>
    <w:rsid w:val="00D332A5"/>
    <w:rsid w:val="00D43D52"/>
    <w:rsid w:val="00D46C87"/>
    <w:rsid w:val="00D531C2"/>
    <w:rsid w:val="00D74545"/>
    <w:rsid w:val="00D7527B"/>
    <w:rsid w:val="00D84295"/>
    <w:rsid w:val="00D84E57"/>
    <w:rsid w:val="00D911F8"/>
    <w:rsid w:val="00DA0B66"/>
    <w:rsid w:val="00DA4811"/>
    <w:rsid w:val="00DB5FB7"/>
    <w:rsid w:val="00DC094D"/>
    <w:rsid w:val="00DD0BA7"/>
    <w:rsid w:val="00DD1DC4"/>
    <w:rsid w:val="00DD6386"/>
    <w:rsid w:val="00DE2EE0"/>
    <w:rsid w:val="00DE6C2B"/>
    <w:rsid w:val="00DF38A3"/>
    <w:rsid w:val="00DF796F"/>
    <w:rsid w:val="00E05FF0"/>
    <w:rsid w:val="00E12087"/>
    <w:rsid w:val="00E14C12"/>
    <w:rsid w:val="00E219E2"/>
    <w:rsid w:val="00E24A97"/>
    <w:rsid w:val="00E279B8"/>
    <w:rsid w:val="00E47183"/>
    <w:rsid w:val="00E51174"/>
    <w:rsid w:val="00E52B33"/>
    <w:rsid w:val="00E52FC8"/>
    <w:rsid w:val="00E614F2"/>
    <w:rsid w:val="00E629F0"/>
    <w:rsid w:val="00E6398F"/>
    <w:rsid w:val="00E72BA5"/>
    <w:rsid w:val="00E74E36"/>
    <w:rsid w:val="00E756E6"/>
    <w:rsid w:val="00E75899"/>
    <w:rsid w:val="00E75E4F"/>
    <w:rsid w:val="00E77577"/>
    <w:rsid w:val="00EA05B8"/>
    <w:rsid w:val="00EA10C6"/>
    <w:rsid w:val="00EA2C3D"/>
    <w:rsid w:val="00EA734A"/>
    <w:rsid w:val="00EB203B"/>
    <w:rsid w:val="00EB340B"/>
    <w:rsid w:val="00EC65B3"/>
    <w:rsid w:val="00ED0964"/>
    <w:rsid w:val="00ED4B64"/>
    <w:rsid w:val="00ED5254"/>
    <w:rsid w:val="00EE3169"/>
    <w:rsid w:val="00EF59B2"/>
    <w:rsid w:val="00EF5A5B"/>
    <w:rsid w:val="00F01AB8"/>
    <w:rsid w:val="00F03252"/>
    <w:rsid w:val="00F06097"/>
    <w:rsid w:val="00F21956"/>
    <w:rsid w:val="00F23121"/>
    <w:rsid w:val="00F308EF"/>
    <w:rsid w:val="00F342C6"/>
    <w:rsid w:val="00F40992"/>
    <w:rsid w:val="00F45562"/>
    <w:rsid w:val="00F73435"/>
    <w:rsid w:val="00F863ED"/>
    <w:rsid w:val="00F91179"/>
    <w:rsid w:val="00FA5369"/>
    <w:rsid w:val="00FA7B4D"/>
    <w:rsid w:val="00FB001D"/>
    <w:rsid w:val="00FC11C9"/>
    <w:rsid w:val="00FC56F9"/>
    <w:rsid w:val="00FC719C"/>
    <w:rsid w:val="00FD48AC"/>
    <w:rsid w:val="00FF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vertical-relative:line;mso-width-relative:margin;mso-height-relative:margin" fillcolor="white">
      <v:fill color="white"/>
    </o:shapedefaults>
    <o:shapelayout v:ext="edit">
      <o:idmap v:ext="edit" data="2"/>
    </o:shapelayout>
  </w:shapeDefaults>
  <w:decimalSymbol w:val="."/>
  <w:listSeparator w:val=","/>
  <w14:docId w14:val="46E6B6A9"/>
  <w15:docId w15:val="{1A1B4170-FE81-4BA9-80B2-241811D6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ko-KR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A917AB"/>
    <w:pPr>
      <w:spacing w:after="120" w:line="240" w:lineRule="auto"/>
      <w:ind w:left="72" w:right="72"/>
    </w:pPr>
    <w:rPr>
      <w:rFonts w:ascii="맑은 고딕" w:eastAsia="맑은 고딕" w:hAnsi="맑은 고딕"/>
    </w:rPr>
  </w:style>
  <w:style w:type="paragraph" w:styleId="1">
    <w:name w:val="heading 1"/>
    <w:basedOn w:val="a2"/>
    <w:next w:val="a2"/>
    <w:link w:val="1Char"/>
    <w:uiPriority w:val="1"/>
    <w:qFormat/>
    <w:rsid w:val="00B70F9A"/>
    <w:pPr>
      <w:keepNext/>
      <w:keepLines/>
      <w:spacing w:after="40"/>
      <w:outlineLvl w:val="0"/>
    </w:pPr>
    <w:rPr>
      <w:rFonts w:cstheme="majorBidi"/>
      <w:caps/>
      <w:color w:val="000000" w:themeColor="text1"/>
      <w:sz w:val="28"/>
      <w:szCs w:val="28"/>
    </w:rPr>
  </w:style>
  <w:style w:type="paragraph" w:styleId="21">
    <w:name w:val="heading 2"/>
    <w:basedOn w:val="a2"/>
    <w:next w:val="a2"/>
    <w:link w:val="2Char"/>
    <w:uiPriority w:val="1"/>
    <w:qFormat/>
    <w:rsid w:val="004712F4"/>
    <w:pPr>
      <w:keepNext/>
      <w:keepLines/>
      <w:spacing w:before="120"/>
      <w:outlineLvl w:val="1"/>
    </w:pPr>
    <w:rPr>
      <w:rFonts w:cstheme="majorBidi"/>
      <w:b/>
      <w:caps/>
      <w:color w:val="000000" w:themeColor="text1"/>
      <w:sz w:val="20"/>
      <w:szCs w:val="24"/>
    </w:rPr>
  </w:style>
  <w:style w:type="paragraph" w:styleId="31">
    <w:name w:val="heading 3"/>
    <w:basedOn w:val="a2"/>
    <w:next w:val="a2"/>
    <w:link w:val="3Char"/>
    <w:uiPriority w:val="1"/>
    <w:qFormat/>
    <w:rsid w:val="00A86C4E"/>
    <w:pPr>
      <w:keepNext/>
      <w:keepLines/>
      <w:spacing w:before="120"/>
      <w:outlineLvl w:val="2"/>
    </w:pPr>
    <w:rPr>
      <w:rFonts w:cstheme="majorBidi"/>
      <w:caps/>
      <w:color w:val="18567C" w:themeColor="accent3" w:themeShade="80"/>
    </w:rPr>
  </w:style>
  <w:style w:type="paragraph" w:styleId="41">
    <w:name w:val="heading 4"/>
    <w:basedOn w:val="a2"/>
    <w:next w:val="a2"/>
    <w:link w:val="4Char"/>
    <w:uiPriority w:val="9"/>
    <w:semiHidden/>
    <w:unhideWhenUsed/>
    <w:rsid w:val="00A86C4E"/>
    <w:pPr>
      <w:keepNext/>
      <w:keepLines/>
      <w:spacing w:before="120" w:after="0"/>
      <w:outlineLvl w:val="3"/>
    </w:pPr>
    <w:rPr>
      <w:rFonts w:cstheme="majorBidi"/>
      <w:caps/>
      <w:sz w:val="24"/>
      <w:szCs w:val="24"/>
    </w:rPr>
  </w:style>
  <w:style w:type="paragraph" w:styleId="51">
    <w:name w:val="heading 5"/>
    <w:basedOn w:val="a2"/>
    <w:next w:val="a2"/>
    <w:link w:val="5Char"/>
    <w:uiPriority w:val="9"/>
    <w:semiHidden/>
    <w:unhideWhenUsed/>
    <w:qFormat/>
    <w:rsid w:val="00A86C4E"/>
    <w:pPr>
      <w:keepNext/>
      <w:keepLines/>
      <w:spacing w:before="120" w:after="0"/>
      <w:outlineLvl w:val="4"/>
    </w:pPr>
    <w:rPr>
      <w:rFonts w:cstheme="majorBidi"/>
      <w:i/>
      <w:iCs/>
      <w:caps/>
      <w:sz w:val="24"/>
      <w:szCs w:val="24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A86C4E"/>
    <w:pPr>
      <w:keepNext/>
      <w:keepLines/>
      <w:spacing w:before="120" w:after="0"/>
      <w:outlineLvl w:val="5"/>
    </w:pPr>
    <w:rPr>
      <w:rFonts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A86C4E"/>
    <w:pPr>
      <w:keepNext/>
      <w:keepLines/>
      <w:spacing w:before="120" w:after="0"/>
      <w:outlineLvl w:val="6"/>
    </w:pPr>
    <w:rPr>
      <w:rFonts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A86C4E"/>
    <w:pPr>
      <w:keepNext/>
      <w:keepLines/>
      <w:spacing w:before="120" w:after="0"/>
      <w:outlineLvl w:val="7"/>
    </w:pPr>
    <w:rPr>
      <w:rFonts w:cstheme="majorBidi"/>
      <w:b/>
      <w:bCs/>
      <w:caps/>
      <w:color w:val="595959" w:themeColor="text1" w:themeTint="A6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A86C4E"/>
    <w:pPr>
      <w:keepNext/>
      <w:keepLines/>
      <w:spacing w:before="120" w:after="0"/>
      <w:outlineLvl w:val="8"/>
    </w:pPr>
    <w:rPr>
      <w:rFonts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basedOn w:val="a3"/>
    <w:link w:val="1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28"/>
      <w:szCs w:val="28"/>
    </w:rPr>
  </w:style>
  <w:style w:type="character" w:customStyle="1" w:styleId="2Char">
    <w:name w:val="제목 2 Char"/>
    <w:basedOn w:val="a3"/>
    <w:link w:val="21"/>
    <w:uiPriority w:val="1"/>
    <w:rsid w:val="004712F4"/>
    <w:rPr>
      <w:rFonts w:ascii="맑은 고딕" w:eastAsia="맑은 고딕" w:hAnsi="맑은 고딕" w:cstheme="majorBidi"/>
      <w:b/>
      <w:caps/>
      <w:color w:val="000000" w:themeColor="text1"/>
      <w:sz w:val="20"/>
      <w:szCs w:val="24"/>
    </w:rPr>
  </w:style>
  <w:style w:type="character" w:customStyle="1" w:styleId="3Char">
    <w:name w:val="제목 3 Char"/>
    <w:basedOn w:val="a3"/>
    <w:link w:val="31"/>
    <w:uiPriority w:val="1"/>
    <w:rsid w:val="00A86C4E"/>
    <w:rPr>
      <w:rFonts w:ascii="맑은 고딕" w:eastAsia="맑은 고딕" w:hAnsi="맑은 고딕" w:cstheme="majorBidi"/>
      <w:caps/>
      <w:color w:val="18567C" w:themeColor="accent3" w:themeShade="80"/>
    </w:rPr>
  </w:style>
  <w:style w:type="character" w:customStyle="1" w:styleId="4Char">
    <w:name w:val="제목 4 Char"/>
    <w:basedOn w:val="a3"/>
    <w:link w:val="41"/>
    <w:uiPriority w:val="9"/>
    <w:semiHidden/>
    <w:rsid w:val="00A86C4E"/>
    <w:rPr>
      <w:rFonts w:ascii="맑은 고딕" w:eastAsia="맑은 고딕" w:hAnsi="맑은 고딕" w:cstheme="majorBidi"/>
      <w:caps/>
      <w:sz w:val="24"/>
      <w:szCs w:val="24"/>
    </w:rPr>
  </w:style>
  <w:style w:type="character" w:customStyle="1" w:styleId="5Char">
    <w:name w:val="제목 5 Char"/>
    <w:basedOn w:val="a3"/>
    <w:link w:val="51"/>
    <w:uiPriority w:val="9"/>
    <w:semiHidden/>
    <w:rsid w:val="00A86C4E"/>
    <w:rPr>
      <w:rFonts w:ascii="맑은 고딕" w:eastAsia="맑은 고딕" w:hAnsi="맑은 고딕" w:cstheme="majorBidi"/>
      <w:i/>
      <w:iCs/>
      <w:caps/>
      <w:sz w:val="24"/>
      <w:szCs w:val="24"/>
    </w:rPr>
  </w:style>
  <w:style w:type="character" w:customStyle="1" w:styleId="6Char">
    <w:name w:val="제목 6 Char"/>
    <w:basedOn w:val="a3"/>
    <w:link w:val="6"/>
    <w:uiPriority w:val="9"/>
    <w:semiHidden/>
    <w:rsid w:val="00A86C4E"/>
    <w:rPr>
      <w:rFonts w:ascii="맑은 고딕" w:eastAsia="맑은 고딕" w:hAnsi="맑은 고딕" w:cstheme="majorBidi"/>
      <w:b/>
      <w:bCs/>
      <w:caps/>
      <w:color w:val="262626" w:themeColor="text1" w:themeTint="D9"/>
      <w:sz w:val="20"/>
      <w:szCs w:val="20"/>
    </w:rPr>
  </w:style>
  <w:style w:type="character" w:customStyle="1" w:styleId="7Char">
    <w:name w:val="제목 7 Char"/>
    <w:basedOn w:val="a3"/>
    <w:link w:val="7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Char">
    <w:name w:val="제목 8 Char"/>
    <w:basedOn w:val="a3"/>
    <w:link w:val="8"/>
    <w:uiPriority w:val="9"/>
    <w:semiHidden/>
    <w:rsid w:val="00A86C4E"/>
    <w:rPr>
      <w:rFonts w:ascii="맑은 고딕" w:eastAsia="맑은 고딕" w:hAnsi="맑은 고딕" w:cstheme="majorBidi"/>
      <w:b/>
      <w:bCs/>
      <w:caps/>
      <w:color w:val="595959" w:themeColor="text1" w:themeTint="A6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A86C4E"/>
    <w:rPr>
      <w:rFonts w:ascii="맑은 고딕" w:eastAsia="맑은 고딕" w:hAnsi="맑은 고딕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a6">
    <w:name w:val="caption"/>
    <w:basedOn w:val="a2"/>
    <w:next w:val="a2"/>
    <w:uiPriority w:val="35"/>
    <w:unhideWhenUsed/>
    <w:qFormat/>
    <w:rsid w:val="00A86C4E"/>
    <w:rPr>
      <w:b/>
      <w:bCs/>
      <w:smallCaps/>
      <w:color w:val="595959" w:themeColor="text1" w:themeTint="A6"/>
    </w:rPr>
  </w:style>
  <w:style w:type="paragraph" w:styleId="a7">
    <w:name w:val="Title"/>
    <w:basedOn w:val="a2"/>
    <w:next w:val="a2"/>
    <w:link w:val="Char"/>
    <w:uiPriority w:val="1"/>
    <w:qFormat/>
    <w:rsid w:val="00B70F9A"/>
    <w:pPr>
      <w:spacing w:after="0"/>
      <w:jc w:val="right"/>
    </w:pPr>
    <w:rPr>
      <w:rFonts w:cstheme="majorBidi"/>
      <w:caps/>
      <w:color w:val="000000" w:themeColor="text1"/>
      <w:sz w:val="52"/>
      <w:szCs w:val="52"/>
    </w:rPr>
  </w:style>
  <w:style w:type="character" w:customStyle="1" w:styleId="Char">
    <w:name w:val="제목 Char"/>
    <w:basedOn w:val="a3"/>
    <w:link w:val="a7"/>
    <w:uiPriority w:val="1"/>
    <w:rsid w:val="00B70F9A"/>
    <w:rPr>
      <w:rFonts w:ascii="맑은 고딕" w:eastAsia="맑은 고딕" w:hAnsi="맑은 고딕" w:cstheme="majorBidi"/>
      <w:caps/>
      <w:color w:val="000000" w:themeColor="text1"/>
      <w:sz w:val="52"/>
      <w:szCs w:val="52"/>
    </w:rPr>
  </w:style>
  <w:style w:type="paragraph" w:styleId="a8">
    <w:name w:val="Subtitle"/>
    <w:basedOn w:val="a2"/>
    <w:next w:val="a2"/>
    <w:link w:val="Char0"/>
    <w:uiPriority w:val="1"/>
    <w:qFormat/>
    <w:rsid w:val="00A86C4E"/>
    <w:pPr>
      <w:jc w:val="right"/>
    </w:pPr>
    <w:rPr>
      <w:rFonts w:cstheme="majorBidi"/>
      <w:caps/>
      <w:sz w:val="28"/>
      <w:szCs w:val="28"/>
    </w:rPr>
  </w:style>
  <w:style w:type="character" w:customStyle="1" w:styleId="Char0">
    <w:name w:val="부제 Char"/>
    <w:basedOn w:val="a3"/>
    <w:link w:val="a8"/>
    <w:uiPriority w:val="1"/>
    <w:rsid w:val="00A86C4E"/>
    <w:rPr>
      <w:rFonts w:ascii="맑은 고딕" w:eastAsia="맑은 고딕" w:hAnsi="맑은 고딕" w:cstheme="majorBidi"/>
      <w:caps/>
      <w:sz w:val="28"/>
      <w:szCs w:val="28"/>
    </w:rPr>
  </w:style>
  <w:style w:type="paragraph" w:styleId="TOC">
    <w:name w:val="TOC Heading"/>
    <w:basedOn w:val="1"/>
    <w:next w:val="a2"/>
    <w:uiPriority w:val="39"/>
    <w:semiHidden/>
    <w:unhideWhenUsed/>
    <w:qFormat/>
    <w:rsid w:val="00A86C4E"/>
    <w:pPr>
      <w:outlineLvl w:val="9"/>
    </w:pPr>
  </w:style>
  <w:style w:type="table" w:styleId="a9">
    <w:name w:val="Table Grid"/>
    <w:basedOn w:val="a4"/>
    <w:uiPriority w:val="39"/>
    <w:rsid w:val="00A86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-11">
    <w:name w:val="눈금 표 3 - 강조색 1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customStyle="1" w:styleId="7-11">
    <w:name w:val="목록 표 7 색상형 - 강조색 1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-11">
    <w:name w:val="눈금 표 5 어둡게 - 강조색 1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customStyle="1" w:styleId="4-61">
    <w:name w:val="눈금 표 4 - 강조색 6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customStyle="1" w:styleId="10">
    <w:name w:val="표 눈금 밝게1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210">
    <w:name w:val="일반 표 21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2-11">
    <w:name w:val="목록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1-21">
    <w:name w:val="목록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character" w:styleId="aa">
    <w:name w:val="Placeholder Text"/>
    <w:basedOn w:val="a3"/>
    <w:uiPriority w:val="99"/>
    <w:semiHidden/>
    <w:rsid w:val="00A86C4E"/>
    <w:rPr>
      <w:rFonts w:ascii="맑은 고딕" w:eastAsia="맑은 고딕" w:hAnsi="맑은 고딕"/>
      <w:color w:val="595959" w:themeColor="text1" w:themeTint="A6"/>
    </w:rPr>
  </w:style>
  <w:style w:type="table" w:customStyle="1" w:styleId="4-11">
    <w:name w:val="눈금 표 4 - 강조색 1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customStyle="1" w:styleId="4-21">
    <w:name w:val="눈금 표 4 - 강조색 2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410">
    <w:name w:val="일반 표 41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-61">
    <w:name w:val="눈금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610">
    <w:name w:val="목록 표 1 밝게 - 강조색 6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paragraph" w:styleId="ab">
    <w:name w:val="header"/>
    <w:basedOn w:val="a2"/>
    <w:link w:val="Char1"/>
    <w:uiPriority w:val="2"/>
    <w:unhideWhenUsed/>
    <w:rsid w:val="00A86C4E"/>
    <w:pPr>
      <w:spacing w:after="0"/>
      <w:jc w:val="right"/>
    </w:pPr>
  </w:style>
  <w:style w:type="character" w:customStyle="1" w:styleId="Char1">
    <w:name w:val="머리글 Char"/>
    <w:basedOn w:val="a3"/>
    <w:link w:val="ab"/>
    <w:uiPriority w:val="2"/>
    <w:rsid w:val="00A86C4E"/>
    <w:rPr>
      <w:rFonts w:ascii="맑은 고딕" w:eastAsia="맑은 고딕" w:hAnsi="맑은 고딕"/>
    </w:rPr>
  </w:style>
  <w:style w:type="paragraph" w:styleId="ac">
    <w:name w:val="footer"/>
    <w:basedOn w:val="a2"/>
    <w:link w:val="Char2"/>
    <w:uiPriority w:val="2"/>
    <w:unhideWhenUsed/>
    <w:rsid w:val="00A86C4E"/>
    <w:pPr>
      <w:spacing w:after="0"/>
    </w:pPr>
  </w:style>
  <w:style w:type="character" w:customStyle="1" w:styleId="Char2">
    <w:name w:val="바닥글 Char"/>
    <w:basedOn w:val="a3"/>
    <w:link w:val="ac"/>
    <w:uiPriority w:val="2"/>
    <w:rsid w:val="00A86C4E"/>
    <w:rPr>
      <w:rFonts w:ascii="맑은 고딕" w:eastAsia="맑은 고딕" w:hAnsi="맑은 고딕"/>
    </w:rPr>
  </w:style>
  <w:style w:type="table" w:customStyle="1" w:styleId="ad">
    <w:name w:val="테두리 없음"/>
    <w:basedOn w:val="a4"/>
    <w:uiPriority w:val="99"/>
    <w:rsid w:val="00A86C4E"/>
    <w:pPr>
      <w:spacing w:after="0" w:line="240" w:lineRule="auto"/>
    </w:pPr>
    <w:tblPr/>
  </w:style>
  <w:style w:type="table" w:customStyle="1" w:styleId="1-11">
    <w:name w:val="눈금 표 1 밝게 - 강조색 11"/>
    <w:aliases w:val="Sample questionnaires table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insideH w:val="single" w:sz="4" w:space="0" w:color="E32D91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32D91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customStyle="1" w:styleId="2-110">
    <w:name w:val="눈금 표 2 - 강조색 1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paragraph" w:customStyle="1" w:styleId="ae">
    <w:name w:val="로고"/>
    <w:basedOn w:val="a2"/>
    <w:uiPriority w:val="1"/>
    <w:qFormat/>
    <w:rsid w:val="00A86C4E"/>
    <w:pPr>
      <w:spacing w:before="5160" w:after="1440" w:line="720" w:lineRule="auto"/>
      <w:jc w:val="right"/>
    </w:pPr>
    <w:rPr>
      <w:noProof/>
      <w:color w:val="33333C" w:themeColor="text2" w:themeShade="BF"/>
      <w:sz w:val="52"/>
      <w:szCs w:val="52"/>
    </w:rPr>
  </w:style>
  <w:style w:type="paragraph" w:styleId="z-">
    <w:name w:val="HTML Top of Form"/>
    <w:basedOn w:val="a2"/>
    <w:next w:val="a2"/>
    <w:link w:val="z-Char"/>
    <w:hidden/>
    <w:uiPriority w:val="99"/>
    <w:semiHidden/>
    <w:unhideWhenUsed/>
    <w:rsid w:val="00A86C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위 Char"/>
    <w:basedOn w:val="a3"/>
    <w:link w:val="z-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styleId="z-0">
    <w:name w:val="HTML Bottom of Form"/>
    <w:basedOn w:val="a2"/>
    <w:next w:val="a2"/>
    <w:link w:val="z-Char0"/>
    <w:hidden/>
    <w:uiPriority w:val="99"/>
    <w:semiHidden/>
    <w:unhideWhenUsed/>
    <w:rsid w:val="00A86C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0">
    <w:name w:val="z-양식의 맨 아래 Char"/>
    <w:basedOn w:val="a3"/>
    <w:link w:val="z-0"/>
    <w:uiPriority w:val="99"/>
    <w:semiHidden/>
    <w:rsid w:val="00A86C4E"/>
    <w:rPr>
      <w:rFonts w:ascii="Arial" w:eastAsia="맑은 고딕" w:hAnsi="Arial" w:cs="Arial"/>
      <w:vanish/>
      <w:sz w:val="16"/>
      <w:szCs w:val="16"/>
    </w:rPr>
  </w:style>
  <w:style w:type="paragraph" w:customStyle="1" w:styleId="af">
    <w:name w:val="연락처 정보"/>
    <w:basedOn w:val="a2"/>
    <w:uiPriority w:val="1"/>
    <w:qFormat/>
    <w:rsid w:val="00A86C4E"/>
    <w:pPr>
      <w:spacing w:after="0"/>
      <w:jc w:val="right"/>
    </w:pPr>
    <w:rPr>
      <w:caps/>
    </w:rPr>
  </w:style>
  <w:style w:type="table" w:customStyle="1" w:styleId="3-31">
    <w:name w:val="눈금 표 3 - 강조색 3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customStyle="1" w:styleId="5-31">
    <w:name w:val="눈금 표 5 어둡게 - 강조색 3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customStyle="1" w:styleId="1-31">
    <w:name w:val="눈금 표 1 밝게 - 강조색 3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Strong"/>
    <w:basedOn w:val="a3"/>
    <w:uiPriority w:val="1"/>
    <w:qFormat/>
    <w:rsid w:val="00A86C4E"/>
    <w:rPr>
      <w:rFonts w:ascii="맑은 고딕" w:eastAsia="맑은 고딕" w:hAnsi="맑은 고딕"/>
      <w:b/>
      <w:bCs/>
    </w:rPr>
  </w:style>
  <w:style w:type="paragraph" w:customStyle="1" w:styleId="af1">
    <w:name w:val="표 텍스트"/>
    <w:basedOn w:val="a2"/>
    <w:uiPriority w:val="1"/>
    <w:qFormat/>
    <w:rsid w:val="00A86C4E"/>
    <w:pPr>
      <w:spacing w:before="120" w:after="0"/>
    </w:pPr>
  </w:style>
  <w:style w:type="table" w:customStyle="1" w:styleId="6-21">
    <w:name w:val="목록 표 6 색상형 - 강조색 21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customStyle="1" w:styleId="1-210">
    <w:name w:val="눈금 표 1 밝게 - 강조색 2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0">
    <w:name w:val="List Bullet"/>
    <w:basedOn w:val="a2"/>
    <w:uiPriority w:val="1"/>
    <w:unhideWhenUsed/>
    <w:rsid w:val="00A86C4E"/>
    <w:pPr>
      <w:numPr>
        <w:numId w:val="2"/>
      </w:numPr>
    </w:pPr>
  </w:style>
  <w:style w:type="paragraph" w:customStyle="1" w:styleId="af2">
    <w:name w:val="이미지"/>
    <w:basedOn w:val="a2"/>
    <w:qFormat/>
    <w:rsid w:val="00A86C4E"/>
    <w:pPr>
      <w:spacing w:before="5760" w:after="0" w:line="720" w:lineRule="auto"/>
      <w:jc w:val="right"/>
    </w:pPr>
  </w:style>
  <w:style w:type="character" w:styleId="af3">
    <w:name w:val="Intense Emphasis"/>
    <w:basedOn w:val="a3"/>
    <w:uiPriority w:val="21"/>
    <w:semiHidden/>
    <w:unhideWhenUsed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paragraph" w:styleId="af4">
    <w:name w:val="Intense Quote"/>
    <w:basedOn w:val="a2"/>
    <w:next w:val="a2"/>
    <w:link w:val="Char3"/>
    <w:uiPriority w:val="30"/>
    <w:semiHidden/>
    <w:unhideWhenUsed/>
    <w:rsid w:val="00A86C4E"/>
    <w:pPr>
      <w:pBdr>
        <w:top w:val="single" w:sz="4" w:space="10" w:color="E32D91" w:themeColor="accent1"/>
        <w:bottom w:val="single" w:sz="4" w:space="10" w:color="E32D91" w:themeColor="accent1"/>
      </w:pBdr>
      <w:spacing w:before="360" w:after="360"/>
      <w:ind w:left="864" w:right="864"/>
      <w:jc w:val="center"/>
    </w:pPr>
    <w:rPr>
      <w:i/>
      <w:iCs/>
      <w:color w:val="781049" w:themeColor="accent1" w:themeShade="80"/>
    </w:rPr>
  </w:style>
  <w:style w:type="character" w:customStyle="1" w:styleId="Char3">
    <w:name w:val="강한 인용 Char"/>
    <w:basedOn w:val="a3"/>
    <w:link w:val="af4"/>
    <w:uiPriority w:val="30"/>
    <w:semiHidden/>
    <w:rsid w:val="00A86C4E"/>
    <w:rPr>
      <w:rFonts w:ascii="맑은 고딕" w:eastAsia="맑은 고딕" w:hAnsi="맑은 고딕"/>
      <w:i/>
      <w:iCs/>
      <w:color w:val="781049" w:themeColor="accent1" w:themeShade="80"/>
    </w:rPr>
  </w:style>
  <w:style w:type="character" w:styleId="af5">
    <w:name w:val="Intense Reference"/>
    <w:basedOn w:val="a3"/>
    <w:uiPriority w:val="32"/>
    <w:semiHidden/>
    <w:unhideWhenUsed/>
    <w:rsid w:val="00A86C4E"/>
    <w:rPr>
      <w:rFonts w:ascii="맑은 고딕" w:eastAsia="맑은 고딕" w:hAnsi="맑은 고딕"/>
      <w:b/>
      <w:bCs/>
      <w:caps w:val="0"/>
      <w:smallCaps/>
      <w:color w:val="781049" w:themeColor="accent1" w:themeShade="80"/>
      <w:spacing w:val="5"/>
    </w:rPr>
  </w:style>
  <w:style w:type="paragraph" w:styleId="af6">
    <w:name w:val="Block Text"/>
    <w:basedOn w:val="a2"/>
    <w:uiPriority w:val="99"/>
    <w:semiHidden/>
    <w:unhideWhenUsed/>
    <w:rsid w:val="00A86C4E"/>
    <w:pPr>
      <w:pBdr>
        <w:top w:val="single" w:sz="2" w:space="10" w:color="781049" w:themeColor="accent1" w:themeShade="80" w:shadow="1"/>
        <w:left w:val="single" w:sz="2" w:space="10" w:color="781049" w:themeColor="accent1" w:themeShade="80" w:shadow="1"/>
        <w:bottom w:val="single" w:sz="2" w:space="10" w:color="781049" w:themeColor="accent1" w:themeShade="80" w:shadow="1"/>
        <w:right w:val="single" w:sz="2" w:space="10" w:color="781049" w:themeColor="accent1" w:themeShade="80" w:shadow="1"/>
      </w:pBdr>
      <w:ind w:left="1152" w:right="1152"/>
    </w:pPr>
    <w:rPr>
      <w:i/>
      <w:iCs/>
      <w:color w:val="781049" w:themeColor="accent1" w:themeShade="80"/>
    </w:rPr>
  </w:style>
  <w:style w:type="character" w:styleId="af7">
    <w:name w:val="Hyperlink"/>
    <w:basedOn w:val="a3"/>
    <w:unhideWhenUsed/>
    <w:rsid w:val="00A86C4E"/>
    <w:rPr>
      <w:rFonts w:ascii="맑은 고딕" w:eastAsia="맑은 고딕" w:hAnsi="맑은 고딕"/>
      <w:color w:val="113285" w:themeColor="accent4" w:themeShade="80"/>
      <w:u w:val="single"/>
    </w:rPr>
  </w:style>
  <w:style w:type="character" w:customStyle="1" w:styleId="af8">
    <w:name w:val="해결되지 않은 멘션"/>
    <w:basedOn w:val="a3"/>
    <w:uiPriority w:val="99"/>
    <w:semiHidden/>
    <w:unhideWhenUsed/>
    <w:rsid w:val="00A86C4E"/>
    <w:rPr>
      <w:rFonts w:ascii="맑은 고딕" w:eastAsia="맑은 고딕" w:hAnsi="맑은 고딕"/>
      <w:color w:val="595959" w:themeColor="text1" w:themeTint="A6"/>
      <w:shd w:val="clear" w:color="auto" w:fill="E6E6E6"/>
    </w:rPr>
  </w:style>
  <w:style w:type="paragraph" w:styleId="af9">
    <w:name w:val="Balloon Text"/>
    <w:basedOn w:val="a2"/>
    <w:link w:val="Char4"/>
    <w:uiPriority w:val="99"/>
    <w:semiHidden/>
    <w:unhideWhenUsed/>
    <w:rsid w:val="00A86C4E"/>
    <w:pPr>
      <w:spacing w:after="0"/>
    </w:pPr>
    <w:rPr>
      <w:rFonts w:cs="Tahoma"/>
      <w:sz w:val="16"/>
      <w:szCs w:val="16"/>
    </w:rPr>
  </w:style>
  <w:style w:type="character" w:customStyle="1" w:styleId="Char4">
    <w:name w:val="풍선 도움말 텍스트 Char"/>
    <w:basedOn w:val="a3"/>
    <w:link w:val="af9"/>
    <w:uiPriority w:val="99"/>
    <w:semiHidden/>
    <w:rsid w:val="00A86C4E"/>
    <w:rPr>
      <w:rFonts w:ascii="맑은 고딕" w:eastAsia="맑은 고딕" w:hAnsi="맑은 고딕" w:cs="Tahoma"/>
      <w:sz w:val="16"/>
      <w:szCs w:val="16"/>
    </w:rPr>
  </w:style>
  <w:style w:type="numbering" w:styleId="111111">
    <w:name w:val="Outline List 2"/>
    <w:basedOn w:val="a5"/>
    <w:uiPriority w:val="99"/>
    <w:semiHidden/>
    <w:unhideWhenUsed/>
    <w:rsid w:val="00A86C4E"/>
    <w:pPr>
      <w:numPr>
        <w:numId w:val="12"/>
      </w:numPr>
    </w:pPr>
  </w:style>
  <w:style w:type="numbering" w:styleId="1ai">
    <w:name w:val="Outline List 1"/>
    <w:basedOn w:val="a5"/>
    <w:uiPriority w:val="99"/>
    <w:semiHidden/>
    <w:unhideWhenUsed/>
    <w:rsid w:val="00A86C4E"/>
    <w:pPr>
      <w:numPr>
        <w:numId w:val="13"/>
      </w:numPr>
    </w:pPr>
  </w:style>
  <w:style w:type="numbering" w:styleId="a1">
    <w:name w:val="Outline List 3"/>
    <w:basedOn w:val="a5"/>
    <w:uiPriority w:val="99"/>
    <w:semiHidden/>
    <w:unhideWhenUsed/>
    <w:rsid w:val="00A86C4E"/>
    <w:pPr>
      <w:numPr>
        <w:numId w:val="14"/>
      </w:numPr>
    </w:pPr>
  </w:style>
  <w:style w:type="paragraph" w:styleId="afa">
    <w:name w:val="Bibliography"/>
    <w:basedOn w:val="a2"/>
    <w:next w:val="a2"/>
    <w:uiPriority w:val="37"/>
    <w:semiHidden/>
    <w:unhideWhenUsed/>
    <w:rsid w:val="00A86C4E"/>
  </w:style>
  <w:style w:type="paragraph" w:styleId="afb">
    <w:name w:val="Body Text"/>
    <w:basedOn w:val="a2"/>
    <w:link w:val="Char5"/>
    <w:uiPriority w:val="99"/>
    <w:semiHidden/>
    <w:unhideWhenUsed/>
    <w:rsid w:val="00A86C4E"/>
  </w:style>
  <w:style w:type="character" w:customStyle="1" w:styleId="Char5">
    <w:name w:val="본문 Char"/>
    <w:basedOn w:val="a3"/>
    <w:link w:val="afb"/>
    <w:uiPriority w:val="99"/>
    <w:semiHidden/>
    <w:rsid w:val="00A86C4E"/>
    <w:rPr>
      <w:rFonts w:ascii="맑은 고딕" w:eastAsia="맑은 고딕" w:hAnsi="맑은 고딕"/>
    </w:rPr>
  </w:style>
  <w:style w:type="paragraph" w:styleId="22">
    <w:name w:val="Body Text 2"/>
    <w:basedOn w:val="a2"/>
    <w:link w:val="2Char0"/>
    <w:uiPriority w:val="99"/>
    <w:semiHidden/>
    <w:unhideWhenUsed/>
    <w:rsid w:val="00A86C4E"/>
    <w:pPr>
      <w:spacing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A86C4E"/>
    <w:rPr>
      <w:rFonts w:ascii="맑은 고딕" w:eastAsia="맑은 고딕" w:hAnsi="맑은 고딕"/>
    </w:rPr>
  </w:style>
  <w:style w:type="paragraph" w:styleId="32">
    <w:name w:val="Body Text 3"/>
    <w:basedOn w:val="a2"/>
    <w:link w:val="3Char0"/>
    <w:uiPriority w:val="99"/>
    <w:semiHidden/>
    <w:unhideWhenUsed/>
    <w:rsid w:val="00A86C4E"/>
    <w:rPr>
      <w:sz w:val="16"/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paragraph" w:styleId="afc">
    <w:name w:val="Body Text First Indent"/>
    <w:basedOn w:val="afb"/>
    <w:link w:val="Char6"/>
    <w:uiPriority w:val="99"/>
    <w:semiHidden/>
    <w:unhideWhenUsed/>
    <w:rsid w:val="00A86C4E"/>
    <w:pPr>
      <w:ind w:firstLine="360"/>
    </w:pPr>
  </w:style>
  <w:style w:type="character" w:customStyle="1" w:styleId="Char6">
    <w:name w:val="본문 첫 줄 들여쓰기 Char"/>
    <w:basedOn w:val="Char5"/>
    <w:link w:val="afc"/>
    <w:uiPriority w:val="99"/>
    <w:semiHidden/>
    <w:rsid w:val="00A86C4E"/>
    <w:rPr>
      <w:rFonts w:ascii="맑은 고딕" w:eastAsia="맑은 고딕" w:hAnsi="맑은 고딕"/>
    </w:rPr>
  </w:style>
  <w:style w:type="paragraph" w:styleId="afd">
    <w:name w:val="Body Text Indent"/>
    <w:basedOn w:val="a2"/>
    <w:link w:val="Char7"/>
    <w:uiPriority w:val="99"/>
    <w:semiHidden/>
    <w:unhideWhenUsed/>
    <w:rsid w:val="00A86C4E"/>
    <w:pPr>
      <w:ind w:left="360"/>
    </w:pPr>
  </w:style>
  <w:style w:type="character" w:customStyle="1" w:styleId="Char7">
    <w:name w:val="본문 들여쓰기 Char"/>
    <w:basedOn w:val="a3"/>
    <w:link w:val="afd"/>
    <w:uiPriority w:val="99"/>
    <w:semiHidden/>
    <w:rsid w:val="00A86C4E"/>
    <w:rPr>
      <w:rFonts w:ascii="맑은 고딕" w:eastAsia="맑은 고딕" w:hAnsi="맑은 고딕"/>
    </w:rPr>
  </w:style>
  <w:style w:type="paragraph" w:styleId="23">
    <w:name w:val="Body Text First Indent 2"/>
    <w:basedOn w:val="afd"/>
    <w:link w:val="2Char1"/>
    <w:uiPriority w:val="99"/>
    <w:semiHidden/>
    <w:unhideWhenUsed/>
    <w:rsid w:val="00A86C4E"/>
    <w:pPr>
      <w:ind w:firstLine="360"/>
    </w:pPr>
  </w:style>
  <w:style w:type="character" w:customStyle="1" w:styleId="2Char1">
    <w:name w:val="본문 첫 줄 들여쓰기 2 Char"/>
    <w:basedOn w:val="Char7"/>
    <w:link w:val="23"/>
    <w:uiPriority w:val="99"/>
    <w:semiHidden/>
    <w:rsid w:val="00A86C4E"/>
    <w:rPr>
      <w:rFonts w:ascii="맑은 고딕" w:eastAsia="맑은 고딕" w:hAnsi="맑은 고딕"/>
    </w:rPr>
  </w:style>
  <w:style w:type="paragraph" w:styleId="24">
    <w:name w:val="Body Text Indent 2"/>
    <w:basedOn w:val="a2"/>
    <w:link w:val="2Char2"/>
    <w:uiPriority w:val="99"/>
    <w:semiHidden/>
    <w:unhideWhenUsed/>
    <w:rsid w:val="00A86C4E"/>
    <w:pPr>
      <w:spacing w:line="480" w:lineRule="auto"/>
      <w:ind w:left="360"/>
    </w:pPr>
  </w:style>
  <w:style w:type="character" w:customStyle="1" w:styleId="2Char2">
    <w:name w:val="본문 들여쓰기 2 Char"/>
    <w:basedOn w:val="a3"/>
    <w:link w:val="24"/>
    <w:uiPriority w:val="99"/>
    <w:semiHidden/>
    <w:rsid w:val="00A86C4E"/>
    <w:rPr>
      <w:rFonts w:ascii="맑은 고딕" w:eastAsia="맑은 고딕" w:hAnsi="맑은 고딕"/>
    </w:rPr>
  </w:style>
  <w:style w:type="paragraph" w:styleId="33">
    <w:name w:val="Body Text Indent 3"/>
    <w:basedOn w:val="a2"/>
    <w:link w:val="3Char1"/>
    <w:uiPriority w:val="99"/>
    <w:semiHidden/>
    <w:unhideWhenUsed/>
    <w:rsid w:val="00A86C4E"/>
    <w:pPr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A86C4E"/>
    <w:rPr>
      <w:rFonts w:ascii="맑은 고딕" w:eastAsia="맑은 고딕" w:hAnsi="맑은 고딕"/>
      <w:sz w:val="16"/>
      <w:szCs w:val="16"/>
    </w:rPr>
  </w:style>
  <w:style w:type="character" w:styleId="afe">
    <w:name w:val="Book Title"/>
    <w:basedOn w:val="a3"/>
    <w:uiPriority w:val="33"/>
    <w:semiHidden/>
    <w:unhideWhenUsed/>
    <w:rsid w:val="00A86C4E"/>
    <w:rPr>
      <w:rFonts w:ascii="맑은 고딕" w:eastAsia="맑은 고딕" w:hAnsi="맑은 고딕"/>
      <w:b/>
      <w:bCs/>
      <w:i/>
      <w:iCs/>
      <w:spacing w:val="5"/>
    </w:rPr>
  </w:style>
  <w:style w:type="paragraph" w:styleId="aff">
    <w:name w:val="Closing"/>
    <w:basedOn w:val="a2"/>
    <w:link w:val="Char8"/>
    <w:uiPriority w:val="99"/>
    <w:semiHidden/>
    <w:unhideWhenUsed/>
    <w:rsid w:val="00A86C4E"/>
    <w:pPr>
      <w:spacing w:after="0"/>
      <w:ind w:left="4320"/>
    </w:pPr>
  </w:style>
  <w:style w:type="character" w:customStyle="1" w:styleId="Char8">
    <w:name w:val="맺음말 Char"/>
    <w:basedOn w:val="a3"/>
    <w:link w:val="aff"/>
    <w:uiPriority w:val="99"/>
    <w:semiHidden/>
    <w:rsid w:val="00A86C4E"/>
    <w:rPr>
      <w:rFonts w:ascii="맑은 고딕" w:eastAsia="맑은 고딕" w:hAnsi="맑은 고딕"/>
    </w:rPr>
  </w:style>
  <w:style w:type="table" w:styleId="aff0">
    <w:name w:val="Colorful Grid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</w:rPr>
      <w:tblPr/>
      <w:tcPr>
        <w:shd w:val="clear" w:color="auto" w:fill="F3AAD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AAD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186D" w:themeFill="accent1" w:themeFillShade="BF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</w:rPr>
      <w:tblPr/>
      <w:tcPr>
        <w:shd w:val="clear" w:color="auto" w:fill="E9AB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AB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52498" w:themeFill="accent2" w:themeFillShade="BF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</w:rPr>
      <w:tblPr/>
      <w:tcPr>
        <w:shd w:val="clear" w:color="auto" w:fill="B8DBF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DBF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581BA" w:themeFill="accent3" w:themeFillShade="BF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</w:rPr>
      <w:tblPr/>
      <w:tcPr>
        <w:shd w:val="clear" w:color="auto" w:fill="B5C7F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C7F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4BC7" w:themeFill="accent4" w:themeFillShade="BF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</w:rPr>
      <w:tblPr/>
      <w:tcPr>
        <w:shd w:val="clear" w:color="auto" w:fill="CFC6F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6F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F2CD0" w:themeFill="accent5" w:themeFillShade="BF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</w:rPr>
      <w:tblPr/>
      <w:tcPr>
        <w:shd w:val="clear" w:color="auto" w:fill="EEB5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5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D2750" w:themeFill="accent6" w:themeFillShade="BF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A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A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F26A2" w:themeFill="accent2" w:themeFillShade="CC"/>
      </w:tcPr>
    </w:tblStylePr>
    <w:tblStylePr w:type="lastRow">
      <w:rPr>
        <w:b/>
        <w:bCs/>
        <w:color w:val="9F26A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51D5" w:themeFill="accent4" w:themeFillShade="CC"/>
      </w:tcPr>
    </w:tblStylePr>
    <w:tblStylePr w:type="lastRow">
      <w:rPr>
        <w:b/>
        <w:bCs/>
        <w:color w:val="1C51D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78AC6" w:themeFill="accent3" w:themeFillShade="CC"/>
      </w:tcPr>
    </w:tblStylePr>
    <w:tblStylePr w:type="lastRow">
      <w:rPr>
        <w:b/>
        <w:bCs/>
        <w:color w:val="278AC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82A56" w:themeFill="accent6" w:themeFillShade="CC"/>
      </w:tcPr>
    </w:tblStylePr>
    <w:tblStylePr w:type="lastRow">
      <w:rPr>
        <w:b/>
        <w:bCs/>
        <w:color w:val="B82A5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A39D5" w:themeFill="accent5" w:themeFillShade="CC"/>
      </w:tcPr>
    </w:tblStylePr>
    <w:tblStylePr w:type="lastRow">
      <w:rPr>
        <w:b/>
        <w:bCs/>
        <w:color w:val="5A39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A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13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1357" w:themeColor="accent1" w:themeShade="99"/>
          <w:insideV w:val="nil"/>
        </w:tcBorders>
        <w:shd w:val="clear" w:color="auto" w:fill="8F13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1357" w:themeFill="accent1" w:themeFillShade="99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196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A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1C7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1C7A" w:themeColor="accent2" w:themeShade="99"/>
          <w:insideV w:val="nil"/>
        </w:tcBorders>
        <w:shd w:val="clear" w:color="auto" w:fill="771C7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1C7A" w:themeFill="accent2" w:themeFillShade="99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496E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775E7" w:themeColor="accent4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D679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6795" w:themeColor="accent3" w:themeShade="99"/>
          <w:insideV w:val="nil"/>
        </w:tcBorders>
        <w:shd w:val="clear" w:color="auto" w:fill="1D679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795" w:themeFill="accent3" w:themeFillShade="99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A6DC" w:themeColor="accent3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CA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CA0" w:themeColor="accent4" w:themeShade="99"/>
          <w:insideV w:val="nil"/>
        </w:tcBorders>
        <w:shd w:val="clear" w:color="auto" w:fill="153CA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CA0" w:themeFill="accent4" w:themeFillShade="99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A3BAF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54773" w:themeColor="accent6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23A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23A7" w:themeColor="accent5" w:themeShade="99"/>
          <w:insideV w:val="nil"/>
        </w:tcBorders>
        <w:shd w:val="clear" w:color="auto" w:fill="3F23A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23A7" w:themeFill="accent5" w:themeFillShade="99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4B8F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971E1" w:themeColor="accent5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A1F4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A1F40" w:themeColor="accent6" w:themeShade="99"/>
          <w:insideV w:val="nil"/>
        </w:tcBorders>
        <w:shd w:val="clear" w:color="auto" w:fill="8A1F4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1F40" w:themeFill="accent6" w:themeFillShade="99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AA3B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86C4E"/>
    <w:rPr>
      <w:rFonts w:ascii="맑은 고딕" w:eastAsia="맑은 고딕" w:hAnsi="맑은 고딕"/>
      <w:sz w:val="16"/>
      <w:szCs w:val="16"/>
    </w:rPr>
  </w:style>
  <w:style w:type="paragraph" w:styleId="aff4">
    <w:name w:val="annotation text"/>
    <w:basedOn w:val="a2"/>
    <w:link w:val="Char9"/>
    <w:uiPriority w:val="99"/>
    <w:semiHidden/>
    <w:unhideWhenUsed/>
    <w:rsid w:val="00A86C4E"/>
    <w:rPr>
      <w:sz w:val="20"/>
      <w:szCs w:val="20"/>
    </w:rPr>
  </w:style>
  <w:style w:type="character" w:customStyle="1" w:styleId="Char9">
    <w:name w:val="메모 텍스트 Char"/>
    <w:basedOn w:val="a3"/>
    <w:link w:val="aff4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paragraph" w:styleId="aff5">
    <w:name w:val="annotation subject"/>
    <w:basedOn w:val="aff4"/>
    <w:next w:val="aff4"/>
    <w:link w:val="Chara"/>
    <w:uiPriority w:val="99"/>
    <w:semiHidden/>
    <w:unhideWhenUsed/>
    <w:rsid w:val="00A86C4E"/>
    <w:rPr>
      <w:b/>
      <w:bCs/>
    </w:rPr>
  </w:style>
  <w:style w:type="character" w:customStyle="1" w:styleId="Chara">
    <w:name w:val="메모 주제 Char"/>
    <w:basedOn w:val="Char9"/>
    <w:link w:val="aff5"/>
    <w:uiPriority w:val="99"/>
    <w:semiHidden/>
    <w:rsid w:val="00A86C4E"/>
    <w:rPr>
      <w:rFonts w:ascii="맑은 고딕" w:eastAsia="맑은 고딕" w:hAnsi="맑은 고딕"/>
      <w:b/>
      <w:bCs/>
      <w:sz w:val="20"/>
      <w:szCs w:val="20"/>
    </w:rPr>
  </w:style>
  <w:style w:type="table" w:styleId="aff6">
    <w:name w:val="Dark List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10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186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186D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186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249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2498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567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581B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81B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328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4BC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4BC7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1D8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2CD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CD0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1A3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275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2750" w:themeFill="accent6" w:themeFillShade="BF"/>
      </w:tcPr>
    </w:tblStylePr>
  </w:style>
  <w:style w:type="paragraph" w:styleId="aff7">
    <w:name w:val="Date"/>
    <w:basedOn w:val="a2"/>
    <w:next w:val="a2"/>
    <w:link w:val="Charb"/>
    <w:uiPriority w:val="99"/>
    <w:semiHidden/>
    <w:unhideWhenUsed/>
    <w:rsid w:val="00A86C4E"/>
  </w:style>
  <w:style w:type="character" w:customStyle="1" w:styleId="Charb">
    <w:name w:val="날짜 Char"/>
    <w:basedOn w:val="a3"/>
    <w:link w:val="aff7"/>
    <w:uiPriority w:val="99"/>
    <w:semiHidden/>
    <w:rsid w:val="00A86C4E"/>
    <w:rPr>
      <w:rFonts w:ascii="맑은 고딕" w:eastAsia="맑은 고딕" w:hAnsi="맑은 고딕"/>
    </w:rPr>
  </w:style>
  <w:style w:type="paragraph" w:styleId="aff8">
    <w:name w:val="Document Map"/>
    <w:basedOn w:val="a2"/>
    <w:link w:val="Charc"/>
    <w:uiPriority w:val="99"/>
    <w:semiHidden/>
    <w:unhideWhenUsed/>
    <w:rsid w:val="00A86C4E"/>
    <w:pPr>
      <w:spacing w:after="0"/>
    </w:pPr>
    <w:rPr>
      <w:rFonts w:cs="Segoe UI"/>
      <w:sz w:val="16"/>
      <w:szCs w:val="16"/>
    </w:rPr>
  </w:style>
  <w:style w:type="character" w:customStyle="1" w:styleId="Charc">
    <w:name w:val="문서 구조 Char"/>
    <w:basedOn w:val="a3"/>
    <w:link w:val="aff8"/>
    <w:uiPriority w:val="99"/>
    <w:semiHidden/>
    <w:rsid w:val="00A86C4E"/>
    <w:rPr>
      <w:rFonts w:ascii="맑은 고딕" w:eastAsia="맑은 고딕" w:hAnsi="맑은 고딕" w:cs="Segoe UI"/>
      <w:sz w:val="16"/>
      <w:szCs w:val="16"/>
    </w:rPr>
  </w:style>
  <w:style w:type="paragraph" w:styleId="aff9">
    <w:name w:val="E-mail Signature"/>
    <w:basedOn w:val="a2"/>
    <w:link w:val="Chard"/>
    <w:uiPriority w:val="99"/>
    <w:semiHidden/>
    <w:unhideWhenUsed/>
    <w:rsid w:val="00A86C4E"/>
    <w:pPr>
      <w:spacing w:after="0"/>
    </w:pPr>
  </w:style>
  <w:style w:type="character" w:customStyle="1" w:styleId="Chard">
    <w:name w:val="전자 메일 서명 Char"/>
    <w:basedOn w:val="a3"/>
    <w:link w:val="aff9"/>
    <w:uiPriority w:val="99"/>
    <w:semiHidden/>
    <w:rsid w:val="00A86C4E"/>
    <w:rPr>
      <w:rFonts w:ascii="맑은 고딕" w:eastAsia="맑은 고딕" w:hAnsi="맑은 고딕"/>
    </w:rPr>
  </w:style>
  <w:style w:type="character" w:styleId="affa">
    <w:name w:val="Emphasis"/>
    <w:basedOn w:val="a3"/>
    <w:uiPriority w:val="20"/>
    <w:rsid w:val="00A86C4E"/>
    <w:rPr>
      <w:rFonts w:ascii="맑은 고딕" w:eastAsia="맑은 고딕" w:hAnsi="맑은 고딕"/>
      <w:i/>
      <w:iCs/>
    </w:rPr>
  </w:style>
  <w:style w:type="character" w:styleId="affb">
    <w:name w:val="end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c">
    <w:name w:val="endnote text"/>
    <w:basedOn w:val="a2"/>
    <w:link w:val="Chare"/>
    <w:uiPriority w:val="99"/>
    <w:rsid w:val="00A917AB"/>
    <w:rPr>
      <w:sz w:val="20"/>
      <w:szCs w:val="16"/>
    </w:rPr>
  </w:style>
  <w:style w:type="character" w:customStyle="1" w:styleId="Chare">
    <w:name w:val="미주 텍스트 Char"/>
    <w:basedOn w:val="a3"/>
    <w:link w:val="affc"/>
    <w:uiPriority w:val="99"/>
    <w:rsid w:val="00A917AB"/>
    <w:rPr>
      <w:rFonts w:ascii="맑은 고딕" w:eastAsia="맑은 고딕" w:hAnsi="맑은 고딕"/>
      <w:sz w:val="20"/>
      <w:szCs w:val="16"/>
    </w:rPr>
  </w:style>
  <w:style w:type="paragraph" w:styleId="affd">
    <w:name w:val="envelope address"/>
    <w:basedOn w:val="a2"/>
    <w:uiPriority w:val="99"/>
    <w:semiHidden/>
    <w:unhideWhenUsed/>
    <w:rsid w:val="00A86C4E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e">
    <w:name w:val="envelope return"/>
    <w:basedOn w:val="a2"/>
    <w:uiPriority w:val="99"/>
    <w:semiHidden/>
    <w:unhideWhenUsed/>
    <w:rsid w:val="00A86C4E"/>
    <w:pPr>
      <w:spacing w:after="0"/>
    </w:pPr>
    <w:rPr>
      <w:rFonts w:cstheme="majorBidi"/>
      <w:sz w:val="20"/>
      <w:szCs w:val="20"/>
    </w:rPr>
  </w:style>
  <w:style w:type="character" w:styleId="afff">
    <w:name w:val="FollowedHyperlink"/>
    <w:basedOn w:val="a3"/>
    <w:uiPriority w:val="99"/>
    <w:semiHidden/>
    <w:unhideWhenUsed/>
    <w:rsid w:val="00A86C4E"/>
    <w:rPr>
      <w:rFonts w:ascii="맑은 고딕" w:eastAsia="맑은 고딕" w:hAnsi="맑은 고딕"/>
      <w:color w:val="8C8C8C" w:themeColor="followedHyperlink"/>
      <w:u w:val="single"/>
    </w:rPr>
  </w:style>
  <w:style w:type="character" w:styleId="afff0">
    <w:name w:val="footnote reference"/>
    <w:basedOn w:val="a3"/>
    <w:uiPriority w:val="99"/>
    <w:semiHidden/>
    <w:unhideWhenUsed/>
    <w:rsid w:val="00A86C4E"/>
    <w:rPr>
      <w:rFonts w:ascii="맑은 고딕" w:eastAsia="맑은 고딕" w:hAnsi="맑은 고딕"/>
      <w:vertAlign w:val="superscript"/>
    </w:rPr>
  </w:style>
  <w:style w:type="paragraph" w:styleId="afff1">
    <w:name w:val="footnote text"/>
    <w:basedOn w:val="a2"/>
    <w:link w:val="Charf"/>
    <w:uiPriority w:val="99"/>
    <w:semiHidden/>
    <w:unhideWhenUsed/>
    <w:rsid w:val="00A86C4E"/>
    <w:pPr>
      <w:spacing w:after="0"/>
    </w:pPr>
    <w:rPr>
      <w:sz w:val="20"/>
      <w:szCs w:val="20"/>
    </w:rPr>
  </w:style>
  <w:style w:type="character" w:customStyle="1" w:styleId="Charf">
    <w:name w:val="각주 텍스트 Char"/>
    <w:basedOn w:val="a3"/>
    <w:link w:val="afff1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1">
    <w:name w:val="Grid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8DBF1" w:themeColor="accent3" w:themeTint="66"/>
        <w:left w:val="single" w:sz="4" w:space="0" w:color="B8DBF1" w:themeColor="accent3" w:themeTint="66"/>
        <w:bottom w:val="single" w:sz="4" w:space="0" w:color="B8DBF1" w:themeColor="accent3" w:themeTint="66"/>
        <w:right w:val="single" w:sz="4" w:space="0" w:color="B8DBF1" w:themeColor="accent3" w:themeTint="66"/>
        <w:insideH w:val="single" w:sz="4" w:space="0" w:color="B8DBF1" w:themeColor="accent3" w:themeTint="66"/>
        <w:insideV w:val="single" w:sz="4" w:space="0" w:color="B8DBF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5C7F5" w:themeColor="accent4" w:themeTint="66"/>
        <w:left w:val="single" w:sz="4" w:space="0" w:color="B5C7F5" w:themeColor="accent4" w:themeTint="66"/>
        <w:bottom w:val="single" w:sz="4" w:space="0" w:color="B5C7F5" w:themeColor="accent4" w:themeTint="66"/>
        <w:right w:val="single" w:sz="4" w:space="0" w:color="B5C7F5" w:themeColor="accent4" w:themeTint="66"/>
        <w:insideH w:val="single" w:sz="4" w:space="0" w:color="B5C7F5" w:themeColor="accent4" w:themeTint="66"/>
        <w:insideV w:val="single" w:sz="4" w:space="0" w:color="B5C7F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B5C6" w:themeColor="accent6" w:themeTint="66"/>
        <w:left w:val="single" w:sz="4" w:space="0" w:color="EEB5C6" w:themeColor="accent6" w:themeTint="66"/>
        <w:bottom w:val="single" w:sz="4" w:space="0" w:color="EEB5C6" w:themeColor="accent6" w:themeTint="66"/>
        <w:right w:val="single" w:sz="4" w:space="0" w:color="EEB5C6" w:themeColor="accent6" w:themeTint="66"/>
        <w:insideH w:val="single" w:sz="4" w:space="0" w:color="EEB5C6" w:themeColor="accent6" w:themeTint="66"/>
        <w:insideV w:val="single" w:sz="4" w:space="0" w:color="EEB5C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E80BC" w:themeColor="accent1" w:themeTint="99"/>
        <w:bottom w:val="single" w:sz="2" w:space="0" w:color="EE80BC" w:themeColor="accent1" w:themeTint="99"/>
        <w:insideH w:val="single" w:sz="2" w:space="0" w:color="EE80BC" w:themeColor="accent1" w:themeTint="99"/>
        <w:insideV w:val="single" w:sz="2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80B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">
    <w:name w:val="Grid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DE81E1" w:themeColor="accent2" w:themeTint="99"/>
        <w:bottom w:val="single" w:sz="2" w:space="0" w:color="DE81E1" w:themeColor="accent2" w:themeTint="99"/>
        <w:insideH w:val="single" w:sz="2" w:space="0" w:color="DE81E1" w:themeColor="accent2" w:themeTint="99"/>
        <w:insideV w:val="single" w:sz="2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81E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">
    <w:name w:val="Grid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4C9EA" w:themeColor="accent3" w:themeTint="99"/>
        <w:bottom w:val="single" w:sz="2" w:space="0" w:color="94C9EA" w:themeColor="accent3" w:themeTint="99"/>
        <w:insideH w:val="single" w:sz="2" w:space="0" w:color="94C9EA" w:themeColor="accent3" w:themeTint="99"/>
        <w:insideV w:val="single" w:sz="2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C9E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C9E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">
    <w:name w:val="Grid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90ABF0" w:themeColor="accent4" w:themeTint="99"/>
        <w:bottom w:val="single" w:sz="2" w:space="0" w:color="90ABF0" w:themeColor="accent4" w:themeTint="99"/>
        <w:insideH w:val="single" w:sz="2" w:space="0" w:color="90ABF0" w:themeColor="accent4" w:themeTint="99"/>
        <w:insideV w:val="single" w:sz="2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BF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BF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">
    <w:name w:val="Grid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B7A9ED" w:themeColor="accent5" w:themeTint="99"/>
        <w:bottom w:val="single" w:sz="2" w:space="0" w:color="B7A9ED" w:themeColor="accent5" w:themeTint="99"/>
        <w:insideH w:val="single" w:sz="2" w:space="0" w:color="B7A9ED" w:themeColor="accent5" w:themeTint="99"/>
        <w:insideV w:val="single" w:sz="2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9E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">
    <w:name w:val="Grid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2" w:space="0" w:color="E590AA" w:themeColor="accent6" w:themeTint="99"/>
        <w:bottom w:val="single" w:sz="2" w:space="0" w:color="E590AA" w:themeColor="accent6" w:themeTint="99"/>
        <w:insideH w:val="single" w:sz="2" w:space="0" w:color="E590AA" w:themeColor="accent6" w:themeTint="99"/>
        <w:insideV w:val="single" w:sz="2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90A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90A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4">
    <w:name w:val="Grid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table" w:styleId="42">
    <w:name w:val="Grid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">
    <w:name w:val="Grid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">
    <w:name w:val="Grid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">
    <w:name w:val="Grid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">
    <w:name w:val="Grid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">
    <w:name w:val="Grid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2">
    <w:name w:val="Grid Table 5 Dark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4E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2D91" w:themeFill="accent1"/>
      </w:tcPr>
    </w:tblStylePr>
    <w:tblStylePr w:type="band1Vert">
      <w:tblPr/>
      <w:tcPr>
        <w:shd w:val="clear" w:color="auto" w:fill="F3AAD2" w:themeFill="accent1" w:themeFillTint="66"/>
      </w:tcPr>
    </w:tblStylePr>
    <w:tblStylePr w:type="band1Horz">
      <w:tblPr/>
      <w:tcPr>
        <w:shd w:val="clear" w:color="auto" w:fill="F3AAD2" w:themeFill="accent1" w:themeFillTint="66"/>
      </w:tcPr>
    </w:tblStylePr>
  </w:style>
  <w:style w:type="table" w:styleId="5-2">
    <w:name w:val="Grid Table 5 Dark Accent 2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5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30CC" w:themeFill="accent2"/>
      </w:tcPr>
    </w:tblStylePr>
    <w:tblStylePr w:type="band1Vert">
      <w:tblPr/>
      <w:tcPr>
        <w:shd w:val="clear" w:color="auto" w:fill="E9ABEB" w:themeFill="accent2" w:themeFillTint="66"/>
      </w:tcPr>
    </w:tblStylePr>
    <w:tblStylePr w:type="band1Horz">
      <w:tblPr/>
      <w:tcPr>
        <w:shd w:val="clear" w:color="auto" w:fill="E9ABEB" w:themeFill="accent2" w:themeFillTint="66"/>
      </w:tcPr>
    </w:tblStylePr>
  </w:style>
  <w:style w:type="table" w:styleId="5-3">
    <w:name w:val="Grid Table 5 Dark Accent 3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D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6DC" w:themeFill="accent3"/>
      </w:tcPr>
    </w:tblStylePr>
    <w:tblStylePr w:type="band1Vert">
      <w:tblPr/>
      <w:tcPr>
        <w:shd w:val="clear" w:color="auto" w:fill="B8DBF1" w:themeFill="accent3" w:themeFillTint="66"/>
      </w:tcPr>
    </w:tblStylePr>
    <w:tblStylePr w:type="band1Horz">
      <w:tblPr/>
      <w:tcPr>
        <w:shd w:val="clear" w:color="auto" w:fill="B8DBF1" w:themeFill="accent3" w:themeFillTint="66"/>
      </w:tcPr>
    </w:tblStylePr>
  </w:style>
  <w:style w:type="table" w:styleId="5-4">
    <w:name w:val="Grid Table 5 Dark Accent 4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3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75E7" w:themeFill="accent4"/>
      </w:tcPr>
    </w:tblStylePr>
    <w:tblStylePr w:type="band1Vert">
      <w:tblPr/>
      <w:tcPr>
        <w:shd w:val="clear" w:color="auto" w:fill="B5C7F5" w:themeFill="accent4" w:themeFillTint="66"/>
      </w:tcPr>
    </w:tblStylePr>
    <w:tblStylePr w:type="band1Horz">
      <w:tblPr/>
      <w:tcPr>
        <w:shd w:val="clear" w:color="auto" w:fill="B5C7F5" w:themeFill="accent4" w:themeFillTint="66"/>
      </w:tcPr>
    </w:tblStylePr>
  </w:style>
  <w:style w:type="table" w:styleId="5-5">
    <w:name w:val="Grid Table 5 Dark Accent 5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F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71E1" w:themeFill="accent5"/>
      </w:tcPr>
    </w:tblStylePr>
    <w:tblStylePr w:type="band1Vert">
      <w:tblPr/>
      <w:tcPr>
        <w:shd w:val="clear" w:color="auto" w:fill="CFC6F3" w:themeFill="accent5" w:themeFillTint="66"/>
      </w:tcPr>
    </w:tblStylePr>
    <w:tblStylePr w:type="band1Horz">
      <w:tblPr/>
      <w:tcPr>
        <w:shd w:val="clear" w:color="auto" w:fill="CFC6F3" w:themeFill="accent5" w:themeFillTint="66"/>
      </w:tcPr>
    </w:tblStylePr>
  </w:style>
  <w:style w:type="table" w:styleId="5-6">
    <w:name w:val="Grid Table 5 Dark Accent 6"/>
    <w:basedOn w:val="a4"/>
    <w:uiPriority w:val="50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AE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4773" w:themeFill="accent6"/>
      </w:tcPr>
    </w:tblStylePr>
    <w:tblStylePr w:type="band1Vert">
      <w:tblPr/>
      <w:tcPr>
        <w:shd w:val="clear" w:color="auto" w:fill="EEB5C6" w:themeFill="accent6" w:themeFillTint="66"/>
      </w:tcPr>
    </w:tblStylePr>
    <w:tblStylePr w:type="band1Horz">
      <w:tblPr/>
      <w:tcPr>
        <w:shd w:val="clear" w:color="auto" w:fill="EEB5C6" w:themeFill="accent6" w:themeFillTint="66"/>
      </w:tcPr>
    </w:tblStylePr>
  </w:style>
  <w:style w:type="table" w:styleId="60">
    <w:name w:val="Grid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">
    <w:name w:val="Grid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">
    <w:name w:val="Grid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">
    <w:name w:val="Grid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">
    <w:name w:val="Grid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">
    <w:name w:val="Grid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0">
    <w:name w:val="Grid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  <w:insideV w:val="single" w:sz="4" w:space="0" w:color="EE80B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bottom w:val="single" w:sz="4" w:space="0" w:color="EE80BC" w:themeColor="accent1" w:themeTint="99"/>
        </w:tcBorders>
      </w:tcPr>
    </w:tblStylePr>
    <w:tblStylePr w:type="nwCell">
      <w:tblPr/>
      <w:tcPr>
        <w:tcBorders>
          <w:bottom w:val="single" w:sz="4" w:space="0" w:color="EE80BC" w:themeColor="accent1" w:themeTint="99"/>
        </w:tcBorders>
      </w:tcPr>
    </w:tblStylePr>
    <w:tblStylePr w:type="seCell">
      <w:tblPr/>
      <w:tcPr>
        <w:tcBorders>
          <w:top w:val="single" w:sz="4" w:space="0" w:color="EE80BC" w:themeColor="accent1" w:themeTint="99"/>
        </w:tcBorders>
      </w:tcPr>
    </w:tblStylePr>
    <w:tblStylePr w:type="swCell">
      <w:tblPr/>
      <w:tcPr>
        <w:tcBorders>
          <w:top w:val="single" w:sz="4" w:space="0" w:color="EE80BC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  <w:insideV w:val="single" w:sz="4" w:space="0" w:color="DE81E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bottom w:val="single" w:sz="4" w:space="0" w:color="DE81E1" w:themeColor="accent2" w:themeTint="99"/>
        </w:tcBorders>
      </w:tcPr>
    </w:tblStylePr>
    <w:tblStylePr w:type="nwCell">
      <w:tblPr/>
      <w:tcPr>
        <w:tcBorders>
          <w:bottom w:val="single" w:sz="4" w:space="0" w:color="DE81E1" w:themeColor="accent2" w:themeTint="99"/>
        </w:tcBorders>
      </w:tcPr>
    </w:tblStylePr>
    <w:tblStylePr w:type="seCell">
      <w:tblPr/>
      <w:tcPr>
        <w:tcBorders>
          <w:top w:val="single" w:sz="4" w:space="0" w:color="DE81E1" w:themeColor="accent2" w:themeTint="99"/>
        </w:tcBorders>
      </w:tcPr>
    </w:tblStylePr>
    <w:tblStylePr w:type="swCell">
      <w:tblPr/>
      <w:tcPr>
        <w:tcBorders>
          <w:top w:val="single" w:sz="4" w:space="0" w:color="DE81E1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bottom w:val="single" w:sz="4" w:space="0" w:color="94C9EA" w:themeColor="accent3" w:themeTint="99"/>
        </w:tcBorders>
      </w:tcPr>
    </w:tblStylePr>
    <w:tblStylePr w:type="nwCell">
      <w:tblPr/>
      <w:tcPr>
        <w:tcBorders>
          <w:bottom w:val="single" w:sz="4" w:space="0" w:color="94C9EA" w:themeColor="accent3" w:themeTint="99"/>
        </w:tcBorders>
      </w:tcPr>
    </w:tblStylePr>
    <w:tblStylePr w:type="seCell">
      <w:tblPr/>
      <w:tcPr>
        <w:tcBorders>
          <w:top w:val="single" w:sz="4" w:space="0" w:color="94C9EA" w:themeColor="accent3" w:themeTint="99"/>
        </w:tcBorders>
      </w:tcPr>
    </w:tblStylePr>
    <w:tblStylePr w:type="swCell">
      <w:tblPr/>
      <w:tcPr>
        <w:tcBorders>
          <w:top w:val="single" w:sz="4" w:space="0" w:color="94C9EA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  <w:insideV w:val="single" w:sz="4" w:space="0" w:color="90ABF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bottom w:val="single" w:sz="4" w:space="0" w:color="90ABF0" w:themeColor="accent4" w:themeTint="99"/>
        </w:tcBorders>
      </w:tcPr>
    </w:tblStylePr>
    <w:tblStylePr w:type="nwCell">
      <w:tblPr/>
      <w:tcPr>
        <w:tcBorders>
          <w:bottom w:val="single" w:sz="4" w:space="0" w:color="90ABF0" w:themeColor="accent4" w:themeTint="99"/>
        </w:tcBorders>
      </w:tcPr>
    </w:tblStylePr>
    <w:tblStylePr w:type="seCell">
      <w:tblPr/>
      <w:tcPr>
        <w:tcBorders>
          <w:top w:val="single" w:sz="4" w:space="0" w:color="90ABF0" w:themeColor="accent4" w:themeTint="99"/>
        </w:tcBorders>
      </w:tcPr>
    </w:tblStylePr>
    <w:tblStylePr w:type="swCell">
      <w:tblPr/>
      <w:tcPr>
        <w:tcBorders>
          <w:top w:val="single" w:sz="4" w:space="0" w:color="90ABF0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bottom w:val="single" w:sz="4" w:space="0" w:color="B7A9ED" w:themeColor="accent5" w:themeTint="99"/>
        </w:tcBorders>
      </w:tcPr>
    </w:tblStylePr>
    <w:tblStylePr w:type="nwCell">
      <w:tblPr/>
      <w:tcPr>
        <w:tcBorders>
          <w:bottom w:val="single" w:sz="4" w:space="0" w:color="B7A9ED" w:themeColor="accent5" w:themeTint="99"/>
        </w:tcBorders>
      </w:tcPr>
    </w:tblStylePr>
    <w:tblStylePr w:type="seCell">
      <w:tblPr/>
      <w:tcPr>
        <w:tcBorders>
          <w:top w:val="single" w:sz="4" w:space="0" w:color="B7A9ED" w:themeColor="accent5" w:themeTint="99"/>
        </w:tcBorders>
      </w:tcPr>
    </w:tblStylePr>
    <w:tblStylePr w:type="swCell">
      <w:tblPr/>
      <w:tcPr>
        <w:tcBorders>
          <w:top w:val="single" w:sz="4" w:space="0" w:color="B7A9ED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  <w:insideV w:val="single" w:sz="4" w:space="0" w:color="E590A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bottom w:val="single" w:sz="4" w:space="0" w:color="E590AA" w:themeColor="accent6" w:themeTint="99"/>
        </w:tcBorders>
      </w:tcPr>
    </w:tblStylePr>
    <w:tblStylePr w:type="nwCell">
      <w:tblPr/>
      <w:tcPr>
        <w:tcBorders>
          <w:bottom w:val="single" w:sz="4" w:space="0" w:color="E590AA" w:themeColor="accent6" w:themeTint="99"/>
        </w:tcBorders>
      </w:tcPr>
    </w:tblStylePr>
    <w:tblStylePr w:type="seCell">
      <w:tblPr/>
      <w:tcPr>
        <w:tcBorders>
          <w:top w:val="single" w:sz="4" w:space="0" w:color="E590AA" w:themeColor="accent6" w:themeTint="99"/>
        </w:tcBorders>
      </w:tcPr>
    </w:tblStylePr>
    <w:tblStylePr w:type="swCell">
      <w:tblPr/>
      <w:tcPr>
        <w:tcBorders>
          <w:top w:val="single" w:sz="4" w:space="0" w:color="E590AA" w:themeColor="accent6" w:themeTint="99"/>
        </w:tcBorders>
      </w:tcPr>
    </w:tblStylePr>
  </w:style>
  <w:style w:type="character" w:styleId="afff2">
    <w:name w:val="Hashtag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character" w:styleId="HTML">
    <w:name w:val="HTML Acronym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HTML0">
    <w:name w:val="HTML Address"/>
    <w:basedOn w:val="a2"/>
    <w:link w:val="HTMLChar"/>
    <w:uiPriority w:val="99"/>
    <w:semiHidden/>
    <w:unhideWhenUsed/>
    <w:rsid w:val="00A86C4E"/>
    <w:pPr>
      <w:spacing w:after="0"/>
    </w:pPr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A86C4E"/>
    <w:rPr>
      <w:rFonts w:ascii="맑은 고딕" w:eastAsia="맑은 고딕" w:hAnsi="맑은 고딕"/>
      <w:i/>
      <w:iCs/>
    </w:rPr>
  </w:style>
  <w:style w:type="character" w:styleId="HTML1">
    <w:name w:val="HTML Cit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2">
    <w:name w:val="HTML Code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3">
    <w:name w:val="HTML Definition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character" w:styleId="HTML4">
    <w:name w:val="HTML Keyboard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paragraph" w:styleId="HTML5">
    <w:name w:val="HTML Preformatted"/>
    <w:basedOn w:val="a2"/>
    <w:link w:val="HTMLChar0"/>
    <w:uiPriority w:val="99"/>
    <w:unhideWhenUsed/>
    <w:rsid w:val="00A86C4E"/>
    <w:pPr>
      <w:spacing w:after="0"/>
    </w:pPr>
    <w:rPr>
      <w:sz w:val="20"/>
      <w:szCs w:val="20"/>
    </w:rPr>
  </w:style>
  <w:style w:type="character" w:customStyle="1" w:styleId="HTMLChar0">
    <w:name w:val="미리 서식이 지정된 HTML Char"/>
    <w:basedOn w:val="a3"/>
    <w:link w:val="HTML5"/>
    <w:uiPriority w:val="99"/>
    <w:rsid w:val="00A86C4E"/>
    <w:rPr>
      <w:rFonts w:ascii="맑은 고딕" w:eastAsia="맑은 고딕" w:hAnsi="맑은 고딕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A86C4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A86C4E"/>
    <w:rPr>
      <w:rFonts w:ascii="맑은 고딕" w:eastAsia="맑은 고딕" w:hAnsi="맑은 고딕"/>
      <w:sz w:val="20"/>
      <w:szCs w:val="20"/>
    </w:rPr>
  </w:style>
  <w:style w:type="character" w:styleId="HTML8">
    <w:name w:val="HTML Variable"/>
    <w:basedOn w:val="a3"/>
    <w:uiPriority w:val="99"/>
    <w:semiHidden/>
    <w:unhideWhenUsed/>
    <w:rsid w:val="00A86C4E"/>
    <w:rPr>
      <w:rFonts w:ascii="맑은 고딕" w:eastAsia="맑은 고딕" w:hAnsi="맑은 고딕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A86C4E"/>
    <w:pPr>
      <w:spacing w:after="0"/>
      <w:ind w:left="220" w:hanging="220"/>
    </w:pPr>
  </w:style>
  <w:style w:type="paragraph" w:styleId="26">
    <w:name w:val="index 2"/>
    <w:basedOn w:val="a2"/>
    <w:next w:val="a2"/>
    <w:autoRedefine/>
    <w:uiPriority w:val="99"/>
    <w:semiHidden/>
    <w:unhideWhenUsed/>
    <w:rsid w:val="00A86C4E"/>
    <w:pPr>
      <w:spacing w:after="0"/>
      <w:ind w:left="440" w:hanging="220"/>
    </w:pPr>
  </w:style>
  <w:style w:type="paragraph" w:styleId="35">
    <w:name w:val="index 3"/>
    <w:basedOn w:val="a2"/>
    <w:next w:val="a2"/>
    <w:autoRedefine/>
    <w:uiPriority w:val="99"/>
    <w:semiHidden/>
    <w:unhideWhenUsed/>
    <w:rsid w:val="00A86C4E"/>
    <w:pPr>
      <w:spacing w:after="0"/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A86C4E"/>
    <w:pPr>
      <w:spacing w:after="0"/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A86C4E"/>
    <w:pPr>
      <w:spacing w:after="0"/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A86C4E"/>
    <w:pPr>
      <w:spacing w:after="0"/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A86C4E"/>
    <w:pPr>
      <w:spacing w:after="0"/>
      <w:ind w:left="1540" w:hanging="220"/>
    </w:pPr>
  </w:style>
  <w:style w:type="paragraph" w:styleId="80">
    <w:name w:val="index 8"/>
    <w:basedOn w:val="a2"/>
    <w:next w:val="a2"/>
    <w:autoRedefine/>
    <w:uiPriority w:val="99"/>
    <w:semiHidden/>
    <w:unhideWhenUsed/>
    <w:rsid w:val="00A86C4E"/>
    <w:pPr>
      <w:spacing w:after="0"/>
      <w:ind w:left="1760" w:hanging="220"/>
    </w:pPr>
  </w:style>
  <w:style w:type="paragraph" w:styleId="90">
    <w:name w:val="index 9"/>
    <w:basedOn w:val="a2"/>
    <w:next w:val="a2"/>
    <w:autoRedefine/>
    <w:uiPriority w:val="99"/>
    <w:semiHidden/>
    <w:unhideWhenUsed/>
    <w:rsid w:val="00A86C4E"/>
    <w:pPr>
      <w:spacing w:after="0"/>
      <w:ind w:left="1980" w:hanging="220"/>
    </w:pPr>
  </w:style>
  <w:style w:type="paragraph" w:styleId="afff3">
    <w:name w:val="index heading"/>
    <w:basedOn w:val="a2"/>
    <w:next w:val="12"/>
    <w:uiPriority w:val="99"/>
    <w:semiHidden/>
    <w:unhideWhenUsed/>
    <w:rsid w:val="00A86C4E"/>
    <w:rPr>
      <w:rFonts w:cstheme="majorBidi"/>
      <w:b/>
      <w:bCs/>
    </w:rPr>
  </w:style>
  <w:style w:type="table" w:styleId="afff4">
    <w:name w:val="Light Grid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1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H w:val="nil"/>
          <w:insideV w:val="single" w:sz="8" w:space="0" w:color="E32D91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  <w:shd w:val="clear" w:color="auto" w:fill="F8CAE3" w:themeFill="accent1" w:themeFillTint="3F"/>
      </w:tcPr>
    </w:tblStylePr>
    <w:tblStylePr w:type="band2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  <w:insideV w:val="single" w:sz="8" w:space="0" w:color="E32D91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1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H w:val="nil"/>
          <w:insideV w:val="single" w:sz="8" w:space="0" w:color="C830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  <w:shd w:val="clear" w:color="auto" w:fill="F1CBF2" w:themeFill="accent2" w:themeFillTint="3F"/>
      </w:tcPr>
    </w:tblStylePr>
    <w:tblStylePr w:type="band2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  <w:insideV w:val="single" w:sz="8" w:space="0" w:color="C830CC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1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H w:val="nil"/>
          <w:insideV w:val="single" w:sz="8" w:space="0" w:color="4EA6D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  <w:shd w:val="clear" w:color="auto" w:fill="D3E8F6" w:themeFill="accent3" w:themeFillTint="3F"/>
      </w:tcPr>
    </w:tblStylePr>
    <w:tblStylePr w:type="band2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  <w:insideV w:val="single" w:sz="8" w:space="0" w:color="4EA6DC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1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H w:val="nil"/>
          <w:insideV w:val="single" w:sz="8" w:space="0" w:color="4775E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  <w:shd w:val="clear" w:color="auto" w:fill="D1DCF9" w:themeFill="accent4" w:themeFillTint="3F"/>
      </w:tcPr>
    </w:tblStylePr>
    <w:tblStylePr w:type="band2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  <w:insideV w:val="single" w:sz="8" w:space="0" w:color="4775E7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1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H w:val="nil"/>
          <w:insideV w:val="single" w:sz="8" w:space="0" w:color="8971E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  <w:shd w:val="clear" w:color="auto" w:fill="E1DBF7" w:themeFill="accent5" w:themeFillTint="3F"/>
      </w:tcPr>
    </w:tblStylePr>
    <w:tblStylePr w:type="band2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  <w:insideV w:val="single" w:sz="8" w:space="0" w:color="8971E1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1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H w:val="nil"/>
          <w:insideV w:val="single" w:sz="8" w:space="0" w:color="D5477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  <w:shd w:val="clear" w:color="auto" w:fill="F4D1DC" w:themeFill="accent6" w:themeFillTint="3F"/>
      </w:tcPr>
    </w:tblStylePr>
    <w:tblStylePr w:type="band2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  <w:insideV w:val="single" w:sz="8" w:space="0" w:color="D54773" w:themeColor="accent6"/>
        </w:tcBorders>
      </w:tcPr>
    </w:tblStylePr>
  </w:style>
  <w:style w:type="table" w:styleId="afff5">
    <w:name w:val="Light List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  <w:tblStylePr w:type="band1Horz">
      <w:tblPr/>
      <w:tcPr>
        <w:tcBorders>
          <w:top w:val="single" w:sz="8" w:space="0" w:color="E32D91" w:themeColor="accent1"/>
          <w:left w:val="single" w:sz="8" w:space="0" w:color="E32D91" w:themeColor="accent1"/>
          <w:bottom w:val="single" w:sz="8" w:space="0" w:color="E32D91" w:themeColor="accent1"/>
          <w:right w:val="single" w:sz="8" w:space="0" w:color="E32D91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  <w:tblStylePr w:type="band1Horz">
      <w:tblPr/>
      <w:tcPr>
        <w:tcBorders>
          <w:top w:val="single" w:sz="8" w:space="0" w:color="C830CC" w:themeColor="accent2"/>
          <w:left w:val="single" w:sz="8" w:space="0" w:color="C830CC" w:themeColor="accent2"/>
          <w:bottom w:val="single" w:sz="8" w:space="0" w:color="C830CC" w:themeColor="accent2"/>
          <w:right w:val="single" w:sz="8" w:space="0" w:color="C830CC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  <w:tblStylePr w:type="band1Horz">
      <w:tblPr/>
      <w:tcPr>
        <w:tcBorders>
          <w:top w:val="single" w:sz="8" w:space="0" w:color="4EA6DC" w:themeColor="accent3"/>
          <w:left w:val="single" w:sz="8" w:space="0" w:color="4EA6DC" w:themeColor="accent3"/>
          <w:bottom w:val="single" w:sz="8" w:space="0" w:color="4EA6DC" w:themeColor="accent3"/>
          <w:right w:val="single" w:sz="8" w:space="0" w:color="4EA6DC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  <w:tblStylePr w:type="band1Horz">
      <w:tblPr/>
      <w:tcPr>
        <w:tcBorders>
          <w:top w:val="single" w:sz="8" w:space="0" w:color="4775E7" w:themeColor="accent4"/>
          <w:left w:val="single" w:sz="8" w:space="0" w:color="4775E7" w:themeColor="accent4"/>
          <w:bottom w:val="single" w:sz="8" w:space="0" w:color="4775E7" w:themeColor="accent4"/>
          <w:right w:val="single" w:sz="8" w:space="0" w:color="4775E7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  <w:tblStylePr w:type="band1Horz">
      <w:tblPr/>
      <w:tcPr>
        <w:tcBorders>
          <w:top w:val="single" w:sz="8" w:space="0" w:color="8971E1" w:themeColor="accent5"/>
          <w:left w:val="single" w:sz="8" w:space="0" w:color="8971E1" w:themeColor="accent5"/>
          <w:bottom w:val="single" w:sz="8" w:space="0" w:color="8971E1" w:themeColor="accent5"/>
          <w:right w:val="single" w:sz="8" w:space="0" w:color="8971E1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  <w:tblStylePr w:type="band1Horz">
      <w:tblPr/>
      <w:tcPr>
        <w:tcBorders>
          <w:top w:val="single" w:sz="8" w:space="0" w:color="D54773" w:themeColor="accent6"/>
          <w:left w:val="single" w:sz="8" w:space="0" w:color="D54773" w:themeColor="accent6"/>
          <w:bottom w:val="single" w:sz="8" w:space="0" w:color="D54773" w:themeColor="accent6"/>
          <w:right w:val="single" w:sz="8" w:space="0" w:color="D54773" w:themeColor="accent6"/>
        </w:tcBorders>
      </w:tcPr>
    </w:tblStylePr>
  </w:style>
  <w:style w:type="table" w:styleId="afff6">
    <w:name w:val="Light Shading"/>
    <w:basedOn w:val="a4"/>
    <w:uiPriority w:val="60"/>
    <w:semiHidden/>
    <w:unhideWhenUsed/>
    <w:rsid w:val="00A86C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2D91" w:themeColor="accent1"/>
          <w:left w:val="nil"/>
          <w:bottom w:val="single" w:sz="8" w:space="0" w:color="E32D9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30CC" w:themeColor="accent2"/>
          <w:left w:val="nil"/>
          <w:bottom w:val="single" w:sz="8" w:space="0" w:color="C830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6DC" w:themeColor="accent3"/>
          <w:left w:val="nil"/>
          <w:bottom w:val="single" w:sz="8" w:space="0" w:color="4EA6D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5E7" w:themeColor="accent4"/>
          <w:left w:val="nil"/>
          <w:bottom w:val="single" w:sz="8" w:space="0" w:color="4775E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971E1" w:themeColor="accent5"/>
          <w:left w:val="nil"/>
          <w:bottom w:val="single" w:sz="8" w:space="0" w:color="8971E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4773" w:themeColor="accent6"/>
          <w:left w:val="nil"/>
          <w:bottom w:val="single" w:sz="8" w:space="0" w:color="D5477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</w:style>
  <w:style w:type="character" w:styleId="afff7">
    <w:name w:val="lin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paragraph" w:styleId="afff8">
    <w:name w:val="List"/>
    <w:basedOn w:val="a2"/>
    <w:semiHidden/>
    <w:unhideWhenUsed/>
    <w:rsid w:val="00A86C4E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A86C4E"/>
    <w:pPr>
      <w:ind w:left="720" w:hanging="360"/>
      <w:contextualSpacing/>
    </w:pPr>
  </w:style>
  <w:style w:type="paragraph" w:styleId="36">
    <w:name w:val="List 3"/>
    <w:basedOn w:val="a2"/>
    <w:uiPriority w:val="99"/>
    <w:semiHidden/>
    <w:unhideWhenUsed/>
    <w:rsid w:val="00A86C4E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A86C4E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A86C4E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A86C4E"/>
    <w:pPr>
      <w:numPr>
        <w:numId w:val="3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86C4E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86C4E"/>
    <w:pPr>
      <w:numPr>
        <w:numId w:val="5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86C4E"/>
    <w:pPr>
      <w:numPr>
        <w:numId w:val="6"/>
      </w:numPr>
      <w:contextualSpacing/>
    </w:pPr>
  </w:style>
  <w:style w:type="paragraph" w:styleId="afff9">
    <w:name w:val="List Continue"/>
    <w:basedOn w:val="a2"/>
    <w:uiPriority w:val="99"/>
    <w:semiHidden/>
    <w:unhideWhenUsed/>
    <w:rsid w:val="00A86C4E"/>
    <w:pPr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A86C4E"/>
    <w:pPr>
      <w:ind w:left="720"/>
      <w:contextualSpacing/>
    </w:pPr>
  </w:style>
  <w:style w:type="paragraph" w:styleId="37">
    <w:name w:val="List Continue 3"/>
    <w:basedOn w:val="a2"/>
    <w:uiPriority w:val="99"/>
    <w:semiHidden/>
    <w:unhideWhenUsed/>
    <w:rsid w:val="00A86C4E"/>
    <w:pPr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A86C4E"/>
    <w:pPr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A86C4E"/>
    <w:pPr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A86C4E"/>
    <w:pPr>
      <w:numPr>
        <w:numId w:val="7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86C4E"/>
    <w:pPr>
      <w:numPr>
        <w:numId w:val="8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86C4E"/>
    <w:pPr>
      <w:numPr>
        <w:numId w:val="9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86C4E"/>
    <w:pPr>
      <w:numPr>
        <w:numId w:val="10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86C4E"/>
    <w:pPr>
      <w:numPr>
        <w:numId w:val="11"/>
      </w:numPr>
      <w:contextualSpacing/>
    </w:pPr>
  </w:style>
  <w:style w:type="paragraph" w:styleId="afffa">
    <w:name w:val="List Paragraph"/>
    <w:basedOn w:val="a2"/>
    <w:uiPriority w:val="34"/>
    <w:qFormat/>
    <w:rsid w:val="00A86C4E"/>
    <w:pPr>
      <w:ind w:left="720"/>
      <w:contextualSpacing/>
    </w:pPr>
  </w:style>
  <w:style w:type="table" w:styleId="13">
    <w:name w:val="List Table 1 Light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1-20">
    <w:name w:val="List Table 1 Light Accent 2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1-30">
    <w:name w:val="List Table 1 Light Accent 3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1-40">
    <w:name w:val="List Table 1 Light Accent 4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BF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1-50">
    <w:name w:val="List Table 1 Light Accent 5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1-60">
    <w:name w:val="List Table 1 Light Accent 6"/>
    <w:basedOn w:val="a4"/>
    <w:uiPriority w:val="46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90A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29">
    <w:name w:val="List Table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bottom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2-20">
    <w:name w:val="List Table 2 Accent 2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bottom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2-30">
    <w:name w:val="List Table 2 Accent 3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bottom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2-40">
    <w:name w:val="List Table 2 Accent 4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bottom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2-50">
    <w:name w:val="List Table 2 Accent 5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bottom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2-60">
    <w:name w:val="List Table 2 Accent 6"/>
    <w:basedOn w:val="a4"/>
    <w:uiPriority w:val="47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bottom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38">
    <w:name w:val="List Table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32D91" w:themeColor="accent1"/>
        <w:left w:val="single" w:sz="4" w:space="0" w:color="E32D91" w:themeColor="accent1"/>
        <w:bottom w:val="single" w:sz="4" w:space="0" w:color="E32D91" w:themeColor="accent1"/>
        <w:right w:val="single" w:sz="4" w:space="0" w:color="E32D91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2D91" w:themeColor="accent1"/>
          <w:right w:val="single" w:sz="4" w:space="0" w:color="E32D91" w:themeColor="accent1"/>
        </w:tcBorders>
      </w:tcPr>
    </w:tblStylePr>
    <w:tblStylePr w:type="band1Horz">
      <w:tblPr/>
      <w:tcPr>
        <w:tcBorders>
          <w:top w:val="single" w:sz="4" w:space="0" w:color="E32D91" w:themeColor="accent1"/>
          <w:bottom w:val="single" w:sz="4" w:space="0" w:color="E32D91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2D91" w:themeColor="accent1"/>
          <w:left w:val="nil"/>
        </w:tcBorders>
      </w:tcPr>
    </w:tblStylePr>
    <w:tblStylePr w:type="swCell">
      <w:tblPr/>
      <w:tcPr>
        <w:tcBorders>
          <w:top w:val="double" w:sz="4" w:space="0" w:color="E32D91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C830CC" w:themeColor="accent2"/>
        <w:left w:val="single" w:sz="4" w:space="0" w:color="C830CC" w:themeColor="accent2"/>
        <w:bottom w:val="single" w:sz="4" w:space="0" w:color="C830CC" w:themeColor="accent2"/>
        <w:right w:val="single" w:sz="4" w:space="0" w:color="C830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30CC" w:themeColor="accent2"/>
          <w:right w:val="single" w:sz="4" w:space="0" w:color="C830CC" w:themeColor="accent2"/>
        </w:tcBorders>
      </w:tcPr>
    </w:tblStylePr>
    <w:tblStylePr w:type="band1Horz">
      <w:tblPr/>
      <w:tcPr>
        <w:tcBorders>
          <w:top w:val="single" w:sz="4" w:space="0" w:color="C830CC" w:themeColor="accent2"/>
          <w:bottom w:val="single" w:sz="4" w:space="0" w:color="C830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30CC" w:themeColor="accent2"/>
          <w:left w:val="nil"/>
        </w:tcBorders>
      </w:tcPr>
    </w:tblStylePr>
    <w:tblStylePr w:type="swCell">
      <w:tblPr/>
      <w:tcPr>
        <w:tcBorders>
          <w:top w:val="double" w:sz="4" w:space="0" w:color="C830CC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EA6DC" w:themeColor="accent3"/>
        <w:left w:val="single" w:sz="4" w:space="0" w:color="4EA6DC" w:themeColor="accent3"/>
        <w:bottom w:val="single" w:sz="4" w:space="0" w:color="4EA6DC" w:themeColor="accent3"/>
        <w:right w:val="single" w:sz="4" w:space="0" w:color="4EA6D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A6DC" w:themeColor="accent3"/>
          <w:right w:val="single" w:sz="4" w:space="0" w:color="4EA6DC" w:themeColor="accent3"/>
        </w:tcBorders>
      </w:tcPr>
    </w:tblStylePr>
    <w:tblStylePr w:type="band1Horz">
      <w:tblPr/>
      <w:tcPr>
        <w:tcBorders>
          <w:top w:val="single" w:sz="4" w:space="0" w:color="4EA6DC" w:themeColor="accent3"/>
          <w:bottom w:val="single" w:sz="4" w:space="0" w:color="4EA6D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A6DC" w:themeColor="accent3"/>
          <w:left w:val="nil"/>
        </w:tcBorders>
      </w:tcPr>
    </w:tblStylePr>
    <w:tblStylePr w:type="swCell">
      <w:tblPr/>
      <w:tcPr>
        <w:tcBorders>
          <w:top w:val="double" w:sz="4" w:space="0" w:color="4EA6DC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4775E7" w:themeColor="accent4"/>
        <w:left w:val="single" w:sz="4" w:space="0" w:color="4775E7" w:themeColor="accent4"/>
        <w:bottom w:val="single" w:sz="4" w:space="0" w:color="4775E7" w:themeColor="accent4"/>
        <w:right w:val="single" w:sz="4" w:space="0" w:color="4775E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75E7" w:themeColor="accent4"/>
          <w:right w:val="single" w:sz="4" w:space="0" w:color="4775E7" w:themeColor="accent4"/>
        </w:tcBorders>
      </w:tcPr>
    </w:tblStylePr>
    <w:tblStylePr w:type="band1Horz">
      <w:tblPr/>
      <w:tcPr>
        <w:tcBorders>
          <w:top w:val="single" w:sz="4" w:space="0" w:color="4775E7" w:themeColor="accent4"/>
          <w:bottom w:val="single" w:sz="4" w:space="0" w:color="4775E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75E7" w:themeColor="accent4"/>
          <w:left w:val="nil"/>
        </w:tcBorders>
      </w:tcPr>
    </w:tblStylePr>
    <w:tblStylePr w:type="swCell">
      <w:tblPr/>
      <w:tcPr>
        <w:tcBorders>
          <w:top w:val="double" w:sz="4" w:space="0" w:color="4775E7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8971E1" w:themeColor="accent5"/>
        <w:left w:val="single" w:sz="4" w:space="0" w:color="8971E1" w:themeColor="accent5"/>
        <w:bottom w:val="single" w:sz="4" w:space="0" w:color="8971E1" w:themeColor="accent5"/>
        <w:right w:val="single" w:sz="4" w:space="0" w:color="8971E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971E1" w:themeColor="accent5"/>
          <w:right w:val="single" w:sz="4" w:space="0" w:color="8971E1" w:themeColor="accent5"/>
        </w:tcBorders>
      </w:tcPr>
    </w:tblStylePr>
    <w:tblStylePr w:type="band1Horz">
      <w:tblPr/>
      <w:tcPr>
        <w:tcBorders>
          <w:top w:val="single" w:sz="4" w:space="0" w:color="8971E1" w:themeColor="accent5"/>
          <w:bottom w:val="single" w:sz="4" w:space="0" w:color="8971E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971E1" w:themeColor="accent5"/>
          <w:left w:val="nil"/>
        </w:tcBorders>
      </w:tcPr>
    </w:tblStylePr>
    <w:tblStylePr w:type="swCell">
      <w:tblPr/>
      <w:tcPr>
        <w:tcBorders>
          <w:top w:val="double" w:sz="4" w:space="0" w:color="8971E1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54773" w:themeColor="accent6"/>
        <w:left w:val="single" w:sz="4" w:space="0" w:color="D54773" w:themeColor="accent6"/>
        <w:bottom w:val="single" w:sz="4" w:space="0" w:color="D54773" w:themeColor="accent6"/>
        <w:right w:val="single" w:sz="4" w:space="0" w:color="D5477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4773" w:themeColor="accent6"/>
          <w:right w:val="single" w:sz="4" w:space="0" w:color="D54773" w:themeColor="accent6"/>
        </w:tcBorders>
      </w:tcPr>
    </w:tblStylePr>
    <w:tblStylePr w:type="band1Horz">
      <w:tblPr/>
      <w:tcPr>
        <w:tcBorders>
          <w:top w:val="single" w:sz="4" w:space="0" w:color="D54773" w:themeColor="accent6"/>
          <w:bottom w:val="single" w:sz="4" w:space="0" w:color="D5477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4773" w:themeColor="accent6"/>
          <w:left w:val="nil"/>
        </w:tcBorders>
      </w:tcPr>
    </w:tblStylePr>
    <w:tblStylePr w:type="swCell">
      <w:tblPr/>
      <w:tcPr>
        <w:tcBorders>
          <w:top w:val="double" w:sz="4" w:space="0" w:color="D54773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4-20">
    <w:name w:val="List Table 4 Accent 2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DE81E1" w:themeColor="accent2" w:themeTint="99"/>
        <w:left w:val="single" w:sz="4" w:space="0" w:color="DE81E1" w:themeColor="accent2" w:themeTint="99"/>
        <w:bottom w:val="single" w:sz="4" w:space="0" w:color="DE81E1" w:themeColor="accent2" w:themeTint="99"/>
        <w:right w:val="single" w:sz="4" w:space="0" w:color="DE81E1" w:themeColor="accent2" w:themeTint="99"/>
        <w:insideH w:val="single" w:sz="4" w:space="0" w:color="DE81E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30CC" w:themeColor="accent2"/>
          <w:left w:val="single" w:sz="4" w:space="0" w:color="C830CC" w:themeColor="accent2"/>
          <w:bottom w:val="single" w:sz="4" w:space="0" w:color="C830CC" w:themeColor="accent2"/>
          <w:right w:val="single" w:sz="4" w:space="0" w:color="C830CC" w:themeColor="accent2"/>
          <w:insideH w:val="nil"/>
        </w:tcBorders>
        <w:shd w:val="clear" w:color="auto" w:fill="C830CC" w:themeFill="accent2"/>
      </w:tcPr>
    </w:tblStylePr>
    <w:tblStylePr w:type="lastRow">
      <w:rPr>
        <w:b/>
        <w:bCs/>
      </w:rPr>
      <w:tblPr/>
      <w:tcPr>
        <w:tcBorders>
          <w:top w:val="double" w:sz="4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4-30">
    <w:name w:val="List Table 4 Accent 3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6DC" w:themeColor="accent3"/>
          <w:left w:val="single" w:sz="4" w:space="0" w:color="4EA6DC" w:themeColor="accent3"/>
          <w:bottom w:val="single" w:sz="4" w:space="0" w:color="4EA6DC" w:themeColor="accent3"/>
          <w:right w:val="single" w:sz="4" w:space="0" w:color="4EA6DC" w:themeColor="accent3"/>
          <w:insideH w:val="nil"/>
        </w:tcBorders>
        <w:shd w:val="clear" w:color="auto" w:fill="4EA6DC" w:themeFill="accent3"/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4-40">
    <w:name w:val="List Table 4 Accent 4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90ABF0" w:themeColor="accent4" w:themeTint="99"/>
        <w:left w:val="single" w:sz="4" w:space="0" w:color="90ABF0" w:themeColor="accent4" w:themeTint="99"/>
        <w:bottom w:val="single" w:sz="4" w:space="0" w:color="90ABF0" w:themeColor="accent4" w:themeTint="99"/>
        <w:right w:val="single" w:sz="4" w:space="0" w:color="90ABF0" w:themeColor="accent4" w:themeTint="99"/>
        <w:insideH w:val="single" w:sz="4" w:space="0" w:color="90ABF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775E7" w:themeColor="accent4"/>
          <w:left w:val="single" w:sz="4" w:space="0" w:color="4775E7" w:themeColor="accent4"/>
          <w:bottom w:val="single" w:sz="4" w:space="0" w:color="4775E7" w:themeColor="accent4"/>
          <w:right w:val="single" w:sz="4" w:space="0" w:color="4775E7" w:themeColor="accent4"/>
          <w:insideH w:val="nil"/>
        </w:tcBorders>
        <w:shd w:val="clear" w:color="auto" w:fill="4775E7" w:themeFill="accent4"/>
      </w:tcPr>
    </w:tblStylePr>
    <w:tblStylePr w:type="lastRow">
      <w:rPr>
        <w:b/>
        <w:bCs/>
      </w:rPr>
      <w:tblPr/>
      <w:tcPr>
        <w:tcBorders>
          <w:top w:val="double" w:sz="4" w:space="0" w:color="90ABF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4-50">
    <w:name w:val="List Table 4 Accent 5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4-60">
    <w:name w:val="List Table 4 Accent 6"/>
    <w:basedOn w:val="a4"/>
    <w:uiPriority w:val="49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E590AA" w:themeColor="accent6" w:themeTint="99"/>
        <w:left w:val="single" w:sz="4" w:space="0" w:color="E590AA" w:themeColor="accent6" w:themeTint="99"/>
        <w:bottom w:val="single" w:sz="4" w:space="0" w:color="E590AA" w:themeColor="accent6" w:themeTint="99"/>
        <w:right w:val="single" w:sz="4" w:space="0" w:color="E590AA" w:themeColor="accent6" w:themeTint="99"/>
        <w:insideH w:val="single" w:sz="4" w:space="0" w:color="E590A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4773" w:themeColor="accent6"/>
          <w:left w:val="single" w:sz="4" w:space="0" w:color="D54773" w:themeColor="accent6"/>
          <w:bottom w:val="single" w:sz="4" w:space="0" w:color="D54773" w:themeColor="accent6"/>
          <w:right w:val="single" w:sz="4" w:space="0" w:color="D54773" w:themeColor="accent6"/>
          <w:insideH w:val="nil"/>
        </w:tcBorders>
        <w:shd w:val="clear" w:color="auto" w:fill="D54773" w:themeFill="accent6"/>
      </w:tcPr>
    </w:tblStylePr>
    <w:tblStylePr w:type="lastRow">
      <w:rPr>
        <w:b/>
        <w:bCs/>
      </w:rPr>
      <w:tblPr/>
      <w:tcPr>
        <w:tcBorders>
          <w:top w:val="double" w:sz="4" w:space="0" w:color="E590A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56">
    <w:name w:val="List Table 5 Dark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tblBorders>
    </w:tblPr>
    <w:tcPr>
      <w:shd w:val="clear" w:color="auto" w:fill="E32D91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30CC" w:themeColor="accent2"/>
        <w:left w:val="single" w:sz="24" w:space="0" w:color="C830CC" w:themeColor="accent2"/>
        <w:bottom w:val="single" w:sz="24" w:space="0" w:color="C830CC" w:themeColor="accent2"/>
        <w:right w:val="single" w:sz="24" w:space="0" w:color="C830CC" w:themeColor="accent2"/>
      </w:tblBorders>
    </w:tblPr>
    <w:tcPr>
      <w:shd w:val="clear" w:color="auto" w:fill="C830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6DC" w:themeColor="accent3"/>
        <w:left w:val="single" w:sz="24" w:space="0" w:color="4EA6DC" w:themeColor="accent3"/>
        <w:bottom w:val="single" w:sz="24" w:space="0" w:color="4EA6DC" w:themeColor="accent3"/>
        <w:right w:val="single" w:sz="24" w:space="0" w:color="4EA6DC" w:themeColor="accent3"/>
      </w:tblBorders>
    </w:tblPr>
    <w:tcPr>
      <w:shd w:val="clear" w:color="auto" w:fill="4EA6D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775E7" w:themeColor="accent4"/>
        <w:left w:val="single" w:sz="24" w:space="0" w:color="4775E7" w:themeColor="accent4"/>
        <w:bottom w:val="single" w:sz="24" w:space="0" w:color="4775E7" w:themeColor="accent4"/>
        <w:right w:val="single" w:sz="24" w:space="0" w:color="4775E7" w:themeColor="accent4"/>
      </w:tblBorders>
    </w:tblPr>
    <w:tcPr>
      <w:shd w:val="clear" w:color="auto" w:fill="4775E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971E1" w:themeColor="accent5"/>
        <w:left w:val="single" w:sz="24" w:space="0" w:color="8971E1" w:themeColor="accent5"/>
        <w:bottom w:val="single" w:sz="24" w:space="0" w:color="8971E1" w:themeColor="accent5"/>
        <w:right w:val="single" w:sz="24" w:space="0" w:color="8971E1" w:themeColor="accent5"/>
      </w:tblBorders>
    </w:tblPr>
    <w:tcPr>
      <w:shd w:val="clear" w:color="auto" w:fill="8971E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86C4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4773" w:themeColor="accent6"/>
        <w:left w:val="single" w:sz="24" w:space="0" w:color="D54773" w:themeColor="accent6"/>
        <w:bottom w:val="single" w:sz="24" w:space="0" w:color="D54773" w:themeColor="accent6"/>
        <w:right w:val="single" w:sz="24" w:space="0" w:color="D54773" w:themeColor="accent6"/>
      </w:tblBorders>
    </w:tblPr>
    <w:tcPr>
      <w:shd w:val="clear" w:color="auto" w:fill="D5477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  <w:tblBorders>
        <w:top w:val="single" w:sz="4" w:space="0" w:color="E32D91" w:themeColor="accent1"/>
        <w:bottom w:val="single" w:sz="4" w:space="0" w:color="E32D91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32D91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6-20">
    <w:name w:val="List Table 6 Colorful Accent 2"/>
    <w:basedOn w:val="a4"/>
    <w:uiPriority w:val="51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  <w:tblBorders>
        <w:top w:val="single" w:sz="4" w:space="0" w:color="C830CC" w:themeColor="accent2"/>
        <w:bottom w:val="single" w:sz="4" w:space="0" w:color="C830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30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</w:style>
  <w:style w:type="table" w:styleId="6-30">
    <w:name w:val="List Table 6 Colorful Accent 3"/>
    <w:basedOn w:val="a4"/>
    <w:uiPriority w:val="51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4EA6DC" w:themeColor="accent3"/>
        <w:bottom w:val="single" w:sz="4" w:space="0" w:color="4EA6D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4EA6D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table" w:styleId="6-40">
    <w:name w:val="List Table 6 Colorful Accent 4"/>
    <w:basedOn w:val="a4"/>
    <w:uiPriority w:val="51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  <w:tblBorders>
        <w:top w:val="single" w:sz="4" w:space="0" w:color="4775E7" w:themeColor="accent4"/>
        <w:bottom w:val="single" w:sz="4" w:space="0" w:color="4775E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775E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</w:style>
  <w:style w:type="table" w:styleId="6-50">
    <w:name w:val="List Table 6 Colorful Accent 5"/>
    <w:basedOn w:val="a4"/>
    <w:uiPriority w:val="51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  <w:tblBorders>
        <w:top w:val="single" w:sz="4" w:space="0" w:color="8971E1" w:themeColor="accent5"/>
        <w:bottom w:val="single" w:sz="4" w:space="0" w:color="8971E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8971E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table" w:styleId="6-60">
    <w:name w:val="List Table 6 Colorful Accent 6"/>
    <w:basedOn w:val="a4"/>
    <w:uiPriority w:val="51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  <w:tblBorders>
        <w:top w:val="single" w:sz="4" w:space="0" w:color="D54773" w:themeColor="accent6"/>
        <w:bottom w:val="single" w:sz="4" w:space="0" w:color="D5477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477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</w:style>
  <w:style w:type="table" w:styleId="72">
    <w:name w:val="List Table 7 Colorful"/>
    <w:basedOn w:val="a4"/>
    <w:uiPriority w:val="52"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86C4E"/>
    <w:pPr>
      <w:spacing w:after="0" w:line="240" w:lineRule="auto"/>
    </w:pPr>
    <w:rPr>
      <w:color w:val="B3186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2D91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2D91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2D91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2D91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86C4E"/>
    <w:pPr>
      <w:spacing w:after="0" w:line="240" w:lineRule="auto"/>
    </w:pPr>
    <w:rPr>
      <w:color w:val="95249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30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30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30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30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5F5" w:themeFill="accent2" w:themeFillTint="33"/>
      </w:tcPr>
    </w:tblStylePr>
    <w:tblStylePr w:type="band1Horz">
      <w:tblPr/>
      <w:tcPr>
        <w:shd w:val="clear" w:color="auto" w:fill="F4D5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86C4E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A6D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A6D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A6D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A6D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86C4E"/>
    <w:pPr>
      <w:spacing w:after="0" w:line="240" w:lineRule="auto"/>
    </w:pPr>
    <w:rPr>
      <w:color w:val="1A4BC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775E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775E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775E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775E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AE3FA" w:themeFill="accent4" w:themeFillTint="33"/>
      </w:tcPr>
    </w:tblStylePr>
    <w:tblStylePr w:type="band1Horz">
      <w:tblPr/>
      <w:tcPr>
        <w:shd w:val="clear" w:color="auto" w:fill="DAE3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86C4E"/>
    <w:pPr>
      <w:spacing w:after="0" w:line="240" w:lineRule="auto"/>
    </w:pPr>
    <w:rPr>
      <w:color w:val="4F2CD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971E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971E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971E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971E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86C4E"/>
    <w:pPr>
      <w:spacing w:after="0" w:line="240" w:lineRule="auto"/>
    </w:pPr>
    <w:rPr>
      <w:color w:val="AD2750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477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477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477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477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AE2" w:themeFill="accent6" w:themeFillTint="33"/>
      </w:tcPr>
    </w:tblStylePr>
    <w:tblStylePr w:type="band1Horz">
      <w:tblPr/>
      <w:tcPr>
        <w:shd w:val="clear" w:color="auto" w:fill="F6DAE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b">
    <w:name w:val="macro"/>
    <w:link w:val="Charf0"/>
    <w:uiPriority w:val="99"/>
    <w:semiHidden/>
    <w:unhideWhenUsed/>
    <w:rsid w:val="00A86C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  <w:ind w:left="72" w:right="72"/>
    </w:pPr>
    <w:rPr>
      <w:rFonts w:ascii="맑은 고딕" w:eastAsia="맑은 고딕" w:hAnsi="맑은 고딕"/>
      <w:sz w:val="20"/>
      <w:szCs w:val="20"/>
    </w:rPr>
  </w:style>
  <w:style w:type="character" w:customStyle="1" w:styleId="Charf0">
    <w:name w:val="매크로 텍스트 Char"/>
    <w:basedOn w:val="a3"/>
    <w:link w:val="afffb"/>
    <w:uiPriority w:val="99"/>
    <w:semiHidden/>
    <w:rsid w:val="00A86C4E"/>
    <w:rPr>
      <w:rFonts w:ascii="맑은 고딕" w:eastAsia="맑은 고딕" w:hAnsi="맑은 고딕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2">
    <w:name w:val="Medium Grid 1 Accent 1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  <w:insideV w:val="single" w:sz="8" w:space="0" w:color="EA61AC" w:themeColor="accent1" w:themeTint="BF"/>
      </w:tblBorders>
    </w:tblPr>
    <w:tcPr>
      <w:shd w:val="clear" w:color="auto" w:fill="F8CAE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61A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shd w:val="clear" w:color="auto" w:fill="F196C8" w:themeFill="accent1" w:themeFillTint="7F"/>
      </w:tcPr>
    </w:tblStylePr>
  </w:style>
  <w:style w:type="table" w:styleId="1-22">
    <w:name w:val="Medium Grid 1 Accent 2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  <w:insideV w:val="single" w:sz="8" w:space="0" w:color="D662DA" w:themeColor="accent2" w:themeTint="BF"/>
      </w:tblBorders>
    </w:tblPr>
    <w:tcPr>
      <w:shd w:val="clear" w:color="auto" w:fill="F1CB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62D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shd w:val="clear" w:color="auto" w:fill="E496E6" w:themeFill="accent2" w:themeFillTint="7F"/>
      </w:tcPr>
    </w:tblStylePr>
  </w:style>
  <w:style w:type="table" w:styleId="1-32">
    <w:name w:val="Medium Grid 1 Accent 3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  <w:insideV w:val="single" w:sz="8" w:space="0" w:color="7ABCE4" w:themeColor="accent3" w:themeTint="BF"/>
      </w:tblBorders>
    </w:tblPr>
    <w:tcPr>
      <w:shd w:val="clear" w:color="auto" w:fill="D3E8F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BCE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shd w:val="clear" w:color="auto" w:fill="A6D2ED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  <w:insideV w:val="single" w:sz="8" w:space="0" w:color="7597ED" w:themeColor="accent4" w:themeTint="BF"/>
      </w:tblBorders>
    </w:tblPr>
    <w:tcPr>
      <w:shd w:val="clear" w:color="auto" w:fill="D1DCF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97E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shd w:val="clear" w:color="auto" w:fill="A3BAF3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  <w:insideV w:val="single" w:sz="8" w:space="0" w:color="A694E8" w:themeColor="accent5" w:themeTint="BF"/>
      </w:tblBorders>
    </w:tblPr>
    <w:tcPr>
      <w:shd w:val="clear" w:color="auto" w:fill="E1DBF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694E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shd w:val="clear" w:color="auto" w:fill="C4B8F0" w:themeFill="accent5" w:themeFillTint="7F"/>
      </w:tcPr>
    </w:tblStylePr>
  </w:style>
  <w:style w:type="table" w:styleId="1-62">
    <w:name w:val="Medium Grid 1 Accent 6"/>
    <w:basedOn w:val="a4"/>
    <w:uiPriority w:val="67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  <w:insideV w:val="single" w:sz="8" w:space="0" w:color="DF7596" w:themeColor="accent6" w:themeTint="BF"/>
      </w:tblBorders>
    </w:tblPr>
    <w:tcPr>
      <w:shd w:val="clear" w:color="auto" w:fill="F4D1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759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shd w:val="clear" w:color="auto" w:fill="EAA3B9" w:themeFill="accent6" w:themeFillTint="7F"/>
      </w:tcPr>
    </w:tblStylePr>
  </w:style>
  <w:style w:type="table" w:styleId="2a">
    <w:name w:val="Medium Grid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2">
    <w:name w:val="Medium Grid 2 Accent 1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  <w:insideH w:val="single" w:sz="8" w:space="0" w:color="E32D91" w:themeColor="accent1"/>
        <w:insideV w:val="single" w:sz="8" w:space="0" w:color="E32D91" w:themeColor="accent1"/>
      </w:tblBorders>
    </w:tblPr>
    <w:tcPr>
      <w:shd w:val="clear" w:color="auto" w:fill="F8CAE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A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4E8" w:themeFill="accent1" w:themeFillTint="33"/>
      </w:tcPr>
    </w:tblStylePr>
    <w:tblStylePr w:type="band1Vert">
      <w:tblPr/>
      <w:tcPr>
        <w:shd w:val="clear" w:color="auto" w:fill="F196C8" w:themeFill="accent1" w:themeFillTint="7F"/>
      </w:tcPr>
    </w:tblStylePr>
    <w:tblStylePr w:type="band1Horz">
      <w:tblPr/>
      <w:tcPr>
        <w:tcBorders>
          <w:insideH w:val="single" w:sz="6" w:space="0" w:color="E32D91" w:themeColor="accent1"/>
          <w:insideV w:val="single" w:sz="6" w:space="0" w:color="E32D91" w:themeColor="accent1"/>
        </w:tcBorders>
        <w:shd w:val="clear" w:color="auto" w:fill="F196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  <w:insideH w:val="single" w:sz="8" w:space="0" w:color="C830CC" w:themeColor="accent2"/>
        <w:insideV w:val="single" w:sz="8" w:space="0" w:color="C830CC" w:themeColor="accent2"/>
      </w:tblBorders>
    </w:tblPr>
    <w:tcPr>
      <w:shd w:val="clear" w:color="auto" w:fill="F1CB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EA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5F5" w:themeFill="accent2" w:themeFillTint="33"/>
      </w:tcPr>
    </w:tblStylePr>
    <w:tblStylePr w:type="band1Vert">
      <w:tblPr/>
      <w:tcPr>
        <w:shd w:val="clear" w:color="auto" w:fill="E496E6" w:themeFill="accent2" w:themeFillTint="7F"/>
      </w:tcPr>
    </w:tblStylePr>
    <w:tblStylePr w:type="band1Horz">
      <w:tblPr/>
      <w:tcPr>
        <w:tcBorders>
          <w:insideH w:val="single" w:sz="6" w:space="0" w:color="C830CC" w:themeColor="accent2"/>
          <w:insideV w:val="single" w:sz="6" w:space="0" w:color="C830CC" w:themeColor="accent2"/>
        </w:tcBorders>
        <w:shd w:val="clear" w:color="auto" w:fill="E496E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  <w:insideH w:val="single" w:sz="8" w:space="0" w:color="4EA6DC" w:themeColor="accent3"/>
        <w:insideV w:val="single" w:sz="8" w:space="0" w:color="4EA6DC" w:themeColor="accent3"/>
      </w:tblBorders>
    </w:tblPr>
    <w:tcPr>
      <w:shd w:val="clear" w:color="auto" w:fill="D3E8F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F8" w:themeFill="accent3" w:themeFillTint="33"/>
      </w:tcPr>
    </w:tblStylePr>
    <w:tblStylePr w:type="band1Vert">
      <w:tblPr/>
      <w:tcPr>
        <w:shd w:val="clear" w:color="auto" w:fill="A6D2ED" w:themeFill="accent3" w:themeFillTint="7F"/>
      </w:tcPr>
    </w:tblStylePr>
    <w:tblStylePr w:type="band1Horz">
      <w:tblPr/>
      <w:tcPr>
        <w:tcBorders>
          <w:insideH w:val="single" w:sz="6" w:space="0" w:color="4EA6DC" w:themeColor="accent3"/>
          <w:insideV w:val="single" w:sz="6" w:space="0" w:color="4EA6DC" w:themeColor="accent3"/>
        </w:tcBorders>
        <w:shd w:val="clear" w:color="auto" w:fill="A6D2E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  <w:insideH w:val="single" w:sz="8" w:space="0" w:color="4775E7" w:themeColor="accent4"/>
        <w:insideV w:val="single" w:sz="8" w:space="0" w:color="4775E7" w:themeColor="accent4"/>
      </w:tblBorders>
    </w:tblPr>
    <w:tcPr>
      <w:shd w:val="clear" w:color="auto" w:fill="D1DCF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3FA" w:themeFill="accent4" w:themeFillTint="33"/>
      </w:tcPr>
    </w:tblStylePr>
    <w:tblStylePr w:type="band1Vert">
      <w:tblPr/>
      <w:tcPr>
        <w:shd w:val="clear" w:color="auto" w:fill="A3BAF3" w:themeFill="accent4" w:themeFillTint="7F"/>
      </w:tcPr>
    </w:tblStylePr>
    <w:tblStylePr w:type="band1Horz">
      <w:tblPr/>
      <w:tcPr>
        <w:tcBorders>
          <w:insideH w:val="single" w:sz="6" w:space="0" w:color="4775E7" w:themeColor="accent4"/>
          <w:insideV w:val="single" w:sz="6" w:space="0" w:color="4775E7" w:themeColor="accent4"/>
        </w:tcBorders>
        <w:shd w:val="clear" w:color="auto" w:fill="A3BAF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  <w:insideH w:val="single" w:sz="8" w:space="0" w:color="8971E1" w:themeColor="accent5"/>
        <w:insideV w:val="single" w:sz="8" w:space="0" w:color="8971E1" w:themeColor="accent5"/>
      </w:tblBorders>
    </w:tblPr>
    <w:tcPr>
      <w:shd w:val="clear" w:color="auto" w:fill="E1DBF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F9" w:themeFill="accent5" w:themeFillTint="33"/>
      </w:tcPr>
    </w:tblStylePr>
    <w:tblStylePr w:type="band1Vert">
      <w:tblPr/>
      <w:tcPr>
        <w:shd w:val="clear" w:color="auto" w:fill="C4B8F0" w:themeFill="accent5" w:themeFillTint="7F"/>
      </w:tcPr>
    </w:tblStylePr>
    <w:tblStylePr w:type="band1Horz">
      <w:tblPr/>
      <w:tcPr>
        <w:tcBorders>
          <w:insideH w:val="single" w:sz="6" w:space="0" w:color="8971E1" w:themeColor="accent5"/>
          <w:insideV w:val="single" w:sz="6" w:space="0" w:color="8971E1" w:themeColor="accent5"/>
        </w:tcBorders>
        <w:shd w:val="clear" w:color="auto" w:fill="C4B8F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  <w:insideH w:val="single" w:sz="8" w:space="0" w:color="D54773" w:themeColor="accent6"/>
        <w:insideV w:val="single" w:sz="8" w:space="0" w:color="D54773" w:themeColor="accent6"/>
      </w:tblBorders>
    </w:tblPr>
    <w:tcPr>
      <w:shd w:val="clear" w:color="auto" w:fill="F4D1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AE2" w:themeFill="accent6" w:themeFillTint="33"/>
      </w:tcPr>
    </w:tblStylePr>
    <w:tblStylePr w:type="band1Vert">
      <w:tblPr/>
      <w:tcPr>
        <w:shd w:val="clear" w:color="auto" w:fill="EAA3B9" w:themeFill="accent6" w:themeFillTint="7F"/>
      </w:tcPr>
    </w:tblStylePr>
    <w:tblStylePr w:type="band1Horz">
      <w:tblPr/>
      <w:tcPr>
        <w:tcBorders>
          <w:insideH w:val="single" w:sz="6" w:space="0" w:color="D54773" w:themeColor="accent6"/>
          <w:insideV w:val="single" w:sz="6" w:space="0" w:color="D54773" w:themeColor="accent6"/>
        </w:tcBorders>
        <w:shd w:val="clear" w:color="auto" w:fill="EAA3B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2">
    <w:name w:val="Medium Grid 3 Accent 1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CAE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2D91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96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96C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CB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30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96E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96E6" w:themeFill="accent2" w:themeFillTint="7F"/>
      </w:tcPr>
    </w:tblStylePr>
  </w:style>
  <w:style w:type="table" w:styleId="3-32">
    <w:name w:val="Medium Grid 3 Accent 3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8F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6D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2E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2ED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DCF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775E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BAF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BAF3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F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971E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8F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8F0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1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477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A3B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A3B9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3">
    <w:name w:val="Medium List 1 Accent 1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bottom w:val="single" w:sz="8" w:space="0" w:color="E32D91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2D91" w:themeColor="accent1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2D91" w:themeColor="accent1"/>
          <w:bottom w:val="single" w:sz="8" w:space="0" w:color="E32D91" w:themeColor="accent1"/>
        </w:tcBorders>
      </w:tc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shd w:val="clear" w:color="auto" w:fill="F8CAE3" w:themeFill="accent1" w:themeFillTint="3F"/>
      </w:tcPr>
    </w:tblStylePr>
  </w:style>
  <w:style w:type="table" w:styleId="1-23">
    <w:name w:val="Medium List 1 Accent 2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bottom w:val="single" w:sz="8" w:space="0" w:color="C830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30CC" w:themeColor="accent2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30CC" w:themeColor="accent2"/>
          <w:bottom w:val="single" w:sz="8" w:space="0" w:color="C830CC" w:themeColor="accent2"/>
        </w:tcBorders>
      </w:tc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shd w:val="clear" w:color="auto" w:fill="F1CBF2" w:themeFill="accent2" w:themeFillTint="3F"/>
      </w:tcPr>
    </w:tblStylePr>
  </w:style>
  <w:style w:type="table" w:styleId="1-33">
    <w:name w:val="Medium List 1 Accent 3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bottom w:val="single" w:sz="8" w:space="0" w:color="4EA6D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6DC" w:themeColor="accent3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6DC" w:themeColor="accent3"/>
          <w:bottom w:val="single" w:sz="8" w:space="0" w:color="4EA6DC" w:themeColor="accent3"/>
        </w:tcBorders>
      </w:tc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shd w:val="clear" w:color="auto" w:fill="D3E8F6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bottom w:val="single" w:sz="8" w:space="0" w:color="4775E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775E7" w:themeColor="accent4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775E7" w:themeColor="accent4"/>
          <w:bottom w:val="single" w:sz="8" w:space="0" w:color="4775E7" w:themeColor="accent4"/>
        </w:tcBorders>
      </w:tc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shd w:val="clear" w:color="auto" w:fill="D1DCF9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bottom w:val="single" w:sz="8" w:space="0" w:color="8971E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971E1" w:themeColor="accent5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971E1" w:themeColor="accent5"/>
          <w:bottom w:val="single" w:sz="8" w:space="0" w:color="8971E1" w:themeColor="accent5"/>
        </w:tcBorders>
      </w:tc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shd w:val="clear" w:color="auto" w:fill="E1DBF7" w:themeFill="accent5" w:themeFillTint="3F"/>
      </w:tcPr>
    </w:tblStylePr>
  </w:style>
  <w:style w:type="table" w:styleId="1-63">
    <w:name w:val="Medium List 1 Accent 6"/>
    <w:basedOn w:val="a4"/>
    <w:uiPriority w:val="65"/>
    <w:semiHidden/>
    <w:unhideWhenUsed/>
    <w:rsid w:val="00A86C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bottom w:val="single" w:sz="8" w:space="0" w:color="D5477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4773" w:themeColor="accent6"/>
        </w:tcBorders>
      </w:tcPr>
    </w:tblStylePr>
    <w:tblStylePr w:type="lastRow">
      <w:rPr>
        <w:b/>
        <w:bCs/>
        <w:color w:val="454551" w:themeColor="text2"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4773" w:themeColor="accent6"/>
          <w:bottom w:val="single" w:sz="8" w:space="0" w:color="D54773" w:themeColor="accent6"/>
        </w:tcBorders>
      </w:tc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shd w:val="clear" w:color="auto" w:fill="F4D1DC" w:themeFill="accent6" w:themeFillTint="3F"/>
      </w:tcPr>
    </w:tblStylePr>
  </w:style>
  <w:style w:type="table" w:styleId="2b">
    <w:name w:val="Medium Lis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3">
    <w:name w:val="Medium List 2 Accent 1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32D91" w:themeColor="accent1"/>
        <w:left w:val="single" w:sz="8" w:space="0" w:color="E32D91" w:themeColor="accent1"/>
        <w:bottom w:val="single" w:sz="8" w:space="0" w:color="E32D91" w:themeColor="accent1"/>
        <w:right w:val="single" w:sz="8" w:space="0" w:color="E32D91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2D91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2D91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2D91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AE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CAE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830CC" w:themeColor="accent2"/>
        <w:left w:val="single" w:sz="8" w:space="0" w:color="C830CC" w:themeColor="accent2"/>
        <w:bottom w:val="single" w:sz="8" w:space="0" w:color="C830CC" w:themeColor="accent2"/>
        <w:right w:val="single" w:sz="8" w:space="0" w:color="C830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30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30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30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CB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CB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EA6DC" w:themeColor="accent3"/>
        <w:left w:val="single" w:sz="8" w:space="0" w:color="4EA6DC" w:themeColor="accent3"/>
        <w:bottom w:val="single" w:sz="8" w:space="0" w:color="4EA6DC" w:themeColor="accent3"/>
        <w:right w:val="single" w:sz="8" w:space="0" w:color="4EA6D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6D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6D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6D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8F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8F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775E7" w:themeColor="accent4"/>
        <w:left w:val="single" w:sz="8" w:space="0" w:color="4775E7" w:themeColor="accent4"/>
        <w:bottom w:val="single" w:sz="8" w:space="0" w:color="4775E7" w:themeColor="accent4"/>
        <w:right w:val="single" w:sz="8" w:space="0" w:color="4775E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775E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775E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775E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DCF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DCF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971E1" w:themeColor="accent5"/>
        <w:left w:val="single" w:sz="8" w:space="0" w:color="8971E1" w:themeColor="accent5"/>
        <w:bottom w:val="single" w:sz="8" w:space="0" w:color="8971E1" w:themeColor="accent5"/>
        <w:right w:val="single" w:sz="8" w:space="0" w:color="8971E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971E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971E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971E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F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F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86C4E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4773" w:themeColor="accent6"/>
        <w:left w:val="single" w:sz="8" w:space="0" w:color="D54773" w:themeColor="accent6"/>
        <w:bottom w:val="single" w:sz="8" w:space="0" w:color="D54773" w:themeColor="accent6"/>
        <w:right w:val="single" w:sz="8" w:space="0" w:color="D5477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477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477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477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1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1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4">
    <w:name w:val="Medium Shading 1 Accent 1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EA61AC" w:themeColor="accent1" w:themeTint="BF"/>
        <w:left w:val="single" w:sz="8" w:space="0" w:color="EA61AC" w:themeColor="accent1" w:themeTint="BF"/>
        <w:bottom w:val="single" w:sz="8" w:space="0" w:color="EA61AC" w:themeColor="accent1" w:themeTint="BF"/>
        <w:right w:val="single" w:sz="8" w:space="0" w:color="EA61AC" w:themeColor="accent1" w:themeTint="BF"/>
        <w:insideH w:val="single" w:sz="8" w:space="0" w:color="EA61A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1AC" w:themeColor="accent1" w:themeTint="BF"/>
          <w:left w:val="single" w:sz="8" w:space="0" w:color="EA61AC" w:themeColor="accent1" w:themeTint="BF"/>
          <w:bottom w:val="single" w:sz="8" w:space="0" w:color="EA61AC" w:themeColor="accent1" w:themeTint="BF"/>
          <w:right w:val="single" w:sz="8" w:space="0" w:color="EA61A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AE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AE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4">
    <w:name w:val="Medium Shading 1 Accent 2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662DA" w:themeColor="accent2" w:themeTint="BF"/>
        <w:left w:val="single" w:sz="8" w:space="0" w:color="D662DA" w:themeColor="accent2" w:themeTint="BF"/>
        <w:bottom w:val="single" w:sz="8" w:space="0" w:color="D662DA" w:themeColor="accent2" w:themeTint="BF"/>
        <w:right w:val="single" w:sz="8" w:space="0" w:color="D662DA" w:themeColor="accent2" w:themeTint="BF"/>
        <w:insideH w:val="single" w:sz="8" w:space="0" w:color="D662D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2DA" w:themeColor="accent2" w:themeTint="BF"/>
          <w:left w:val="single" w:sz="8" w:space="0" w:color="D662DA" w:themeColor="accent2" w:themeTint="BF"/>
          <w:bottom w:val="single" w:sz="8" w:space="0" w:color="D662DA" w:themeColor="accent2" w:themeTint="BF"/>
          <w:right w:val="single" w:sz="8" w:space="0" w:color="D662D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CB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4">
    <w:name w:val="Medium Shading 1 Accent 3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ABCE4" w:themeColor="accent3" w:themeTint="BF"/>
        <w:left w:val="single" w:sz="8" w:space="0" w:color="7ABCE4" w:themeColor="accent3" w:themeTint="BF"/>
        <w:bottom w:val="single" w:sz="8" w:space="0" w:color="7ABCE4" w:themeColor="accent3" w:themeTint="BF"/>
        <w:right w:val="single" w:sz="8" w:space="0" w:color="7ABCE4" w:themeColor="accent3" w:themeTint="BF"/>
        <w:insideH w:val="single" w:sz="8" w:space="0" w:color="7ABCE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BCE4" w:themeColor="accent3" w:themeTint="BF"/>
          <w:left w:val="single" w:sz="8" w:space="0" w:color="7ABCE4" w:themeColor="accent3" w:themeTint="BF"/>
          <w:bottom w:val="single" w:sz="8" w:space="0" w:color="7ABCE4" w:themeColor="accent3" w:themeTint="BF"/>
          <w:right w:val="single" w:sz="8" w:space="0" w:color="7ABCE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8F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8F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7597ED" w:themeColor="accent4" w:themeTint="BF"/>
        <w:left w:val="single" w:sz="8" w:space="0" w:color="7597ED" w:themeColor="accent4" w:themeTint="BF"/>
        <w:bottom w:val="single" w:sz="8" w:space="0" w:color="7597ED" w:themeColor="accent4" w:themeTint="BF"/>
        <w:right w:val="single" w:sz="8" w:space="0" w:color="7597ED" w:themeColor="accent4" w:themeTint="BF"/>
        <w:insideH w:val="single" w:sz="8" w:space="0" w:color="7597E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7ED" w:themeColor="accent4" w:themeTint="BF"/>
          <w:left w:val="single" w:sz="8" w:space="0" w:color="7597ED" w:themeColor="accent4" w:themeTint="BF"/>
          <w:bottom w:val="single" w:sz="8" w:space="0" w:color="7597ED" w:themeColor="accent4" w:themeTint="BF"/>
          <w:right w:val="single" w:sz="8" w:space="0" w:color="7597E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CF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CF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A694E8" w:themeColor="accent5" w:themeTint="BF"/>
        <w:left w:val="single" w:sz="8" w:space="0" w:color="A694E8" w:themeColor="accent5" w:themeTint="BF"/>
        <w:bottom w:val="single" w:sz="8" w:space="0" w:color="A694E8" w:themeColor="accent5" w:themeTint="BF"/>
        <w:right w:val="single" w:sz="8" w:space="0" w:color="A694E8" w:themeColor="accent5" w:themeTint="BF"/>
        <w:insideH w:val="single" w:sz="8" w:space="0" w:color="A694E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94E8" w:themeColor="accent5" w:themeTint="BF"/>
          <w:left w:val="single" w:sz="8" w:space="0" w:color="A694E8" w:themeColor="accent5" w:themeTint="BF"/>
          <w:bottom w:val="single" w:sz="8" w:space="0" w:color="A694E8" w:themeColor="accent5" w:themeTint="BF"/>
          <w:right w:val="single" w:sz="8" w:space="0" w:color="A694E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F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F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4">
    <w:name w:val="Medium Shading 1 Accent 6"/>
    <w:basedOn w:val="a4"/>
    <w:uiPriority w:val="63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8" w:space="0" w:color="DF7596" w:themeColor="accent6" w:themeTint="BF"/>
        <w:left w:val="single" w:sz="8" w:space="0" w:color="DF7596" w:themeColor="accent6" w:themeTint="BF"/>
        <w:bottom w:val="single" w:sz="8" w:space="0" w:color="DF7596" w:themeColor="accent6" w:themeTint="BF"/>
        <w:right w:val="single" w:sz="8" w:space="0" w:color="DF7596" w:themeColor="accent6" w:themeTint="BF"/>
        <w:insideH w:val="single" w:sz="8" w:space="0" w:color="DF759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7596" w:themeColor="accent6" w:themeTint="BF"/>
          <w:left w:val="single" w:sz="8" w:space="0" w:color="DF7596" w:themeColor="accent6" w:themeTint="BF"/>
          <w:bottom w:val="single" w:sz="8" w:space="0" w:color="DF7596" w:themeColor="accent6" w:themeTint="BF"/>
          <w:right w:val="single" w:sz="8" w:space="0" w:color="DF759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1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1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4">
    <w:name w:val="Medium Shading 2 Accent 1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2D9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30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6D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75E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71E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86C4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477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c">
    <w:name w:val="Mention"/>
    <w:basedOn w:val="a3"/>
    <w:uiPriority w:val="99"/>
    <w:semiHidden/>
    <w:unhideWhenUsed/>
    <w:rsid w:val="00A86C4E"/>
    <w:rPr>
      <w:rFonts w:ascii="맑은 고딕" w:eastAsia="맑은 고딕" w:hAnsi="맑은 고딕"/>
      <w:color w:val="2B579A"/>
      <w:shd w:val="clear" w:color="auto" w:fill="E1DFDD"/>
    </w:rPr>
  </w:style>
  <w:style w:type="paragraph" w:styleId="afffd">
    <w:name w:val="Message Header"/>
    <w:basedOn w:val="a2"/>
    <w:link w:val="Charf1"/>
    <w:uiPriority w:val="99"/>
    <w:semiHidden/>
    <w:unhideWhenUsed/>
    <w:rsid w:val="00A86C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cstheme="majorBidi"/>
      <w:sz w:val="24"/>
      <w:szCs w:val="24"/>
    </w:rPr>
  </w:style>
  <w:style w:type="character" w:customStyle="1" w:styleId="Charf1">
    <w:name w:val="메시지 머리글 Char"/>
    <w:basedOn w:val="a3"/>
    <w:link w:val="afffd"/>
    <w:uiPriority w:val="99"/>
    <w:semiHidden/>
    <w:rsid w:val="00A86C4E"/>
    <w:rPr>
      <w:rFonts w:ascii="맑은 고딕" w:eastAsia="맑은 고딕" w:hAnsi="맑은 고딕" w:cstheme="majorBidi"/>
      <w:sz w:val="24"/>
      <w:szCs w:val="24"/>
      <w:shd w:val="pct20" w:color="auto" w:fill="auto"/>
    </w:rPr>
  </w:style>
  <w:style w:type="paragraph" w:styleId="afffe">
    <w:name w:val="No Spacing"/>
    <w:uiPriority w:val="1"/>
    <w:semiHidden/>
    <w:unhideWhenUsed/>
    <w:rsid w:val="00A86C4E"/>
    <w:pPr>
      <w:spacing w:after="0" w:line="240" w:lineRule="auto"/>
      <w:ind w:left="72" w:right="72"/>
    </w:pPr>
    <w:rPr>
      <w:rFonts w:ascii="맑은 고딕" w:eastAsia="맑은 고딕" w:hAnsi="맑은 고딕"/>
    </w:rPr>
  </w:style>
  <w:style w:type="paragraph" w:styleId="affff">
    <w:name w:val="Normal (Web)"/>
    <w:basedOn w:val="a2"/>
    <w:uiPriority w:val="99"/>
    <w:semiHidden/>
    <w:unhideWhenUsed/>
    <w:rsid w:val="00A86C4E"/>
    <w:rPr>
      <w:rFonts w:cs="Times New Roman"/>
      <w:sz w:val="24"/>
      <w:szCs w:val="24"/>
    </w:rPr>
  </w:style>
  <w:style w:type="paragraph" w:styleId="affff0">
    <w:name w:val="Normal Indent"/>
    <w:basedOn w:val="a2"/>
    <w:uiPriority w:val="99"/>
    <w:semiHidden/>
    <w:unhideWhenUsed/>
    <w:rsid w:val="00A86C4E"/>
    <w:pPr>
      <w:ind w:left="720"/>
    </w:pPr>
  </w:style>
  <w:style w:type="paragraph" w:styleId="affff1">
    <w:name w:val="Note Heading"/>
    <w:basedOn w:val="a2"/>
    <w:next w:val="a2"/>
    <w:link w:val="Charf2"/>
    <w:uiPriority w:val="99"/>
    <w:semiHidden/>
    <w:unhideWhenUsed/>
    <w:rsid w:val="00A86C4E"/>
    <w:pPr>
      <w:spacing w:after="0"/>
    </w:pPr>
  </w:style>
  <w:style w:type="character" w:customStyle="1" w:styleId="Charf2">
    <w:name w:val="각주/미주 머리글 Char"/>
    <w:basedOn w:val="a3"/>
    <w:link w:val="affff1"/>
    <w:uiPriority w:val="99"/>
    <w:semiHidden/>
    <w:rsid w:val="00A86C4E"/>
    <w:rPr>
      <w:rFonts w:ascii="맑은 고딕" w:eastAsia="맑은 고딕" w:hAnsi="맑은 고딕"/>
    </w:rPr>
  </w:style>
  <w:style w:type="character" w:styleId="affff2">
    <w:name w:val="page number"/>
    <w:basedOn w:val="a3"/>
    <w:uiPriority w:val="99"/>
    <w:semiHidden/>
    <w:unhideWhenUsed/>
    <w:rsid w:val="00A86C4E"/>
    <w:rPr>
      <w:rFonts w:ascii="맑은 고딕" w:eastAsia="맑은 고딕" w:hAnsi="맑은 고딕"/>
    </w:rPr>
  </w:style>
  <w:style w:type="table" w:styleId="17">
    <w:name w:val="Plain Table 1"/>
    <w:basedOn w:val="a4"/>
    <w:uiPriority w:val="41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A86C4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4"/>
    <w:uiPriority w:val="43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A86C4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3">
    <w:name w:val="Plain Text"/>
    <w:basedOn w:val="a2"/>
    <w:link w:val="Charf3"/>
    <w:uiPriority w:val="99"/>
    <w:semiHidden/>
    <w:unhideWhenUsed/>
    <w:rsid w:val="00A86C4E"/>
    <w:pPr>
      <w:spacing w:after="0"/>
    </w:pPr>
    <w:rPr>
      <w:sz w:val="21"/>
      <w:szCs w:val="21"/>
    </w:rPr>
  </w:style>
  <w:style w:type="character" w:customStyle="1" w:styleId="Charf3">
    <w:name w:val="글자만 Char"/>
    <w:basedOn w:val="a3"/>
    <w:link w:val="affff3"/>
    <w:uiPriority w:val="99"/>
    <w:semiHidden/>
    <w:rsid w:val="00A86C4E"/>
    <w:rPr>
      <w:rFonts w:ascii="맑은 고딕" w:eastAsia="맑은 고딕" w:hAnsi="맑은 고딕"/>
      <w:sz w:val="21"/>
      <w:szCs w:val="21"/>
    </w:rPr>
  </w:style>
  <w:style w:type="paragraph" w:styleId="affff4">
    <w:name w:val="Quote"/>
    <w:basedOn w:val="a2"/>
    <w:next w:val="a2"/>
    <w:link w:val="Charf4"/>
    <w:uiPriority w:val="29"/>
    <w:rsid w:val="00A86C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4"/>
    <w:uiPriority w:val="2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paragraph" w:styleId="affff5">
    <w:name w:val="Salutation"/>
    <w:basedOn w:val="a2"/>
    <w:next w:val="a2"/>
    <w:link w:val="Charf5"/>
    <w:uiPriority w:val="99"/>
    <w:semiHidden/>
    <w:unhideWhenUsed/>
    <w:rsid w:val="00A86C4E"/>
  </w:style>
  <w:style w:type="character" w:customStyle="1" w:styleId="Charf5">
    <w:name w:val="인사말 Char"/>
    <w:basedOn w:val="a3"/>
    <w:link w:val="affff5"/>
    <w:uiPriority w:val="99"/>
    <w:semiHidden/>
    <w:rsid w:val="00A86C4E"/>
    <w:rPr>
      <w:rFonts w:ascii="맑은 고딕" w:eastAsia="맑은 고딕" w:hAnsi="맑은 고딕"/>
    </w:rPr>
  </w:style>
  <w:style w:type="paragraph" w:styleId="affff6">
    <w:name w:val="Signature"/>
    <w:basedOn w:val="a2"/>
    <w:link w:val="Charf6"/>
    <w:uiPriority w:val="99"/>
    <w:semiHidden/>
    <w:unhideWhenUsed/>
    <w:rsid w:val="00A86C4E"/>
    <w:pPr>
      <w:spacing w:after="0"/>
      <w:ind w:left="4320"/>
    </w:pPr>
  </w:style>
  <w:style w:type="character" w:customStyle="1" w:styleId="Charf6">
    <w:name w:val="서명 Char"/>
    <w:basedOn w:val="a3"/>
    <w:link w:val="affff6"/>
    <w:uiPriority w:val="99"/>
    <w:semiHidden/>
    <w:rsid w:val="00A86C4E"/>
    <w:rPr>
      <w:rFonts w:ascii="맑은 고딕" w:eastAsia="맑은 고딕" w:hAnsi="맑은 고딕"/>
    </w:rPr>
  </w:style>
  <w:style w:type="character" w:styleId="affff7">
    <w:name w:val="Smart Hyperlink"/>
    <w:basedOn w:val="a3"/>
    <w:uiPriority w:val="99"/>
    <w:semiHidden/>
    <w:unhideWhenUsed/>
    <w:rsid w:val="00A86C4E"/>
    <w:rPr>
      <w:rFonts w:ascii="맑은 고딕" w:eastAsia="맑은 고딕" w:hAnsi="맑은 고딕"/>
      <w:u w:val="dotted"/>
    </w:rPr>
  </w:style>
  <w:style w:type="character" w:styleId="affff8">
    <w:name w:val="Subtle Emphasis"/>
    <w:basedOn w:val="a3"/>
    <w:uiPriority w:val="19"/>
    <w:rsid w:val="00A86C4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9">
    <w:name w:val="Subtle Reference"/>
    <w:basedOn w:val="a3"/>
    <w:uiPriority w:val="31"/>
    <w:rsid w:val="00A86C4E"/>
    <w:rPr>
      <w:rFonts w:ascii="맑은 고딕" w:eastAsia="맑은 고딕" w:hAnsi="맑은 고딕"/>
      <w:smallCaps/>
      <w:color w:val="5A5A5A" w:themeColor="text1" w:themeTint="A5"/>
    </w:rPr>
  </w:style>
  <w:style w:type="table" w:styleId="310">
    <w:name w:val="Table 3D effects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a">
    <w:name w:val="Table Contemporary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b">
    <w:name w:val="Table Elegant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A86C4E"/>
    <w:pPr>
      <w:spacing w:after="120" w:line="240" w:lineRule="auto"/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c">
    <w:name w:val="Grid Table Light"/>
    <w:basedOn w:val="a4"/>
    <w:uiPriority w:val="40"/>
    <w:rsid w:val="00A86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d">
    <w:name w:val="table of authorities"/>
    <w:basedOn w:val="a2"/>
    <w:next w:val="a2"/>
    <w:uiPriority w:val="99"/>
    <w:semiHidden/>
    <w:unhideWhenUsed/>
    <w:rsid w:val="00A86C4E"/>
    <w:pPr>
      <w:spacing w:after="0"/>
      <w:ind w:left="220" w:hanging="220"/>
    </w:pPr>
  </w:style>
  <w:style w:type="paragraph" w:styleId="affffe">
    <w:name w:val="table of figures"/>
    <w:basedOn w:val="a2"/>
    <w:next w:val="a2"/>
    <w:uiPriority w:val="99"/>
    <w:semiHidden/>
    <w:unhideWhenUsed/>
    <w:rsid w:val="00A86C4E"/>
    <w:pPr>
      <w:spacing w:after="0"/>
      <w:ind w:left="0"/>
    </w:pPr>
  </w:style>
  <w:style w:type="table" w:styleId="afffff">
    <w:name w:val="Table Professional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Theme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4"/>
    <w:uiPriority w:val="99"/>
    <w:semiHidden/>
    <w:unhideWhenUsed/>
    <w:rsid w:val="00A86C4E"/>
    <w:pPr>
      <w:spacing w:after="120" w:line="240" w:lineRule="auto"/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1">
    <w:name w:val="toa heading"/>
    <w:basedOn w:val="a2"/>
    <w:next w:val="a2"/>
    <w:uiPriority w:val="99"/>
    <w:semiHidden/>
    <w:unhideWhenUsed/>
    <w:rsid w:val="00A86C4E"/>
    <w:pPr>
      <w:spacing w:before="120"/>
    </w:pPr>
    <w:rPr>
      <w:rFonts w:cstheme="majorBidi"/>
      <w:b/>
      <w:bCs/>
      <w:sz w:val="24"/>
      <w:szCs w:val="24"/>
    </w:rPr>
  </w:style>
  <w:style w:type="paragraph" w:styleId="1f0">
    <w:name w:val="toc 1"/>
    <w:basedOn w:val="a2"/>
    <w:next w:val="a2"/>
    <w:autoRedefine/>
    <w:uiPriority w:val="39"/>
    <w:semiHidden/>
    <w:unhideWhenUsed/>
    <w:rsid w:val="00A86C4E"/>
    <w:pPr>
      <w:spacing w:after="100"/>
      <w:ind w:left="0"/>
    </w:pPr>
  </w:style>
  <w:style w:type="paragraph" w:styleId="2f6">
    <w:name w:val="toc 2"/>
    <w:basedOn w:val="a2"/>
    <w:next w:val="a2"/>
    <w:autoRedefine/>
    <w:uiPriority w:val="39"/>
    <w:semiHidden/>
    <w:unhideWhenUsed/>
    <w:rsid w:val="00A86C4E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A86C4E"/>
    <w:pPr>
      <w:spacing w:after="100"/>
      <w:ind w:left="440"/>
    </w:pPr>
  </w:style>
  <w:style w:type="paragraph" w:styleId="4c">
    <w:name w:val="toc 4"/>
    <w:basedOn w:val="a2"/>
    <w:next w:val="a2"/>
    <w:autoRedefine/>
    <w:uiPriority w:val="39"/>
    <w:semiHidden/>
    <w:unhideWhenUsed/>
    <w:rsid w:val="00A86C4E"/>
    <w:pPr>
      <w:spacing w:after="100"/>
      <w:ind w:left="660"/>
    </w:pPr>
  </w:style>
  <w:style w:type="paragraph" w:styleId="5b">
    <w:name w:val="toc 5"/>
    <w:basedOn w:val="a2"/>
    <w:next w:val="a2"/>
    <w:autoRedefine/>
    <w:uiPriority w:val="39"/>
    <w:semiHidden/>
    <w:unhideWhenUsed/>
    <w:rsid w:val="00A86C4E"/>
    <w:pPr>
      <w:spacing w:after="100"/>
      <w:ind w:left="880"/>
    </w:pPr>
  </w:style>
  <w:style w:type="paragraph" w:styleId="65">
    <w:name w:val="toc 6"/>
    <w:basedOn w:val="a2"/>
    <w:next w:val="a2"/>
    <w:autoRedefine/>
    <w:uiPriority w:val="39"/>
    <w:semiHidden/>
    <w:unhideWhenUsed/>
    <w:rsid w:val="00A86C4E"/>
    <w:pPr>
      <w:spacing w:after="100"/>
      <w:ind w:left="1100"/>
    </w:pPr>
  </w:style>
  <w:style w:type="paragraph" w:styleId="75">
    <w:name w:val="toc 7"/>
    <w:basedOn w:val="a2"/>
    <w:next w:val="a2"/>
    <w:autoRedefine/>
    <w:uiPriority w:val="39"/>
    <w:semiHidden/>
    <w:unhideWhenUsed/>
    <w:rsid w:val="00A86C4E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A86C4E"/>
    <w:pPr>
      <w:spacing w:after="100"/>
      <w:ind w:left="1540"/>
    </w:pPr>
  </w:style>
  <w:style w:type="paragraph" w:styleId="91">
    <w:name w:val="toc 9"/>
    <w:basedOn w:val="a2"/>
    <w:next w:val="a2"/>
    <w:autoRedefine/>
    <w:uiPriority w:val="39"/>
    <w:semiHidden/>
    <w:unhideWhenUsed/>
    <w:rsid w:val="00A86C4E"/>
    <w:pPr>
      <w:spacing w:after="100"/>
      <w:ind w:left="1760"/>
    </w:pPr>
  </w:style>
  <w:style w:type="character" w:styleId="afffff2">
    <w:name w:val="Unresolved Mention"/>
    <w:basedOn w:val="a3"/>
    <w:uiPriority w:val="99"/>
    <w:semiHidden/>
    <w:unhideWhenUsed/>
    <w:rsid w:val="00A86C4E"/>
    <w:rPr>
      <w:rFonts w:ascii="맑은 고딕" w:eastAsia="맑은 고딕" w:hAnsi="맑은 고딕"/>
      <w:color w:val="605E5C"/>
      <w:shd w:val="clear" w:color="auto" w:fill="E1DFDD"/>
    </w:rPr>
  </w:style>
  <w:style w:type="paragraph" w:customStyle="1" w:styleId="-">
    <w:name w:val="연결-첨자"/>
    <w:basedOn w:val="a2"/>
    <w:link w:val="-Char"/>
    <w:qFormat/>
    <w:rsid w:val="00181245"/>
    <w:rPr>
      <w:vertAlign w:val="superscript"/>
    </w:rPr>
  </w:style>
  <w:style w:type="character" w:customStyle="1" w:styleId="-Char">
    <w:name w:val="연결-첨자 Char"/>
    <w:basedOn w:val="a3"/>
    <w:link w:val="-"/>
    <w:rsid w:val="00181245"/>
    <w:rPr>
      <w:rFonts w:ascii="맑은 고딕" w:eastAsia="맑은 고딕" w:hAnsi="맑은 고딕"/>
      <w:vertAlign w:val="superscript"/>
    </w:rPr>
  </w:style>
  <w:style w:type="character" w:customStyle="1" w:styleId="hljs-keyword">
    <w:name w:val="hljs-keyword"/>
    <w:basedOn w:val="a3"/>
    <w:rsid w:val="00027469"/>
  </w:style>
  <w:style w:type="character" w:customStyle="1" w:styleId="hljs-title">
    <w:name w:val="hljs-title"/>
    <w:basedOn w:val="a3"/>
    <w:rsid w:val="00027469"/>
  </w:style>
  <w:style w:type="character" w:customStyle="1" w:styleId="hljs-function">
    <w:name w:val="hljs-function"/>
    <w:basedOn w:val="a3"/>
    <w:rsid w:val="00027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03512/why-use-static-castintx-instead-of-intx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_K\AppData\Roaming\Microsoft\Templates\&#54532;&#47196;&#51229;&#53944;%20&#52964;&#48036;&#45768;&#52992;&#51060;&#49496;%20&#44228;&#5492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2F57E9021C4C4BB8B8F6D5E2C7E3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70DB3A8-4125-49DA-A4DF-1F0BDB782800}"/>
      </w:docPartPr>
      <w:docPartBody>
        <w:p w:rsidR="00367C02" w:rsidRDefault="00367C02">
          <w:pPr>
            <w:pStyle w:val="5E2F57E9021C4C4BB8B8F6D5E2C7E3A2"/>
          </w:pPr>
          <w:r>
            <w:rPr>
              <w:lang w:val="ko-KR" w:bidi="ko-KR"/>
            </w:rPr>
            <w:t>버전</w:t>
          </w:r>
        </w:p>
      </w:docPartBody>
    </w:docPart>
    <w:docPart>
      <w:docPartPr>
        <w:name w:val="D7324360C8F5405DA138C2B2CCA438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F9274C0-CC35-4C91-B1AD-0F164AC541AC}"/>
      </w:docPartPr>
      <w:docPartBody>
        <w:p w:rsidR="00367C02" w:rsidRDefault="00367C02">
          <w:pPr>
            <w:pStyle w:val="D7324360C8F5405DA138C2B2CCA43817"/>
          </w:pPr>
          <w:r>
            <w:rPr>
              <w:lang w:val="ko-KR" w:bidi="ko-KR"/>
            </w:rPr>
            <w:t>이름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02"/>
    <w:rsid w:val="00070D64"/>
    <w:rsid w:val="00104EC8"/>
    <w:rsid w:val="001D157D"/>
    <w:rsid w:val="0026487A"/>
    <w:rsid w:val="00281D1D"/>
    <w:rsid w:val="002B1BE3"/>
    <w:rsid w:val="00314FDB"/>
    <w:rsid w:val="0032169A"/>
    <w:rsid w:val="00367C02"/>
    <w:rsid w:val="003960B3"/>
    <w:rsid w:val="00471D18"/>
    <w:rsid w:val="00523286"/>
    <w:rsid w:val="00611677"/>
    <w:rsid w:val="006402AE"/>
    <w:rsid w:val="00643E2D"/>
    <w:rsid w:val="00693E6E"/>
    <w:rsid w:val="006C4325"/>
    <w:rsid w:val="006F6004"/>
    <w:rsid w:val="00702971"/>
    <w:rsid w:val="00854AD1"/>
    <w:rsid w:val="008B5580"/>
    <w:rsid w:val="00902C36"/>
    <w:rsid w:val="009351B8"/>
    <w:rsid w:val="009C7B5E"/>
    <w:rsid w:val="00A13EDC"/>
    <w:rsid w:val="00A25696"/>
    <w:rsid w:val="00AF3079"/>
    <w:rsid w:val="00BB2651"/>
    <w:rsid w:val="00C07271"/>
    <w:rsid w:val="00C27A75"/>
    <w:rsid w:val="00CE7709"/>
    <w:rsid w:val="00DA7791"/>
    <w:rsid w:val="00DC70DB"/>
    <w:rsid w:val="00E6117C"/>
    <w:rsid w:val="00EB0EF0"/>
    <w:rsid w:val="00ED6036"/>
    <w:rsid w:val="00F2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2F57E9021C4C4BB8B8F6D5E2C7E3A2">
    <w:name w:val="5E2F57E9021C4C4BB8B8F6D5E2C7E3A2"/>
    <w:pPr>
      <w:widowControl w:val="0"/>
      <w:wordWrap w:val="0"/>
      <w:autoSpaceDE w:val="0"/>
      <w:autoSpaceDN w:val="0"/>
    </w:pPr>
  </w:style>
  <w:style w:type="paragraph" w:customStyle="1" w:styleId="D7324360C8F5405DA138C2B2CCA43817">
    <w:name w:val="D7324360C8F5405DA138C2B2CCA43817"/>
    <w:pPr>
      <w:widowControl w:val="0"/>
      <w:wordWrap w:val="0"/>
      <w:autoSpaceDE w:val="0"/>
      <w:autoSpaceDN w:val="0"/>
    </w:pPr>
  </w:style>
  <w:style w:type="character" w:styleId="a3">
    <w:name w:val="Strong"/>
    <w:basedOn w:val="a0"/>
    <w:uiPriority w:val="1"/>
    <w:qFormat/>
    <w:rPr>
      <w:b/>
      <w:b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Project communication plan">
  <a:themeElements>
    <a:clrScheme name="자주색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DFB6F-7065-40A6-BA9C-C14FDDDD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커뮤니케이션 계획.dotx</Template>
  <TotalTime>6349</TotalTime>
  <Pages>18</Pages>
  <Words>721</Words>
  <Characters>4112</Characters>
  <Application>Microsoft Office Word</Application>
  <DocSecurity>0</DocSecurity>
  <Lines>34</Lines>
  <Paragraphs>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팀 이름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Mr_K</dc:creator>
  <cp:keywords>게임 잼 프로젝트 소개</cp:keywords>
  <dc:description>김경주</dc:description>
  <cp:lastModifiedBy>kim kyeoungju</cp:lastModifiedBy>
  <cp:revision>55</cp:revision>
  <dcterms:created xsi:type="dcterms:W3CDTF">2022-10-23T10:16:00Z</dcterms:created>
  <dcterms:modified xsi:type="dcterms:W3CDTF">2022-11-01T14:55:00Z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